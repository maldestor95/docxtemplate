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759" w:rsidRPr="00EC2759" w:rsidRDefault="00EC2759" w:rsidP="003E409E">
      <w:pPr>
        <w:spacing w:after="200" w:line="276" w:lineRule="auto"/>
        <w:ind w:left="709"/>
        <w:jc w:val="center"/>
        <w:rPr>
          <w:color w:val="A17B36" w:themeColor="background2" w:themeShade="80"/>
          <w:u w:val="single"/>
        </w:rPr>
      </w:pPr>
      <w:r w:rsidRPr="00EC2759">
        <w:rPr>
          <w:b/>
          <w:smallCaps/>
          <w:color w:val="A17B36" w:themeColor="background2" w:themeShade="80"/>
          <w:sz w:val="44"/>
          <w:u w:val="single"/>
        </w:rPr>
        <w:t>{code} – {nom_produit}</w:t>
      </w:r>
    </w:p>
    <w:p w:rsidR="00A71F5B" w:rsidRDefault="002F29AA">
      <w:pPr>
        <w:spacing w:after="200" w:line="276" w:lineRule="auto"/>
        <w:jc w:val="left"/>
      </w:pPr>
      <w:r>
        <w:t>Le schéma du produit a été revu et le routage peut être effectué</w:t>
      </w:r>
      <w:r w:rsidR="00A71F5B">
        <w:t>.</w:t>
      </w:r>
    </w:p>
    <w:p w:rsidR="00E52828" w:rsidRDefault="00E52828">
      <w:pPr>
        <w:spacing w:after="200" w:line="276" w:lineRule="auto"/>
        <w:jc w:val="left"/>
      </w:pPr>
      <w:r>
        <w:t>La nomenclature provisoire peut-être transmise au Service Production.</w:t>
      </w:r>
    </w:p>
    <w:p w:rsidR="00E52828" w:rsidRDefault="00E52828">
      <w:pPr>
        <w:spacing w:after="200" w:line="276" w:lineRule="auto"/>
        <w:jc w:val="left"/>
      </w:pPr>
    </w:p>
    <w:p w:rsidR="00A71F5B" w:rsidRDefault="00A71F5B">
      <w:pPr>
        <w:spacing w:after="200" w:line="276" w:lineRule="auto"/>
        <w:jc w:val="left"/>
        <w:rPr>
          <w:sz w:val="24"/>
          <w:szCs w:val="24"/>
        </w:rPr>
      </w:pPr>
      <w:r>
        <w:t xml:space="preserve">Chef de Projet : </w:t>
      </w:r>
      <w:r w:rsidR="00F25E19">
        <w:t>{CDP}</w:t>
      </w:r>
    </w:p>
    <w:p w:rsidR="00E52828" w:rsidRPr="00A71F5B" w:rsidRDefault="00E52828" w:rsidP="00E52828">
      <w:pPr>
        <w:spacing w:after="200" w:line="276" w:lineRule="auto"/>
        <w:jc w:val="left"/>
      </w:pPr>
      <w:r>
        <w:t xml:space="preserve">Lettre de révision du schéma : </w:t>
      </w:r>
      <w:r w:rsidR="00CC1B14">
        <w:t>{revision}</w:t>
      </w:r>
    </w:p>
    <w:p w:rsidR="00616AE8" w:rsidRDefault="00616AE8" w:rsidP="00616AE8">
      <w:pPr>
        <w:spacing w:after="200" w:line="276" w:lineRule="auto"/>
        <w:jc w:val="left"/>
        <w:rPr>
          <w:sz w:val="24"/>
          <w:szCs w:val="24"/>
        </w:rPr>
      </w:pPr>
      <w:r>
        <w:t xml:space="preserve">Date </w:t>
      </w:r>
      <w:r w:rsidR="002F3111">
        <w:t xml:space="preserve">prévue </w:t>
      </w:r>
      <w:r>
        <w:t xml:space="preserve">de </w:t>
      </w:r>
      <w:r w:rsidR="002F29AA">
        <w:t>fin de routage</w:t>
      </w:r>
      <w:r w:rsidR="002F3111">
        <w:t xml:space="preserve"> </w:t>
      </w:r>
      <w:r>
        <w:t xml:space="preserve">: </w:t>
      </w:r>
      <w:sdt>
        <w:sdtPr>
          <w:rPr>
            <w:sz w:val="24"/>
            <w:szCs w:val="24"/>
          </w:rPr>
          <w:id w:val="1400790654"/>
          <w:placeholder>
            <w:docPart w:val="56384E29A86F43DAB4878090DEA26D34"/>
          </w:placeholder>
          <w:date>
            <w:dateFormat w:val="dd/MM/yyyy"/>
            <w:lid w:val="fr-FR"/>
            <w:storeMappedDataAs w:val="dateTime"/>
            <w:calendar w:val="gregorian"/>
          </w:date>
        </w:sdtPr>
        <w:sdtEndPr/>
        <w:sdtContent>
          <w:r w:rsidR="00F25E19">
            <w:rPr>
              <w:sz w:val="24"/>
              <w:szCs w:val="24"/>
            </w:rPr>
            <w:t>{date</w:t>
          </w:r>
          <w:r w:rsidR="00BD5BB8">
            <w:rPr>
              <w:sz w:val="24"/>
              <w:szCs w:val="24"/>
            </w:rPr>
            <w:t>_fin_routage</w:t>
          </w:r>
          <w:r w:rsidR="00F25E19">
            <w:rPr>
              <w:sz w:val="24"/>
              <w:szCs w:val="24"/>
            </w:rPr>
            <w:t>}</w:t>
          </w:r>
        </w:sdtContent>
      </w:sdt>
    </w:p>
    <w:p w:rsidR="002F3111" w:rsidRDefault="002F3111" w:rsidP="002F3111">
      <w:pPr>
        <w:spacing w:after="200" w:line="276" w:lineRule="auto"/>
        <w:jc w:val="left"/>
        <w:rPr>
          <w:sz w:val="24"/>
          <w:szCs w:val="24"/>
        </w:rPr>
      </w:pPr>
      <w:r>
        <w:t xml:space="preserve">Répertoire où se trouve le schéma : </w:t>
      </w:r>
      <w:r w:rsidR="00CC1B14">
        <w:t>{repertoire}</w:t>
      </w:r>
    </w:p>
    <w:p w:rsidR="003242AE" w:rsidRDefault="003242AE" w:rsidP="003242AE">
      <w:pPr>
        <w:spacing w:after="200" w:line="276" w:lineRule="auto"/>
        <w:jc w:val="left"/>
      </w:pPr>
    </w:p>
    <w:p w:rsidR="003242AE" w:rsidRPr="00A71F5B" w:rsidRDefault="003242AE" w:rsidP="003242AE">
      <w:pPr>
        <w:spacing w:after="200" w:line="276" w:lineRule="auto"/>
        <w:jc w:val="left"/>
      </w:pPr>
      <w:r>
        <w:t xml:space="preserve">Remarques additionnelles : </w:t>
      </w:r>
    </w:p>
    <w:tbl>
      <w:tblPr>
        <w:tblStyle w:val="Listemoyenne1-Accent11"/>
        <w:tblW w:w="0" w:type="auto"/>
        <w:tblLook w:val="04A0" w:firstRow="1" w:lastRow="0" w:firstColumn="1" w:lastColumn="0" w:noHBand="0" w:noVBand="1"/>
      </w:tblPr>
      <w:tblGrid>
        <w:gridCol w:w="2093"/>
        <w:gridCol w:w="3881"/>
        <w:gridCol w:w="3881"/>
      </w:tblGrid>
      <w:tr w:rsidR="00A71F5B" w:rsidRPr="00A71F5B" w:rsidTr="00A71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71F5B" w:rsidRDefault="00A71F5B" w:rsidP="00A71F5B">
            <w:pPr>
              <w:spacing w:after="0"/>
              <w:jc w:val="left"/>
              <w:rPr>
                <w:sz w:val="24"/>
                <w:szCs w:val="24"/>
              </w:rPr>
            </w:pPr>
          </w:p>
          <w:p w:rsidR="002F29AA" w:rsidRPr="00A71F5B" w:rsidRDefault="002F29AA" w:rsidP="00A71F5B">
            <w:pPr>
              <w:spacing w:after="0"/>
              <w:jc w:val="left"/>
              <w:rPr>
                <w:sz w:val="24"/>
                <w:szCs w:val="24"/>
              </w:rPr>
            </w:pPr>
          </w:p>
        </w:tc>
        <w:tc>
          <w:tcPr>
            <w:tcW w:w="7762" w:type="dxa"/>
            <w:gridSpan w:val="2"/>
            <w:vAlign w:val="center"/>
          </w:tcPr>
          <w:p w:rsidR="00A71F5B" w:rsidRPr="00A71F5B" w:rsidRDefault="00A71F5B" w:rsidP="00A71F5B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71F5B" w:rsidRPr="00A71F5B" w:rsidTr="00A7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71F5B" w:rsidRDefault="00A71F5B" w:rsidP="00A71F5B">
            <w:pPr>
              <w:spacing w:after="0"/>
              <w:ind w:left="709" w:hanging="709"/>
              <w:jc w:val="left"/>
            </w:pPr>
          </w:p>
          <w:p w:rsidR="00A71F5B" w:rsidRDefault="00A71F5B" w:rsidP="00A71F5B">
            <w:pPr>
              <w:spacing w:after="0"/>
              <w:ind w:left="709" w:hanging="709"/>
              <w:jc w:val="left"/>
            </w:pPr>
            <w:r w:rsidRPr="00A71F5B">
              <w:t>Date</w:t>
            </w:r>
          </w:p>
          <w:p w:rsidR="00A71F5B" w:rsidRPr="00A71F5B" w:rsidRDefault="00A71F5B" w:rsidP="00A71F5B">
            <w:pPr>
              <w:spacing w:after="0"/>
              <w:ind w:left="709" w:hanging="709"/>
              <w:jc w:val="left"/>
            </w:pPr>
          </w:p>
        </w:tc>
        <w:tc>
          <w:tcPr>
            <w:tcW w:w="7762" w:type="dxa"/>
            <w:gridSpan w:val="2"/>
            <w:vAlign w:val="center"/>
          </w:tcPr>
          <w:p w:rsidR="00A71F5B" w:rsidRPr="00A71F5B" w:rsidRDefault="008118A3" w:rsidP="00BD5BB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sz w:val="24"/>
                  <w:szCs w:val="24"/>
                </w:rPr>
                <w:id w:val="35282191"/>
                <w:placeholder>
                  <w:docPart w:val="E1CE78CD72B049D3A9A26D7D9759FE29"/>
                </w:placeholde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BD5BB8">
                  <w:rPr>
                    <w:sz w:val="24"/>
                    <w:szCs w:val="24"/>
                  </w:rPr>
                  <w:t>{date}</w:t>
                </w:r>
              </w:sdtContent>
            </w:sdt>
          </w:p>
        </w:tc>
      </w:tr>
      <w:tr w:rsidR="00CE7121" w:rsidRPr="00A71F5B" w:rsidTr="009D0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CE7121" w:rsidRDefault="00CE7121" w:rsidP="00A71F5B">
            <w:pPr>
              <w:spacing w:after="0"/>
              <w:jc w:val="left"/>
            </w:pPr>
          </w:p>
          <w:p w:rsidR="00CE7121" w:rsidRDefault="00CE7121" w:rsidP="00A71F5B">
            <w:pPr>
              <w:spacing w:after="0"/>
              <w:jc w:val="left"/>
            </w:pPr>
            <w:r>
              <w:t>R&amp;D</w:t>
            </w:r>
          </w:p>
          <w:p w:rsidR="00CE7121" w:rsidRPr="00A71F5B" w:rsidRDefault="00CE7121" w:rsidP="00A71F5B">
            <w:pPr>
              <w:spacing w:after="0"/>
              <w:jc w:val="left"/>
            </w:pPr>
          </w:p>
        </w:tc>
        <w:tc>
          <w:tcPr>
            <w:tcW w:w="3881" w:type="dxa"/>
            <w:vAlign w:val="center"/>
          </w:tcPr>
          <w:p w:rsidR="00CE7121" w:rsidRPr="00A71F5B" w:rsidRDefault="00B45FB6" w:rsidP="00A71F5B">
            <w:pPr>
              <w:tabs>
                <w:tab w:val="left" w:pos="1825"/>
              </w:tabs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Ligne de signature Microsoft Office..." style="width:123.75pt;height:62.25pt">
                  <v:imagedata r:id="rId14" o:title=""/>
                  <o:lock v:ext="edit" ungrouping="t" rotation="t" cropping="t" verticies="t" text="t" grouping="t"/>
                  <o:signatureline v:ext="edit" id="{01BC80F0-AB46-4F32-893B-B365043CFFDD}" provid="{00000000-0000-0000-0000-000000000000}" issignatureline="t"/>
                </v:shape>
              </w:pict>
            </w:r>
          </w:p>
        </w:tc>
        <w:tc>
          <w:tcPr>
            <w:tcW w:w="3881" w:type="dxa"/>
            <w:vAlign w:val="center"/>
          </w:tcPr>
          <w:p w:rsidR="00CE7121" w:rsidRPr="00A71F5B" w:rsidRDefault="00B45FB6" w:rsidP="00A71F5B">
            <w:pPr>
              <w:tabs>
                <w:tab w:val="left" w:pos="1825"/>
              </w:tabs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pict>
                <v:shape id="_x0000_i1026" type="#_x0000_t75" alt="Ligne de signature Microsoft Office..." style="width:123.75pt;height:62.25pt">
                  <v:imagedata r:id="rId14" o:title=""/>
                  <o:lock v:ext="edit" ungrouping="t" rotation="t" cropping="t" verticies="t" text="t" grouping="t"/>
                  <o:signatureline v:ext="edit" id="{4F4631AB-D1AF-4394-949D-0E5DB3FFA032}" provid="{00000000-0000-0000-0000-000000000000}" issignatureline="t"/>
                </v:shape>
              </w:pict>
            </w:r>
          </w:p>
        </w:tc>
      </w:tr>
      <w:tr w:rsidR="00CE7121" w:rsidRPr="00A71F5B" w:rsidTr="009D0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CE7121" w:rsidRDefault="00CE7121" w:rsidP="00A71F5B">
            <w:pPr>
              <w:spacing w:after="0"/>
              <w:jc w:val="left"/>
            </w:pPr>
          </w:p>
          <w:p w:rsidR="00CE7121" w:rsidRDefault="00CE7121" w:rsidP="00A71F5B">
            <w:pPr>
              <w:spacing w:after="0"/>
              <w:jc w:val="left"/>
            </w:pPr>
            <w:r>
              <w:t>Méthodes</w:t>
            </w:r>
          </w:p>
          <w:p w:rsidR="00CE7121" w:rsidRDefault="00CE7121" w:rsidP="00A71F5B">
            <w:pPr>
              <w:spacing w:after="0"/>
              <w:jc w:val="left"/>
            </w:pPr>
          </w:p>
        </w:tc>
        <w:tc>
          <w:tcPr>
            <w:tcW w:w="3881" w:type="dxa"/>
            <w:vAlign w:val="center"/>
          </w:tcPr>
          <w:p w:rsidR="00CE7121" w:rsidRPr="00A71F5B" w:rsidRDefault="00B45FB6" w:rsidP="00A71F5B">
            <w:pPr>
              <w:tabs>
                <w:tab w:val="left" w:pos="1825"/>
              </w:tabs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pict>
                <v:shape id="_x0000_i1027" type="#_x0000_t75" alt="Ligne de signature Microsoft Office..." style="width:123.75pt;height:62.25pt">
                  <v:imagedata r:id="rId14" o:title=""/>
                  <o:lock v:ext="edit" ungrouping="t" rotation="t" cropping="t" verticies="t" text="t" grouping="t"/>
                  <o:signatureline v:ext="edit" id="{93CBF7DF-2467-4DF0-835B-8B7D21008D1E}" provid="{00000000-0000-0000-0000-000000000000}" issignatureline="t"/>
                </v:shape>
              </w:pict>
            </w:r>
          </w:p>
        </w:tc>
        <w:tc>
          <w:tcPr>
            <w:tcW w:w="3881" w:type="dxa"/>
            <w:vAlign w:val="center"/>
          </w:tcPr>
          <w:p w:rsidR="00CE7121" w:rsidRPr="00A71F5B" w:rsidRDefault="00B45FB6" w:rsidP="00A71F5B">
            <w:pPr>
              <w:tabs>
                <w:tab w:val="left" w:pos="1825"/>
              </w:tabs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pict>
                <v:shape id="_x0000_i1028" type="#_x0000_t75" alt="Ligne de signature Microsoft Office..." style="width:123.75pt;height:62.25pt">
                  <v:imagedata r:id="rId14" o:title=""/>
                  <o:lock v:ext="edit" ungrouping="t" rotation="t" cropping="t" verticies="t" text="t" grouping="t"/>
                  <o:signatureline v:ext="edit" id="{CB295FCA-2F71-4512-A4A6-5A5DF3293370}" provid="{00000000-0000-0000-0000-000000000000}" issignatureline="t"/>
                </v:shape>
              </w:pict>
            </w:r>
          </w:p>
        </w:tc>
      </w:tr>
      <w:tr w:rsidR="00CE7121" w:rsidRPr="00A71F5B" w:rsidTr="009D0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CE7121" w:rsidRDefault="00CE7121" w:rsidP="00A71F5B">
            <w:pPr>
              <w:spacing w:after="0"/>
              <w:jc w:val="left"/>
            </w:pPr>
          </w:p>
          <w:p w:rsidR="00CE7121" w:rsidRDefault="00CE7121" w:rsidP="00A71F5B">
            <w:pPr>
              <w:spacing w:after="0"/>
              <w:jc w:val="left"/>
            </w:pPr>
            <w:r>
              <w:t>Production</w:t>
            </w:r>
          </w:p>
          <w:p w:rsidR="00CE7121" w:rsidRDefault="00CE7121" w:rsidP="00A71F5B">
            <w:pPr>
              <w:spacing w:after="0"/>
              <w:jc w:val="left"/>
            </w:pPr>
          </w:p>
        </w:tc>
        <w:tc>
          <w:tcPr>
            <w:tcW w:w="3881" w:type="dxa"/>
            <w:vAlign w:val="center"/>
          </w:tcPr>
          <w:p w:rsidR="00CE7121" w:rsidRDefault="00B45FB6" w:rsidP="00A71F5B">
            <w:pPr>
              <w:tabs>
                <w:tab w:val="left" w:pos="1825"/>
              </w:tabs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color w:val="auto"/>
              </w:rPr>
              <w:pict>
                <v:shape id="_x0000_i1029" type="#_x0000_t75" alt="Ligne de signature Microsoft Office..." style="width:123.75pt;height:62.25pt">
                  <v:imagedata r:id="rId14" o:title=""/>
                  <o:lock v:ext="edit" ungrouping="t" rotation="t" cropping="t" verticies="t" text="t" grouping="t"/>
                  <o:signatureline v:ext="edit" id="{57A189AE-8EF5-4E0C-B468-E304C6C3C15D}" provid="{00000000-0000-0000-0000-000000000000}" issignatureline="t"/>
                </v:shape>
              </w:pict>
            </w:r>
          </w:p>
        </w:tc>
        <w:tc>
          <w:tcPr>
            <w:tcW w:w="3881" w:type="dxa"/>
            <w:vAlign w:val="center"/>
          </w:tcPr>
          <w:p w:rsidR="00CE7121" w:rsidRDefault="00B45FB6" w:rsidP="00A71F5B">
            <w:pPr>
              <w:tabs>
                <w:tab w:val="left" w:pos="1825"/>
              </w:tabs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color w:val="auto"/>
              </w:rPr>
              <w:pict>
                <v:shape id="_x0000_i1030" type="#_x0000_t75" alt="Ligne de signature Microsoft Office..." style="width:123.75pt;height:62.25pt">
                  <v:imagedata r:id="rId14" o:title=""/>
                  <o:lock v:ext="edit" ungrouping="t" rotation="t" cropping="t" verticies="t" text="t" grouping="t"/>
                  <o:signatureline v:ext="edit" id="{C9AAB332-6D9B-4F1F-8FD8-68F6D89754E5}" provid="{00000000-0000-0000-0000-000000000000}" issignatureline="t"/>
                </v:shape>
              </w:pict>
            </w:r>
          </w:p>
        </w:tc>
      </w:tr>
    </w:tbl>
    <w:p w:rsidR="00D26AD2" w:rsidRPr="00A71F5B" w:rsidRDefault="00D26AD2" w:rsidP="002F29AA">
      <w:pPr>
        <w:spacing w:after="200" w:line="276" w:lineRule="auto"/>
        <w:jc w:val="left"/>
        <w:rPr>
          <w:rFonts w:eastAsiaTheme="majorEastAsia"/>
        </w:rPr>
      </w:pPr>
    </w:p>
    <w:sectPr w:rsidR="00D26AD2" w:rsidRPr="00A71F5B" w:rsidSect="00BE52F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numRestart w:val="eachPage"/>
      </w:footnotePr>
      <w:pgSz w:w="11907" w:h="16839" w:code="9"/>
      <w:pgMar w:top="1134" w:right="1134" w:bottom="1134" w:left="1134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8A3" w:rsidRDefault="008118A3">
      <w:pPr>
        <w:spacing w:after="0"/>
      </w:pPr>
      <w:r>
        <w:separator/>
      </w:r>
    </w:p>
    <w:p w:rsidR="008118A3" w:rsidRDefault="008118A3"/>
  </w:endnote>
  <w:endnote w:type="continuationSeparator" w:id="0">
    <w:p w:rsidR="008118A3" w:rsidRDefault="008118A3">
      <w:pPr>
        <w:spacing w:after="0"/>
      </w:pPr>
      <w:r>
        <w:continuationSeparator/>
      </w:r>
    </w:p>
    <w:p w:rsidR="008118A3" w:rsidRDefault="008118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CECK H+ Myriad Set">
    <w:altName w:val="Myriad Se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FB6" w:rsidRDefault="00B45FB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3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58"/>
      <w:gridCol w:w="973"/>
    </w:tblGrid>
    <w:tr w:rsidR="002F29AA" w:rsidTr="00EB7DC1">
      <w:trPr>
        <w:trHeight w:val="440"/>
      </w:trPr>
      <w:tc>
        <w:tcPr>
          <w:tcW w:w="4500" w:type="pct"/>
          <w:tcBorders>
            <w:top w:val="single" w:sz="4" w:space="0" w:color="000000" w:themeColor="text1"/>
          </w:tcBorders>
        </w:tcPr>
        <w:p w:rsidR="002F29AA" w:rsidRDefault="00B45FB6" w:rsidP="002126FD">
          <w:pPr>
            <w:pStyle w:val="Pieddepage"/>
            <w:jc w:val="right"/>
          </w:pPr>
          <w:sdt>
            <w:sdtPr>
              <w:id w:val="1552110125"/>
              <w:placeholder>
                <w:docPart w:val="7B3EF814DC7849A995D030ECB3115E3A"/>
              </w:placeholder>
              <w:date>
                <w:dateFormat w:val="dd/MM/yyyy"/>
                <w:lid w:val="fr-FR"/>
                <w:storeMappedDataAs w:val="dateTime"/>
                <w:calendar w:val="gregorian"/>
              </w:date>
            </w:sdtPr>
            <w:sdtContent>
              <w:r w:rsidRPr="00E046F0">
                <w:t>{code} – {nom_produit}</w:t>
              </w:r>
            </w:sdtContent>
          </w:sdt>
          <w:bookmarkStart w:id="0" w:name="_GoBack"/>
          <w:bookmarkEnd w:id="0"/>
        </w:p>
      </w:tc>
      <w:tc>
        <w:tcPr>
          <w:tcW w:w="500" w:type="pct"/>
          <w:tcBorders>
            <w:top w:val="single" w:sz="4" w:space="0" w:color="DD8047" w:themeColor="accent2"/>
          </w:tcBorders>
          <w:shd w:val="clear" w:color="auto" w:fill="B85A22" w:themeFill="accent2" w:themeFillShade="BF"/>
        </w:tcPr>
        <w:p w:rsidR="002F29AA" w:rsidRDefault="002F29AA" w:rsidP="00561C81">
          <w:pPr>
            <w:jc w:val="right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</w:instrText>
          </w:r>
          <w:r>
            <w:rPr>
              <w:color w:val="FFFFFF" w:themeColor="background1"/>
            </w:rPr>
            <w:fldChar w:fldCharType="separate"/>
          </w:r>
          <w:r w:rsidR="008118A3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  <w:r>
            <w:rPr>
              <w:color w:val="FFFFFF" w:themeColor="background1"/>
            </w:rPr>
            <w:t>/</w:t>
          </w: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NUMPAGES  </w:instrText>
          </w:r>
          <w:r>
            <w:rPr>
              <w:color w:val="FFFFFF" w:themeColor="background1"/>
            </w:rPr>
            <w:fldChar w:fldCharType="separate"/>
          </w:r>
          <w:r w:rsidR="008118A3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F29AA" w:rsidRDefault="002F29AA" w:rsidP="00844EE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FB6" w:rsidRDefault="00B45FB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8A3" w:rsidRDefault="008118A3">
      <w:pPr>
        <w:spacing w:after="0"/>
      </w:pPr>
      <w:r>
        <w:separator/>
      </w:r>
    </w:p>
    <w:p w:rsidR="008118A3" w:rsidRDefault="008118A3"/>
  </w:footnote>
  <w:footnote w:type="continuationSeparator" w:id="0">
    <w:p w:rsidR="008118A3" w:rsidRDefault="008118A3">
      <w:pPr>
        <w:spacing w:after="0"/>
      </w:pPr>
      <w:r>
        <w:continuationSeparator/>
      </w:r>
    </w:p>
    <w:p w:rsidR="008118A3" w:rsidRDefault="008118A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FB6" w:rsidRDefault="00B45FB6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28" w:type="dxa"/>
      <w:jc w:val="center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3149"/>
      <w:gridCol w:w="4936"/>
      <w:gridCol w:w="2243"/>
    </w:tblGrid>
    <w:tr w:rsidR="002F29AA" w:rsidTr="00A74846">
      <w:trPr>
        <w:cantSplit/>
        <w:trHeight w:val="965"/>
        <w:jc w:val="center"/>
      </w:trPr>
      <w:tc>
        <w:tcPr>
          <w:tcW w:w="3149" w:type="dxa"/>
        </w:tcPr>
        <w:p w:rsidR="002F29AA" w:rsidRPr="004D5CF1" w:rsidRDefault="002F29AA" w:rsidP="00C91CFD">
          <w:pPr>
            <w:tabs>
              <w:tab w:val="right" w:pos="4537"/>
            </w:tabs>
            <w:jc w:val="left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5408" behindDoc="0" locked="0" layoutInCell="1" allowOverlap="1" wp14:anchorId="5117DA92" wp14:editId="1B28E7C9">
                <wp:simplePos x="0" y="0"/>
                <wp:positionH relativeFrom="column">
                  <wp:posOffset>102235</wp:posOffset>
                </wp:positionH>
                <wp:positionV relativeFrom="paragraph">
                  <wp:posOffset>-78740</wp:posOffset>
                </wp:positionV>
                <wp:extent cx="1290881" cy="722372"/>
                <wp:effectExtent l="0" t="0" r="5080" b="0"/>
                <wp:wrapNone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3" descr="Description : LOGO_MICROPROSS2-[Converti]_0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0881" cy="722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sdt>
        <w:sdtPr>
          <w:rPr>
            <w:rFonts w:ascii="Gotham Rounded Bold" w:hAnsi="Gotham Rounded Bold"/>
            <w:caps/>
            <w:sz w:val="28"/>
            <w:szCs w:val="28"/>
          </w:rPr>
          <w:alias w:val="Titre "/>
          <w:tag w:val=""/>
          <w:id w:val="-230536345"/>
          <w:placeholder>
            <w:docPart w:val="E1CE78CD72B049D3A9A26D7D9759FE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936" w:type="dxa"/>
              <w:vAlign w:val="center"/>
            </w:tcPr>
            <w:p w:rsidR="002F29AA" w:rsidRPr="000B5BF1" w:rsidRDefault="000B5BF1" w:rsidP="00616AE8">
              <w:pPr>
                <w:jc w:val="center"/>
                <w:rPr>
                  <w:rFonts w:ascii="Gotham Rounded Bold" w:hAnsi="Gotham Rounded Bold"/>
                  <w:caps/>
                  <w:sz w:val="28"/>
                  <w:szCs w:val="28"/>
                </w:rPr>
              </w:pPr>
              <w:r w:rsidRPr="000B5BF1">
                <w:rPr>
                  <w:rFonts w:ascii="Gotham Rounded Bold" w:hAnsi="Gotham Rounded Bold"/>
                  <w:caps/>
                  <w:sz w:val="28"/>
                  <w:szCs w:val="28"/>
                </w:rPr>
                <w:t>Revue de Schéma</w:t>
              </w:r>
            </w:p>
          </w:tc>
        </w:sdtContent>
      </w:sdt>
      <w:tc>
        <w:tcPr>
          <w:tcW w:w="2243" w:type="dxa"/>
          <w:shd w:val="clear" w:color="auto" w:fill="FFFFFF" w:themeFill="background1"/>
          <w:vAlign w:val="center"/>
        </w:tcPr>
        <w:p w:rsidR="002F29AA" w:rsidRPr="00A74846" w:rsidRDefault="002F29AA" w:rsidP="00A74846">
          <w:pPr>
            <w:jc w:val="right"/>
            <w:rPr>
              <w:rFonts w:ascii="Gotham Rounded Bold" w:hAnsi="Gotham Rounded Bold"/>
              <w:b/>
              <w:sz w:val="28"/>
              <w:lang w:val="en-US"/>
            </w:rPr>
          </w:pPr>
        </w:p>
      </w:tc>
    </w:tr>
  </w:tbl>
  <w:p w:rsidR="002F29AA" w:rsidRDefault="002F29AA" w:rsidP="007F582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FB6" w:rsidRDefault="00B45FB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00E04462"/>
    <w:multiLevelType w:val="hybridMultilevel"/>
    <w:tmpl w:val="2F1492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D74C8"/>
    <w:multiLevelType w:val="hybridMultilevel"/>
    <w:tmpl w:val="E23A5A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2C0DE4"/>
    <w:multiLevelType w:val="hybridMultilevel"/>
    <w:tmpl w:val="46464984"/>
    <w:lvl w:ilvl="0" w:tplc="2A520A88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752F9"/>
    <w:multiLevelType w:val="hybridMultilevel"/>
    <w:tmpl w:val="BB460FD4"/>
    <w:lvl w:ilvl="0" w:tplc="06A41B5A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11C29F1"/>
    <w:multiLevelType w:val="hybridMultilevel"/>
    <w:tmpl w:val="5538D1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0F115B"/>
    <w:multiLevelType w:val="multilevel"/>
    <w:tmpl w:val="5C70C246"/>
    <w:styleLink w:val="Style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%2.%1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>
    <w:nsid w:val="40862253"/>
    <w:multiLevelType w:val="hybridMultilevel"/>
    <w:tmpl w:val="2BC6C7A2"/>
    <w:lvl w:ilvl="0" w:tplc="ED465E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FF5CA0"/>
    <w:multiLevelType w:val="multilevel"/>
    <w:tmpl w:val="DE14204A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re2"/>
      <w:lvlText w:val="%1.%2 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Titre3"/>
      <w:lvlText w:val="%2.%3.%1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%2.%1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">
    <w:nsid w:val="4D2142E8"/>
    <w:multiLevelType w:val="hybridMultilevel"/>
    <w:tmpl w:val="00CCDE1A"/>
    <w:lvl w:ilvl="0" w:tplc="4F085108">
      <w:start w:val="1"/>
      <w:numFmt w:val="bullet"/>
      <w:pStyle w:val="Textedatashe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932E2D"/>
    <w:multiLevelType w:val="hybridMultilevel"/>
    <w:tmpl w:val="1A3CD9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5B354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4A022DD"/>
    <w:multiLevelType w:val="hybridMultilevel"/>
    <w:tmpl w:val="DB643F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7A6277"/>
    <w:multiLevelType w:val="hybridMultilevel"/>
    <w:tmpl w:val="9536B3C8"/>
    <w:lvl w:ilvl="0" w:tplc="9AD2FF7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5C04EC"/>
    <w:multiLevelType w:val="hybridMultilevel"/>
    <w:tmpl w:val="D15428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3F2839"/>
    <w:multiLevelType w:val="hybridMultilevel"/>
    <w:tmpl w:val="9EF46BDC"/>
    <w:lvl w:ilvl="0" w:tplc="D1A2BB04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4"/>
  </w:num>
  <w:num w:numId="8">
    <w:abstractNumId w:val="18"/>
  </w:num>
  <w:num w:numId="9">
    <w:abstractNumId w:val="20"/>
  </w:num>
  <w:num w:numId="10">
    <w:abstractNumId w:val="7"/>
  </w:num>
  <w:num w:numId="11">
    <w:abstractNumId w:val="12"/>
  </w:num>
  <w:num w:numId="12">
    <w:abstractNumId w:val="16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9"/>
  </w:num>
  <w:num w:numId="17">
    <w:abstractNumId w:val="4"/>
  </w:num>
  <w:num w:numId="18">
    <w:abstractNumId w:val="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5"/>
  </w:num>
  <w:num w:numId="28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9"/>
  <w:hyphenationZone w:val="420"/>
  <w:drawingGridHorizontalSpacing w:val="115"/>
  <w:displayHorizontalDrawingGridEvery w:val="2"/>
  <w:characterSpacingControl w:val="doNotCompress"/>
  <w:savePreviewPicture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E19"/>
    <w:rsid w:val="00000B02"/>
    <w:rsid w:val="00005A88"/>
    <w:rsid w:val="00006405"/>
    <w:rsid w:val="00006DD0"/>
    <w:rsid w:val="00013AB9"/>
    <w:rsid w:val="000171CA"/>
    <w:rsid w:val="000205AF"/>
    <w:rsid w:val="000312A4"/>
    <w:rsid w:val="000314E7"/>
    <w:rsid w:val="00031F31"/>
    <w:rsid w:val="0003313A"/>
    <w:rsid w:val="0003648E"/>
    <w:rsid w:val="00036C8D"/>
    <w:rsid w:val="000379F4"/>
    <w:rsid w:val="0004700D"/>
    <w:rsid w:val="00047D89"/>
    <w:rsid w:val="000500C9"/>
    <w:rsid w:val="00050522"/>
    <w:rsid w:val="000531E0"/>
    <w:rsid w:val="000567CF"/>
    <w:rsid w:val="00057EFA"/>
    <w:rsid w:val="00060B57"/>
    <w:rsid w:val="00062DD5"/>
    <w:rsid w:val="00063DBC"/>
    <w:rsid w:val="000731B5"/>
    <w:rsid w:val="00073E07"/>
    <w:rsid w:val="000756CF"/>
    <w:rsid w:val="00075738"/>
    <w:rsid w:val="00080E69"/>
    <w:rsid w:val="00084C44"/>
    <w:rsid w:val="00084CEA"/>
    <w:rsid w:val="0008683F"/>
    <w:rsid w:val="00086E32"/>
    <w:rsid w:val="00093AFF"/>
    <w:rsid w:val="0009452B"/>
    <w:rsid w:val="000A0BE0"/>
    <w:rsid w:val="000A0F34"/>
    <w:rsid w:val="000B3009"/>
    <w:rsid w:val="000B5BF1"/>
    <w:rsid w:val="000C3479"/>
    <w:rsid w:val="000C77E6"/>
    <w:rsid w:val="000D05F1"/>
    <w:rsid w:val="000D2E6A"/>
    <w:rsid w:val="000D32A8"/>
    <w:rsid w:val="000D4780"/>
    <w:rsid w:val="000D56A5"/>
    <w:rsid w:val="000E1574"/>
    <w:rsid w:val="000E4679"/>
    <w:rsid w:val="000F02A9"/>
    <w:rsid w:val="000F26B1"/>
    <w:rsid w:val="000F5088"/>
    <w:rsid w:val="000F5AD3"/>
    <w:rsid w:val="001009A3"/>
    <w:rsid w:val="00105861"/>
    <w:rsid w:val="00107015"/>
    <w:rsid w:val="00110EEC"/>
    <w:rsid w:val="00113E63"/>
    <w:rsid w:val="0011736D"/>
    <w:rsid w:val="00117719"/>
    <w:rsid w:val="00117A59"/>
    <w:rsid w:val="001225BE"/>
    <w:rsid w:val="00122D5E"/>
    <w:rsid w:val="001235EF"/>
    <w:rsid w:val="00131684"/>
    <w:rsid w:val="00132A23"/>
    <w:rsid w:val="00134999"/>
    <w:rsid w:val="001411D6"/>
    <w:rsid w:val="00145DE4"/>
    <w:rsid w:val="00152BDC"/>
    <w:rsid w:val="00154E25"/>
    <w:rsid w:val="00163139"/>
    <w:rsid w:val="001638C7"/>
    <w:rsid w:val="00167BDA"/>
    <w:rsid w:val="00167BF2"/>
    <w:rsid w:val="001717FF"/>
    <w:rsid w:val="00171EF0"/>
    <w:rsid w:val="00175777"/>
    <w:rsid w:val="001762E5"/>
    <w:rsid w:val="0018612A"/>
    <w:rsid w:val="00190791"/>
    <w:rsid w:val="001921B6"/>
    <w:rsid w:val="00193B29"/>
    <w:rsid w:val="001942E3"/>
    <w:rsid w:val="001A1B6C"/>
    <w:rsid w:val="001A1E9E"/>
    <w:rsid w:val="001A3379"/>
    <w:rsid w:val="001A4F27"/>
    <w:rsid w:val="001B2706"/>
    <w:rsid w:val="001B4D54"/>
    <w:rsid w:val="001C03F4"/>
    <w:rsid w:val="001C4EDE"/>
    <w:rsid w:val="001C53D9"/>
    <w:rsid w:val="001D167F"/>
    <w:rsid w:val="001D1782"/>
    <w:rsid w:val="001D197C"/>
    <w:rsid w:val="001D669E"/>
    <w:rsid w:val="001E07EA"/>
    <w:rsid w:val="001E150D"/>
    <w:rsid w:val="001E1C81"/>
    <w:rsid w:val="001E5487"/>
    <w:rsid w:val="001E6AB3"/>
    <w:rsid w:val="001E76A9"/>
    <w:rsid w:val="001E7BD7"/>
    <w:rsid w:val="001F03D7"/>
    <w:rsid w:val="001F6DCD"/>
    <w:rsid w:val="00203BA2"/>
    <w:rsid w:val="00204B6B"/>
    <w:rsid w:val="002054B4"/>
    <w:rsid w:val="002061C9"/>
    <w:rsid w:val="00206E77"/>
    <w:rsid w:val="00207803"/>
    <w:rsid w:val="00207EED"/>
    <w:rsid w:val="002117F7"/>
    <w:rsid w:val="002126FD"/>
    <w:rsid w:val="0021285B"/>
    <w:rsid w:val="0021358A"/>
    <w:rsid w:val="00214FA4"/>
    <w:rsid w:val="00215D87"/>
    <w:rsid w:val="0022099A"/>
    <w:rsid w:val="00222199"/>
    <w:rsid w:val="00224C34"/>
    <w:rsid w:val="00226D04"/>
    <w:rsid w:val="0024042B"/>
    <w:rsid w:val="0024333B"/>
    <w:rsid w:val="00246125"/>
    <w:rsid w:val="002469D4"/>
    <w:rsid w:val="00247462"/>
    <w:rsid w:val="002512B4"/>
    <w:rsid w:val="0025566F"/>
    <w:rsid w:val="00260A05"/>
    <w:rsid w:val="002703CA"/>
    <w:rsid w:val="00270ECF"/>
    <w:rsid w:val="002728E3"/>
    <w:rsid w:val="0027508B"/>
    <w:rsid w:val="00275FFA"/>
    <w:rsid w:val="00287950"/>
    <w:rsid w:val="0029286E"/>
    <w:rsid w:val="002933F1"/>
    <w:rsid w:val="00294237"/>
    <w:rsid w:val="0029688D"/>
    <w:rsid w:val="00297B26"/>
    <w:rsid w:val="002A0D81"/>
    <w:rsid w:val="002A1E60"/>
    <w:rsid w:val="002A3937"/>
    <w:rsid w:val="002A4DB0"/>
    <w:rsid w:val="002B5012"/>
    <w:rsid w:val="002B635C"/>
    <w:rsid w:val="002C1C47"/>
    <w:rsid w:val="002C2F67"/>
    <w:rsid w:val="002C4033"/>
    <w:rsid w:val="002C4594"/>
    <w:rsid w:val="002C55FB"/>
    <w:rsid w:val="002C7D87"/>
    <w:rsid w:val="002D0DAB"/>
    <w:rsid w:val="002D2CA6"/>
    <w:rsid w:val="002E1EAF"/>
    <w:rsid w:val="002E3385"/>
    <w:rsid w:val="002E5ADE"/>
    <w:rsid w:val="002E6275"/>
    <w:rsid w:val="002E6A0A"/>
    <w:rsid w:val="002F2470"/>
    <w:rsid w:val="002F29AA"/>
    <w:rsid w:val="002F2CAE"/>
    <w:rsid w:val="002F3111"/>
    <w:rsid w:val="002F3B07"/>
    <w:rsid w:val="002F54F2"/>
    <w:rsid w:val="003055E7"/>
    <w:rsid w:val="003061F2"/>
    <w:rsid w:val="00306368"/>
    <w:rsid w:val="00306397"/>
    <w:rsid w:val="0030686F"/>
    <w:rsid w:val="003126A8"/>
    <w:rsid w:val="00317BDE"/>
    <w:rsid w:val="003205B7"/>
    <w:rsid w:val="003206E6"/>
    <w:rsid w:val="003224DA"/>
    <w:rsid w:val="003242AE"/>
    <w:rsid w:val="00330A1E"/>
    <w:rsid w:val="00333A78"/>
    <w:rsid w:val="0033681F"/>
    <w:rsid w:val="0034034B"/>
    <w:rsid w:val="00343579"/>
    <w:rsid w:val="00343AF3"/>
    <w:rsid w:val="0034456E"/>
    <w:rsid w:val="003454DB"/>
    <w:rsid w:val="00345CAF"/>
    <w:rsid w:val="00345D00"/>
    <w:rsid w:val="0035028E"/>
    <w:rsid w:val="00350C64"/>
    <w:rsid w:val="00350D43"/>
    <w:rsid w:val="00351C3F"/>
    <w:rsid w:val="00352A65"/>
    <w:rsid w:val="00355068"/>
    <w:rsid w:val="003559A2"/>
    <w:rsid w:val="00356339"/>
    <w:rsid w:val="00360898"/>
    <w:rsid w:val="0036116D"/>
    <w:rsid w:val="00362289"/>
    <w:rsid w:val="003679FD"/>
    <w:rsid w:val="00371307"/>
    <w:rsid w:val="0037384B"/>
    <w:rsid w:val="0037557E"/>
    <w:rsid w:val="00383ADE"/>
    <w:rsid w:val="00386037"/>
    <w:rsid w:val="00390CE4"/>
    <w:rsid w:val="003915A7"/>
    <w:rsid w:val="00395839"/>
    <w:rsid w:val="00395B2A"/>
    <w:rsid w:val="003A0AA2"/>
    <w:rsid w:val="003A4FCE"/>
    <w:rsid w:val="003A5B15"/>
    <w:rsid w:val="003B059B"/>
    <w:rsid w:val="003B0F37"/>
    <w:rsid w:val="003B3AC9"/>
    <w:rsid w:val="003B3BD8"/>
    <w:rsid w:val="003B51E0"/>
    <w:rsid w:val="003B65B1"/>
    <w:rsid w:val="003B6980"/>
    <w:rsid w:val="003C11C7"/>
    <w:rsid w:val="003C1B20"/>
    <w:rsid w:val="003C2923"/>
    <w:rsid w:val="003C738D"/>
    <w:rsid w:val="003D114E"/>
    <w:rsid w:val="003D12DF"/>
    <w:rsid w:val="003D2E95"/>
    <w:rsid w:val="003D4797"/>
    <w:rsid w:val="003D674A"/>
    <w:rsid w:val="003E2566"/>
    <w:rsid w:val="003E409E"/>
    <w:rsid w:val="003E5791"/>
    <w:rsid w:val="003E65B1"/>
    <w:rsid w:val="003F4DAA"/>
    <w:rsid w:val="003F4E93"/>
    <w:rsid w:val="00400E94"/>
    <w:rsid w:val="00401C8F"/>
    <w:rsid w:val="00405097"/>
    <w:rsid w:val="00412E64"/>
    <w:rsid w:val="00414268"/>
    <w:rsid w:val="004155A5"/>
    <w:rsid w:val="00416E58"/>
    <w:rsid w:val="00425C90"/>
    <w:rsid w:val="00426470"/>
    <w:rsid w:val="00427900"/>
    <w:rsid w:val="004348B9"/>
    <w:rsid w:val="00435AAC"/>
    <w:rsid w:val="0043618A"/>
    <w:rsid w:val="00437341"/>
    <w:rsid w:val="00437FAD"/>
    <w:rsid w:val="00451291"/>
    <w:rsid w:val="00451E8C"/>
    <w:rsid w:val="0045222A"/>
    <w:rsid w:val="00452BD5"/>
    <w:rsid w:val="004540B3"/>
    <w:rsid w:val="004604C3"/>
    <w:rsid w:val="00464FE2"/>
    <w:rsid w:val="00465A03"/>
    <w:rsid w:val="004729C5"/>
    <w:rsid w:val="00477815"/>
    <w:rsid w:val="00480451"/>
    <w:rsid w:val="00480638"/>
    <w:rsid w:val="00482280"/>
    <w:rsid w:val="0048485B"/>
    <w:rsid w:val="004859C4"/>
    <w:rsid w:val="00490304"/>
    <w:rsid w:val="004923B1"/>
    <w:rsid w:val="0049691B"/>
    <w:rsid w:val="00497C37"/>
    <w:rsid w:val="00497C45"/>
    <w:rsid w:val="004A0D52"/>
    <w:rsid w:val="004A1CC3"/>
    <w:rsid w:val="004A4CEE"/>
    <w:rsid w:val="004A62F0"/>
    <w:rsid w:val="004B28C1"/>
    <w:rsid w:val="004B297F"/>
    <w:rsid w:val="004B34EE"/>
    <w:rsid w:val="004B3AB1"/>
    <w:rsid w:val="004B463F"/>
    <w:rsid w:val="004B4B3F"/>
    <w:rsid w:val="004B50B2"/>
    <w:rsid w:val="004C3B3A"/>
    <w:rsid w:val="004D0CBC"/>
    <w:rsid w:val="004D2993"/>
    <w:rsid w:val="004E0A1E"/>
    <w:rsid w:val="004E3F5D"/>
    <w:rsid w:val="00502A52"/>
    <w:rsid w:val="005032F8"/>
    <w:rsid w:val="00510EE2"/>
    <w:rsid w:val="00514612"/>
    <w:rsid w:val="00517023"/>
    <w:rsid w:val="00517311"/>
    <w:rsid w:val="00517492"/>
    <w:rsid w:val="0052371F"/>
    <w:rsid w:val="005252E1"/>
    <w:rsid w:val="00527A7C"/>
    <w:rsid w:val="0053286E"/>
    <w:rsid w:val="005339DA"/>
    <w:rsid w:val="0053491F"/>
    <w:rsid w:val="005361D8"/>
    <w:rsid w:val="00540AA3"/>
    <w:rsid w:val="0054189C"/>
    <w:rsid w:val="00543C9E"/>
    <w:rsid w:val="00544B09"/>
    <w:rsid w:val="005473C7"/>
    <w:rsid w:val="005476A3"/>
    <w:rsid w:val="00551BAE"/>
    <w:rsid w:val="00553A37"/>
    <w:rsid w:val="00553D23"/>
    <w:rsid w:val="00554E9A"/>
    <w:rsid w:val="00555F01"/>
    <w:rsid w:val="00555F33"/>
    <w:rsid w:val="00561C81"/>
    <w:rsid w:val="005636E7"/>
    <w:rsid w:val="005666DB"/>
    <w:rsid w:val="00570C63"/>
    <w:rsid w:val="005717F6"/>
    <w:rsid w:val="00571BAE"/>
    <w:rsid w:val="00572171"/>
    <w:rsid w:val="00575841"/>
    <w:rsid w:val="00575C6A"/>
    <w:rsid w:val="005763FB"/>
    <w:rsid w:val="00583B1C"/>
    <w:rsid w:val="00585F2D"/>
    <w:rsid w:val="005875CE"/>
    <w:rsid w:val="00596D21"/>
    <w:rsid w:val="00596F7E"/>
    <w:rsid w:val="00597021"/>
    <w:rsid w:val="005A1C4C"/>
    <w:rsid w:val="005A38BB"/>
    <w:rsid w:val="005A3D58"/>
    <w:rsid w:val="005A5297"/>
    <w:rsid w:val="005A5760"/>
    <w:rsid w:val="005A66CB"/>
    <w:rsid w:val="005B14C9"/>
    <w:rsid w:val="005B3BE8"/>
    <w:rsid w:val="005B484F"/>
    <w:rsid w:val="005B4C50"/>
    <w:rsid w:val="005B5DB3"/>
    <w:rsid w:val="005B7A49"/>
    <w:rsid w:val="005C21F7"/>
    <w:rsid w:val="005C45B2"/>
    <w:rsid w:val="005C4A62"/>
    <w:rsid w:val="005C4F26"/>
    <w:rsid w:val="005C636E"/>
    <w:rsid w:val="005C7BC7"/>
    <w:rsid w:val="005D3F71"/>
    <w:rsid w:val="005D428E"/>
    <w:rsid w:val="005D6F35"/>
    <w:rsid w:val="005E075F"/>
    <w:rsid w:val="005E08D3"/>
    <w:rsid w:val="005E6F78"/>
    <w:rsid w:val="005E7FEE"/>
    <w:rsid w:val="005F07A5"/>
    <w:rsid w:val="005F272A"/>
    <w:rsid w:val="005F36C6"/>
    <w:rsid w:val="005F6AD7"/>
    <w:rsid w:val="00600266"/>
    <w:rsid w:val="0060321B"/>
    <w:rsid w:val="0060567E"/>
    <w:rsid w:val="006058E3"/>
    <w:rsid w:val="00605B76"/>
    <w:rsid w:val="00612E6C"/>
    <w:rsid w:val="00615975"/>
    <w:rsid w:val="00616AE8"/>
    <w:rsid w:val="006200D4"/>
    <w:rsid w:val="00624A25"/>
    <w:rsid w:val="006251A8"/>
    <w:rsid w:val="00626850"/>
    <w:rsid w:val="00626F98"/>
    <w:rsid w:val="006323AC"/>
    <w:rsid w:val="00637293"/>
    <w:rsid w:val="0063751B"/>
    <w:rsid w:val="00644E3B"/>
    <w:rsid w:val="006450F7"/>
    <w:rsid w:val="0064531F"/>
    <w:rsid w:val="00645C0F"/>
    <w:rsid w:val="0065350C"/>
    <w:rsid w:val="00656223"/>
    <w:rsid w:val="00665844"/>
    <w:rsid w:val="00665F06"/>
    <w:rsid w:val="006719E3"/>
    <w:rsid w:val="00671F0E"/>
    <w:rsid w:val="0068019D"/>
    <w:rsid w:val="0068186F"/>
    <w:rsid w:val="00685818"/>
    <w:rsid w:val="00685BA7"/>
    <w:rsid w:val="00687245"/>
    <w:rsid w:val="006917F5"/>
    <w:rsid w:val="006925AB"/>
    <w:rsid w:val="0069455C"/>
    <w:rsid w:val="006A34A3"/>
    <w:rsid w:val="006A4843"/>
    <w:rsid w:val="006A6CC2"/>
    <w:rsid w:val="006A7540"/>
    <w:rsid w:val="006B0629"/>
    <w:rsid w:val="006B0EF5"/>
    <w:rsid w:val="006B39E4"/>
    <w:rsid w:val="006B606D"/>
    <w:rsid w:val="006C1878"/>
    <w:rsid w:val="006C1C4C"/>
    <w:rsid w:val="006C6E67"/>
    <w:rsid w:val="006D0B14"/>
    <w:rsid w:val="006D6937"/>
    <w:rsid w:val="006D7D8E"/>
    <w:rsid w:val="006E2DBD"/>
    <w:rsid w:val="006E3F94"/>
    <w:rsid w:val="006E5449"/>
    <w:rsid w:val="006E633A"/>
    <w:rsid w:val="006F04F8"/>
    <w:rsid w:val="006F10AF"/>
    <w:rsid w:val="006F1C6F"/>
    <w:rsid w:val="006F4CF0"/>
    <w:rsid w:val="007013CE"/>
    <w:rsid w:val="0070467C"/>
    <w:rsid w:val="00705C64"/>
    <w:rsid w:val="00710C7E"/>
    <w:rsid w:val="00712CCB"/>
    <w:rsid w:val="00713EDE"/>
    <w:rsid w:val="007167F7"/>
    <w:rsid w:val="0072199C"/>
    <w:rsid w:val="0072485E"/>
    <w:rsid w:val="00725E3C"/>
    <w:rsid w:val="00726219"/>
    <w:rsid w:val="0072626F"/>
    <w:rsid w:val="0072648D"/>
    <w:rsid w:val="00730693"/>
    <w:rsid w:val="00732CAA"/>
    <w:rsid w:val="007348D5"/>
    <w:rsid w:val="00741730"/>
    <w:rsid w:val="00742202"/>
    <w:rsid w:val="007439DE"/>
    <w:rsid w:val="00745B99"/>
    <w:rsid w:val="00746B43"/>
    <w:rsid w:val="00750E08"/>
    <w:rsid w:val="007526D1"/>
    <w:rsid w:val="00753DB6"/>
    <w:rsid w:val="0075593D"/>
    <w:rsid w:val="00755A26"/>
    <w:rsid w:val="00755C53"/>
    <w:rsid w:val="007572FF"/>
    <w:rsid w:val="007614CD"/>
    <w:rsid w:val="00762BF5"/>
    <w:rsid w:val="00764284"/>
    <w:rsid w:val="007712C7"/>
    <w:rsid w:val="0077578B"/>
    <w:rsid w:val="007768B1"/>
    <w:rsid w:val="00776A3A"/>
    <w:rsid w:val="00777E50"/>
    <w:rsid w:val="00780139"/>
    <w:rsid w:val="007803E5"/>
    <w:rsid w:val="0078097D"/>
    <w:rsid w:val="007823E0"/>
    <w:rsid w:val="00782B4D"/>
    <w:rsid w:val="007859DA"/>
    <w:rsid w:val="00786A35"/>
    <w:rsid w:val="00790A4C"/>
    <w:rsid w:val="00792E8E"/>
    <w:rsid w:val="007A42CA"/>
    <w:rsid w:val="007A54BE"/>
    <w:rsid w:val="007C2FE4"/>
    <w:rsid w:val="007C5175"/>
    <w:rsid w:val="007C757B"/>
    <w:rsid w:val="007D191D"/>
    <w:rsid w:val="007D243F"/>
    <w:rsid w:val="007D37F6"/>
    <w:rsid w:val="007E1D65"/>
    <w:rsid w:val="007E622D"/>
    <w:rsid w:val="007F133B"/>
    <w:rsid w:val="007F5822"/>
    <w:rsid w:val="007F59B6"/>
    <w:rsid w:val="00801EE8"/>
    <w:rsid w:val="0080387A"/>
    <w:rsid w:val="008118A3"/>
    <w:rsid w:val="008151B8"/>
    <w:rsid w:val="008153F4"/>
    <w:rsid w:val="0081568C"/>
    <w:rsid w:val="00816086"/>
    <w:rsid w:val="00817216"/>
    <w:rsid w:val="00822439"/>
    <w:rsid w:val="0082392F"/>
    <w:rsid w:val="0083006C"/>
    <w:rsid w:val="00831507"/>
    <w:rsid w:val="008341C3"/>
    <w:rsid w:val="0083657E"/>
    <w:rsid w:val="008404A5"/>
    <w:rsid w:val="00840EE7"/>
    <w:rsid w:val="00844EE0"/>
    <w:rsid w:val="00845950"/>
    <w:rsid w:val="00845BE3"/>
    <w:rsid w:val="00846C4E"/>
    <w:rsid w:val="00856E18"/>
    <w:rsid w:val="008612C3"/>
    <w:rsid w:val="00862D6B"/>
    <w:rsid w:val="00866538"/>
    <w:rsid w:val="0086694A"/>
    <w:rsid w:val="00866A09"/>
    <w:rsid w:val="0087304D"/>
    <w:rsid w:val="00876928"/>
    <w:rsid w:val="00877209"/>
    <w:rsid w:val="0087787E"/>
    <w:rsid w:val="00880595"/>
    <w:rsid w:val="00885930"/>
    <w:rsid w:val="00887034"/>
    <w:rsid w:val="00887730"/>
    <w:rsid w:val="00887E03"/>
    <w:rsid w:val="008958CE"/>
    <w:rsid w:val="00895EAD"/>
    <w:rsid w:val="008A3601"/>
    <w:rsid w:val="008A4B16"/>
    <w:rsid w:val="008B1F99"/>
    <w:rsid w:val="008B29FC"/>
    <w:rsid w:val="008C0C4D"/>
    <w:rsid w:val="008C1042"/>
    <w:rsid w:val="008C5715"/>
    <w:rsid w:val="008D45FA"/>
    <w:rsid w:val="008E3B46"/>
    <w:rsid w:val="008E5214"/>
    <w:rsid w:val="008F6836"/>
    <w:rsid w:val="00900202"/>
    <w:rsid w:val="0090025B"/>
    <w:rsid w:val="009138DA"/>
    <w:rsid w:val="00913E47"/>
    <w:rsid w:val="00914AC6"/>
    <w:rsid w:val="00916BFC"/>
    <w:rsid w:val="00916EE0"/>
    <w:rsid w:val="00924FEF"/>
    <w:rsid w:val="00927DD4"/>
    <w:rsid w:val="00936FB8"/>
    <w:rsid w:val="009401E4"/>
    <w:rsid w:val="00940382"/>
    <w:rsid w:val="00946253"/>
    <w:rsid w:val="00946836"/>
    <w:rsid w:val="00946E52"/>
    <w:rsid w:val="00950464"/>
    <w:rsid w:val="0095172E"/>
    <w:rsid w:val="009551D3"/>
    <w:rsid w:val="0095549C"/>
    <w:rsid w:val="0095688E"/>
    <w:rsid w:val="00957876"/>
    <w:rsid w:val="00957EF3"/>
    <w:rsid w:val="0096079C"/>
    <w:rsid w:val="00965DCF"/>
    <w:rsid w:val="009679C6"/>
    <w:rsid w:val="009711D2"/>
    <w:rsid w:val="0097228F"/>
    <w:rsid w:val="00973494"/>
    <w:rsid w:val="00973D41"/>
    <w:rsid w:val="00980979"/>
    <w:rsid w:val="00981E16"/>
    <w:rsid w:val="009837EF"/>
    <w:rsid w:val="009876B5"/>
    <w:rsid w:val="00990C54"/>
    <w:rsid w:val="00991753"/>
    <w:rsid w:val="00991951"/>
    <w:rsid w:val="00995D21"/>
    <w:rsid w:val="00997AC3"/>
    <w:rsid w:val="009A4364"/>
    <w:rsid w:val="009A5BA5"/>
    <w:rsid w:val="009B1271"/>
    <w:rsid w:val="009B15D7"/>
    <w:rsid w:val="009B297C"/>
    <w:rsid w:val="009B35D4"/>
    <w:rsid w:val="009B711B"/>
    <w:rsid w:val="009C6143"/>
    <w:rsid w:val="009D20A4"/>
    <w:rsid w:val="009D3408"/>
    <w:rsid w:val="009D4369"/>
    <w:rsid w:val="009E7932"/>
    <w:rsid w:val="009F0A57"/>
    <w:rsid w:val="009F22C6"/>
    <w:rsid w:val="009F26F9"/>
    <w:rsid w:val="009F2DF9"/>
    <w:rsid w:val="009F3F1C"/>
    <w:rsid w:val="00A013C4"/>
    <w:rsid w:val="00A02C12"/>
    <w:rsid w:val="00A068FA"/>
    <w:rsid w:val="00A23CE8"/>
    <w:rsid w:val="00A340E3"/>
    <w:rsid w:val="00A35A56"/>
    <w:rsid w:val="00A40018"/>
    <w:rsid w:val="00A414CD"/>
    <w:rsid w:val="00A520F4"/>
    <w:rsid w:val="00A5324B"/>
    <w:rsid w:val="00A55F59"/>
    <w:rsid w:val="00A57052"/>
    <w:rsid w:val="00A63898"/>
    <w:rsid w:val="00A63BDB"/>
    <w:rsid w:val="00A673F6"/>
    <w:rsid w:val="00A70811"/>
    <w:rsid w:val="00A70F18"/>
    <w:rsid w:val="00A718D8"/>
    <w:rsid w:val="00A71F5B"/>
    <w:rsid w:val="00A72C2E"/>
    <w:rsid w:val="00A74846"/>
    <w:rsid w:val="00A750D6"/>
    <w:rsid w:val="00A803E4"/>
    <w:rsid w:val="00A82AFD"/>
    <w:rsid w:val="00A83ED5"/>
    <w:rsid w:val="00A85A66"/>
    <w:rsid w:val="00A927E2"/>
    <w:rsid w:val="00A9446E"/>
    <w:rsid w:val="00A94A7D"/>
    <w:rsid w:val="00A9575D"/>
    <w:rsid w:val="00A97F8B"/>
    <w:rsid w:val="00AA3F20"/>
    <w:rsid w:val="00AA7C4B"/>
    <w:rsid w:val="00AB620F"/>
    <w:rsid w:val="00AC088A"/>
    <w:rsid w:val="00AC097E"/>
    <w:rsid w:val="00AC5392"/>
    <w:rsid w:val="00AC64CE"/>
    <w:rsid w:val="00AC7FCD"/>
    <w:rsid w:val="00AD30EA"/>
    <w:rsid w:val="00AD4515"/>
    <w:rsid w:val="00AE13CB"/>
    <w:rsid w:val="00AE1BBA"/>
    <w:rsid w:val="00AE4D30"/>
    <w:rsid w:val="00AE5696"/>
    <w:rsid w:val="00AE6A5D"/>
    <w:rsid w:val="00AE7987"/>
    <w:rsid w:val="00AF1642"/>
    <w:rsid w:val="00AF2EF9"/>
    <w:rsid w:val="00AF6EE3"/>
    <w:rsid w:val="00AF7433"/>
    <w:rsid w:val="00B0787E"/>
    <w:rsid w:val="00B07AFB"/>
    <w:rsid w:val="00B11CD3"/>
    <w:rsid w:val="00B120E5"/>
    <w:rsid w:val="00B13F5E"/>
    <w:rsid w:val="00B15CEA"/>
    <w:rsid w:val="00B2038C"/>
    <w:rsid w:val="00B215B0"/>
    <w:rsid w:val="00B2424D"/>
    <w:rsid w:val="00B302C0"/>
    <w:rsid w:val="00B30F39"/>
    <w:rsid w:val="00B316B6"/>
    <w:rsid w:val="00B31E1F"/>
    <w:rsid w:val="00B3204C"/>
    <w:rsid w:val="00B32CD1"/>
    <w:rsid w:val="00B34D15"/>
    <w:rsid w:val="00B35494"/>
    <w:rsid w:val="00B378F5"/>
    <w:rsid w:val="00B41E59"/>
    <w:rsid w:val="00B42674"/>
    <w:rsid w:val="00B45FB6"/>
    <w:rsid w:val="00B4778B"/>
    <w:rsid w:val="00B478D2"/>
    <w:rsid w:val="00B533CD"/>
    <w:rsid w:val="00B54B45"/>
    <w:rsid w:val="00B578CC"/>
    <w:rsid w:val="00B61705"/>
    <w:rsid w:val="00B62789"/>
    <w:rsid w:val="00B629E5"/>
    <w:rsid w:val="00B63E65"/>
    <w:rsid w:val="00B64DF8"/>
    <w:rsid w:val="00B65E6E"/>
    <w:rsid w:val="00B66E9D"/>
    <w:rsid w:val="00B713B6"/>
    <w:rsid w:val="00B778D3"/>
    <w:rsid w:val="00B80CAE"/>
    <w:rsid w:val="00B83CC0"/>
    <w:rsid w:val="00B850FC"/>
    <w:rsid w:val="00B8520A"/>
    <w:rsid w:val="00B86A85"/>
    <w:rsid w:val="00B908DD"/>
    <w:rsid w:val="00B914D7"/>
    <w:rsid w:val="00B94296"/>
    <w:rsid w:val="00B977AC"/>
    <w:rsid w:val="00BA1768"/>
    <w:rsid w:val="00BA46FA"/>
    <w:rsid w:val="00BB4B69"/>
    <w:rsid w:val="00BB7610"/>
    <w:rsid w:val="00BC2F7D"/>
    <w:rsid w:val="00BC4783"/>
    <w:rsid w:val="00BC55C7"/>
    <w:rsid w:val="00BC637D"/>
    <w:rsid w:val="00BC65B0"/>
    <w:rsid w:val="00BD2D3F"/>
    <w:rsid w:val="00BD5BB8"/>
    <w:rsid w:val="00BD648C"/>
    <w:rsid w:val="00BD7D95"/>
    <w:rsid w:val="00BE1F26"/>
    <w:rsid w:val="00BE52F2"/>
    <w:rsid w:val="00BE53FE"/>
    <w:rsid w:val="00BE647B"/>
    <w:rsid w:val="00BE6E8B"/>
    <w:rsid w:val="00BE7C83"/>
    <w:rsid w:val="00BF21BC"/>
    <w:rsid w:val="00BF771B"/>
    <w:rsid w:val="00BF77D6"/>
    <w:rsid w:val="00C00290"/>
    <w:rsid w:val="00C002E5"/>
    <w:rsid w:val="00C07347"/>
    <w:rsid w:val="00C07D6D"/>
    <w:rsid w:val="00C116C4"/>
    <w:rsid w:val="00C1295C"/>
    <w:rsid w:val="00C151E2"/>
    <w:rsid w:val="00C31146"/>
    <w:rsid w:val="00C32EC5"/>
    <w:rsid w:val="00C32F7B"/>
    <w:rsid w:val="00C41EFB"/>
    <w:rsid w:val="00C44289"/>
    <w:rsid w:val="00C46A4D"/>
    <w:rsid w:val="00C47622"/>
    <w:rsid w:val="00C52994"/>
    <w:rsid w:val="00C65136"/>
    <w:rsid w:val="00C658A7"/>
    <w:rsid w:val="00C74313"/>
    <w:rsid w:val="00C74C66"/>
    <w:rsid w:val="00C75833"/>
    <w:rsid w:val="00C75E76"/>
    <w:rsid w:val="00C76AE3"/>
    <w:rsid w:val="00C80D47"/>
    <w:rsid w:val="00C87DB3"/>
    <w:rsid w:val="00C91CFD"/>
    <w:rsid w:val="00C96EE5"/>
    <w:rsid w:val="00CA2119"/>
    <w:rsid w:val="00CA33F3"/>
    <w:rsid w:val="00CB2570"/>
    <w:rsid w:val="00CB316D"/>
    <w:rsid w:val="00CB4B97"/>
    <w:rsid w:val="00CB56B6"/>
    <w:rsid w:val="00CB5A27"/>
    <w:rsid w:val="00CB6D70"/>
    <w:rsid w:val="00CC0ED2"/>
    <w:rsid w:val="00CC1B14"/>
    <w:rsid w:val="00CC635E"/>
    <w:rsid w:val="00CD4711"/>
    <w:rsid w:val="00CD4D29"/>
    <w:rsid w:val="00CD6D29"/>
    <w:rsid w:val="00CE1800"/>
    <w:rsid w:val="00CE660F"/>
    <w:rsid w:val="00CE7121"/>
    <w:rsid w:val="00CE74BE"/>
    <w:rsid w:val="00CF0E17"/>
    <w:rsid w:val="00CF4FD5"/>
    <w:rsid w:val="00CF5D8A"/>
    <w:rsid w:val="00CF5F1D"/>
    <w:rsid w:val="00D06F77"/>
    <w:rsid w:val="00D07AF8"/>
    <w:rsid w:val="00D107A1"/>
    <w:rsid w:val="00D1088B"/>
    <w:rsid w:val="00D10A4B"/>
    <w:rsid w:val="00D1291C"/>
    <w:rsid w:val="00D129DD"/>
    <w:rsid w:val="00D26AD2"/>
    <w:rsid w:val="00D307F1"/>
    <w:rsid w:val="00D34AC0"/>
    <w:rsid w:val="00D36B38"/>
    <w:rsid w:val="00D42DA8"/>
    <w:rsid w:val="00D51529"/>
    <w:rsid w:val="00D51655"/>
    <w:rsid w:val="00D54167"/>
    <w:rsid w:val="00D55EF5"/>
    <w:rsid w:val="00D565F8"/>
    <w:rsid w:val="00D569A9"/>
    <w:rsid w:val="00D56A51"/>
    <w:rsid w:val="00D57E81"/>
    <w:rsid w:val="00D64715"/>
    <w:rsid w:val="00D65F4A"/>
    <w:rsid w:val="00D70BF6"/>
    <w:rsid w:val="00D736EF"/>
    <w:rsid w:val="00D7419F"/>
    <w:rsid w:val="00D816ED"/>
    <w:rsid w:val="00D82A08"/>
    <w:rsid w:val="00D82F2B"/>
    <w:rsid w:val="00D83AE5"/>
    <w:rsid w:val="00D84BA8"/>
    <w:rsid w:val="00D851FE"/>
    <w:rsid w:val="00D87B67"/>
    <w:rsid w:val="00D92467"/>
    <w:rsid w:val="00D9349A"/>
    <w:rsid w:val="00D9445D"/>
    <w:rsid w:val="00DA082D"/>
    <w:rsid w:val="00DA1A65"/>
    <w:rsid w:val="00DA3FC3"/>
    <w:rsid w:val="00DA5096"/>
    <w:rsid w:val="00DA55D9"/>
    <w:rsid w:val="00DA58D8"/>
    <w:rsid w:val="00DB649F"/>
    <w:rsid w:val="00DB7AB4"/>
    <w:rsid w:val="00DB7B01"/>
    <w:rsid w:val="00DD0092"/>
    <w:rsid w:val="00DD44C4"/>
    <w:rsid w:val="00DD4A5D"/>
    <w:rsid w:val="00DE1035"/>
    <w:rsid w:val="00DE4E6A"/>
    <w:rsid w:val="00DE5899"/>
    <w:rsid w:val="00DE5C5F"/>
    <w:rsid w:val="00DE6AC9"/>
    <w:rsid w:val="00DE7E01"/>
    <w:rsid w:val="00DF120E"/>
    <w:rsid w:val="00DF1A10"/>
    <w:rsid w:val="00DF364A"/>
    <w:rsid w:val="00DF374D"/>
    <w:rsid w:val="00DF5F63"/>
    <w:rsid w:val="00DF71B0"/>
    <w:rsid w:val="00DF7323"/>
    <w:rsid w:val="00DF7F96"/>
    <w:rsid w:val="00E05653"/>
    <w:rsid w:val="00E0776E"/>
    <w:rsid w:val="00E126F3"/>
    <w:rsid w:val="00E13E41"/>
    <w:rsid w:val="00E14EBC"/>
    <w:rsid w:val="00E16706"/>
    <w:rsid w:val="00E2154D"/>
    <w:rsid w:val="00E233A0"/>
    <w:rsid w:val="00E250B6"/>
    <w:rsid w:val="00E264DA"/>
    <w:rsid w:val="00E27705"/>
    <w:rsid w:val="00E32DB4"/>
    <w:rsid w:val="00E3323A"/>
    <w:rsid w:val="00E373CA"/>
    <w:rsid w:val="00E433A1"/>
    <w:rsid w:val="00E43603"/>
    <w:rsid w:val="00E46E52"/>
    <w:rsid w:val="00E51BAC"/>
    <w:rsid w:val="00E52828"/>
    <w:rsid w:val="00E531FE"/>
    <w:rsid w:val="00E57605"/>
    <w:rsid w:val="00E579A5"/>
    <w:rsid w:val="00E60EF0"/>
    <w:rsid w:val="00E60FE8"/>
    <w:rsid w:val="00E62ADC"/>
    <w:rsid w:val="00E70816"/>
    <w:rsid w:val="00E761CD"/>
    <w:rsid w:val="00E77003"/>
    <w:rsid w:val="00E81776"/>
    <w:rsid w:val="00E83376"/>
    <w:rsid w:val="00E83891"/>
    <w:rsid w:val="00E840CD"/>
    <w:rsid w:val="00E8754B"/>
    <w:rsid w:val="00E91466"/>
    <w:rsid w:val="00E92D14"/>
    <w:rsid w:val="00E96630"/>
    <w:rsid w:val="00E97574"/>
    <w:rsid w:val="00E97BD9"/>
    <w:rsid w:val="00EB128B"/>
    <w:rsid w:val="00EB3E30"/>
    <w:rsid w:val="00EB4A71"/>
    <w:rsid w:val="00EB7DC1"/>
    <w:rsid w:val="00EC1667"/>
    <w:rsid w:val="00EC26EA"/>
    <w:rsid w:val="00EC2759"/>
    <w:rsid w:val="00EC54C0"/>
    <w:rsid w:val="00ED06E8"/>
    <w:rsid w:val="00ED646B"/>
    <w:rsid w:val="00ED7884"/>
    <w:rsid w:val="00EE0A98"/>
    <w:rsid w:val="00EE0ECF"/>
    <w:rsid w:val="00EE14CF"/>
    <w:rsid w:val="00EE1623"/>
    <w:rsid w:val="00EE3A11"/>
    <w:rsid w:val="00EE6BF2"/>
    <w:rsid w:val="00EF46EB"/>
    <w:rsid w:val="00F019C9"/>
    <w:rsid w:val="00F100BB"/>
    <w:rsid w:val="00F12217"/>
    <w:rsid w:val="00F156D3"/>
    <w:rsid w:val="00F1626B"/>
    <w:rsid w:val="00F178E2"/>
    <w:rsid w:val="00F22528"/>
    <w:rsid w:val="00F25E19"/>
    <w:rsid w:val="00F26797"/>
    <w:rsid w:val="00F30F38"/>
    <w:rsid w:val="00F35F39"/>
    <w:rsid w:val="00F37678"/>
    <w:rsid w:val="00F41378"/>
    <w:rsid w:val="00F4317B"/>
    <w:rsid w:val="00F45376"/>
    <w:rsid w:val="00F457A0"/>
    <w:rsid w:val="00F52C8F"/>
    <w:rsid w:val="00F72C2C"/>
    <w:rsid w:val="00F7375F"/>
    <w:rsid w:val="00F73894"/>
    <w:rsid w:val="00F748A2"/>
    <w:rsid w:val="00F75924"/>
    <w:rsid w:val="00F75A3A"/>
    <w:rsid w:val="00F75D5F"/>
    <w:rsid w:val="00F80FA6"/>
    <w:rsid w:val="00F823DB"/>
    <w:rsid w:val="00F82DA7"/>
    <w:rsid w:val="00F9225C"/>
    <w:rsid w:val="00F942D5"/>
    <w:rsid w:val="00FA3213"/>
    <w:rsid w:val="00FA329A"/>
    <w:rsid w:val="00FA3360"/>
    <w:rsid w:val="00FA7195"/>
    <w:rsid w:val="00FB2890"/>
    <w:rsid w:val="00FB2C35"/>
    <w:rsid w:val="00FB4720"/>
    <w:rsid w:val="00FB4E73"/>
    <w:rsid w:val="00FB584D"/>
    <w:rsid w:val="00FB7611"/>
    <w:rsid w:val="00FC1B2F"/>
    <w:rsid w:val="00FC2605"/>
    <w:rsid w:val="00FC3FAC"/>
    <w:rsid w:val="00FC4457"/>
    <w:rsid w:val="00FC55E3"/>
    <w:rsid w:val="00FC62F1"/>
    <w:rsid w:val="00FE38C8"/>
    <w:rsid w:val="00FE5272"/>
    <w:rsid w:val="00FE61CC"/>
    <w:rsid w:val="00FF00CC"/>
    <w:rsid w:val="00FF1C21"/>
    <w:rsid w:val="00FF2F50"/>
    <w:rsid w:val="00FF2F59"/>
    <w:rsid w:val="00FF591E"/>
    <w:rsid w:val="00FF6C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annotation text" w:uiPriority="0"/>
    <w:lsdException w:name="header" w:uiPriority="0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FE"/>
    <w:pPr>
      <w:spacing w:after="180" w:line="240" w:lineRule="auto"/>
      <w:jc w:val="both"/>
    </w:pPr>
    <w:rPr>
      <w:rFonts w:ascii="Calibri" w:eastAsiaTheme="minorEastAsia" w:hAnsi="Calibri"/>
      <w:sz w:val="23"/>
      <w:szCs w:val="23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063DBC"/>
    <w:pPr>
      <w:pBdr>
        <w:bottom w:val="single" w:sz="6" w:space="0" w:color="503D1B" w:themeColor="background2" w:themeShade="40"/>
      </w:pBdr>
      <w:spacing w:before="300" w:after="80"/>
      <w:ind w:left="720"/>
      <w:outlineLvl w:val="0"/>
    </w:pPr>
    <w:rPr>
      <w:rFonts w:ascii="Gotham Rounded Bold" w:eastAsiaTheme="majorEastAsia" w:hAnsi="Gotham Rounded Bold" w:cstheme="majorBidi"/>
      <w:caps/>
      <w:color w:val="775F55" w:themeColor="text2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2DB4"/>
    <w:pPr>
      <w:keepNext/>
      <w:numPr>
        <w:ilvl w:val="1"/>
        <w:numId w:val="15"/>
      </w:numPr>
      <w:spacing w:before="120" w:after="0"/>
      <w:outlineLvl w:val="1"/>
    </w:pPr>
    <w:rPr>
      <w:b/>
      <w:bCs/>
      <w:color w:val="548AB7" w:themeColor="accent1" w:themeShade="BF"/>
      <w:spacing w:val="20"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32DB4"/>
    <w:pPr>
      <w:numPr>
        <w:ilvl w:val="2"/>
        <w:numId w:val="15"/>
      </w:num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529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5297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5297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5297"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5297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5297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3DBC"/>
    <w:rPr>
      <w:rFonts w:ascii="Gotham Rounded Bold" w:eastAsiaTheme="majorEastAsia" w:hAnsi="Gotham Rounded Bold" w:cstheme="majorBidi"/>
      <w:caps/>
      <w:color w:val="775F55" w:themeColor="text2"/>
      <w:sz w:val="40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32DB4"/>
    <w:rPr>
      <w:rFonts w:ascii="Trebuchet MS" w:eastAsiaTheme="minorEastAsia" w:hAnsi="Trebuchet MS"/>
      <w:b/>
      <w:bCs/>
      <w:color w:val="548AB7" w:themeColor="accent1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E32DB4"/>
    <w:rPr>
      <w:rFonts w:ascii="Trebuchet MS" w:eastAsiaTheme="minorEastAsia" w:hAnsi="Trebuchet MS"/>
      <w:b/>
      <w:bCs/>
      <w:color w:val="000000" w:themeColor="text1"/>
      <w:spacing w:val="10"/>
      <w:sz w:val="23"/>
      <w:szCs w:val="23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5A529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A5297"/>
    <w:rPr>
      <w:sz w:val="23"/>
    </w:rPr>
  </w:style>
  <w:style w:type="paragraph" w:styleId="En-tte">
    <w:name w:val="header"/>
    <w:basedOn w:val="Normal"/>
    <w:link w:val="En-tteCar"/>
    <w:unhideWhenUsed/>
    <w:rsid w:val="005A529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5A5297"/>
    <w:rPr>
      <w:sz w:val="23"/>
    </w:rPr>
  </w:style>
  <w:style w:type="paragraph" w:styleId="Citationintense">
    <w:name w:val="Intense Quote"/>
    <w:basedOn w:val="Normal"/>
    <w:link w:val="CitationintenseCar"/>
    <w:uiPriority w:val="30"/>
    <w:qFormat/>
    <w:rsid w:val="00D42DA8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rFonts w:ascii="Arial" w:hAnsi="Arial"/>
      <w:b/>
      <w:bCs/>
      <w:color w:val="DD8047" w:themeColor="accent2"/>
      <w:sz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2DA8"/>
    <w:rPr>
      <w:rFonts w:ascii="Arial" w:eastAsiaTheme="minorEastAsia" w:hAnsi="Arial"/>
      <w:b/>
      <w:bCs/>
      <w:color w:val="DD8047" w:themeColor="accent2"/>
      <w:sz w:val="28"/>
      <w:szCs w:val="23"/>
      <w:shd w:val="clear" w:color="auto" w:fill="FFFFFF" w:themeFill="background1"/>
      <w:lang w:val="fr-FR"/>
    </w:rPr>
  </w:style>
  <w:style w:type="paragraph" w:styleId="Sous-titre">
    <w:name w:val="Subtitle"/>
    <w:basedOn w:val="Normal"/>
    <w:link w:val="Sous-titreCar"/>
    <w:uiPriority w:val="11"/>
    <w:qFormat/>
    <w:rsid w:val="005A5297"/>
    <w:pPr>
      <w:spacing w:after="720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A5297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paragraph" w:styleId="Titre">
    <w:name w:val="Title"/>
    <w:basedOn w:val="Normal"/>
    <w:link w:val="TitreCar"/>
    <w:qFormat/>
    <w:rsid w:val="00063DBC"/>
    <w:pPr>
      <w:spacing w:after="0"/>
      <w:jc w:val="center"/>
    </w:pPr>
    <w:rPr>
      <w:rFonts w:ascii="Gotham Rounded Bold" w:hAnsi="Gotham Rounded Bold"/>
      <w:color w:val="775F55" w:themeColor="text2"/>
      <w:sz w:val="40"/>
      <w:szCs w:val="40"/>
    </w:rPr>
  </w:style>
  <w:style w:type="character" w:customStyle="1" w:styleId="TitreCar">
    <w:name w:val="Titre Car"/>
    <w:basedOn w:val="Policepardfaut"/>
    <w:link w:val="Titre"/>
    <w:rsid w:val="00063DBC"/>
    <w:rPr>
      <w:rFonts w:ascii="Gotham Rounded Bold" w:eastAsiaTheme="minorEastAsia" w:hAnsi="Gotham Rounded Bold"/>
      <w:color w:val="775F55" w:themeColor="text2"/>
      <w:sz w:val="40"/>
      <w:szCs w:val="4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5297"/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5297"/>
    <w:rPr>
      <w:rFonts w:eastAsiaTheme="minorEastAsia" w:hAnsi="Tahoma"/>
      <w:sz w:val="16"/>
      <w:szCs w:val="16"/>
      <w:lang w:val="fr-FR"/>
    </w:rPr>
  </w:style>
  <w:style w:type="character" w:styleId="Titredulivre">
    <w:name w:val="Book Title"/>
    <w:basedOn w:val="Policepardfaut"/>
    <w:uiPriority w:val="33"/>
    <w:qFormat/>
    <w:rsid w:val="005A5297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fr-FR"/>
    </w:rPr>
  </w:style>
  <w:style w:type="paragraph" w:styleId="Lgende">
    <w:name w:val="caption"/>
    <w:basedOn w:val="Normal"/>
    <w:next w:val="Normal"/>
    <w:uiPriority w:val="35"/>
    <w:unhideWhenUsed/>
    <w:rsid w:val="005A5297"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sid w:val="00895EAD"/>
    <w:rPr>
      <w:rFonts w:ascii="Trebuchet MS" w:hAnsi="Trebuchet MS" w:cstheme="minorBidi"/>
      <w:b/>
      <w:bCs/>
      <w:iCs/>
      <w:caps/>
      <w:color w:val="775F55" w:themeColor="text2"/>
      <w:spacing w:val="10"/>
      <w:sz w:val="23"/>
      <w:szCs w:val="23"/>
      <w:u w:val="none"/>
      <w:bdr w:val="none" w:sz="0" w:space="0" w:color="auto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5A5297"/>
    <w:rPr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sid w:val="005A5297"/>
    <w:rPr>
      <w:b/>
      <w:bCs/>
      <w:color w:val="775F55" w:themeColor="text2"/>
      <w:spacing w:val="10"/>
      <w:sz w:val="23"/>
    </w:rPr>
  </w:style>
  <w:style w:type="character" w:customStyle="1" w:styleId="Titre6Car">
    <w:name w:val="Titre 6 Car"/>
    <w:basedOn w:val="Policepardfaut"/>
    <w:link w:val="Titre6"/>
    <w:uiPriority w:val="9"/>
    <w:semiHidden/>
    <w:rsid w:val="005A5297"/>
    <w:rPr>
      <w:b/>
      <w:bCs/>
      <w:color w:val="DD8047" w:themeColor="accent2"/>
      <w:spacing w:val="10"/>
      <w:sz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5A5297"/>
    <w:rPr>
      <w:smallCaps/>
      <w:color w:val="000000" w:themeColor="text1"/>
      <w:spacing w:val="10"/>
      <w:sz w:val="23"/>
    </w:rPr>
  </w:style>
  <w:style w:type="character" w:customStyle="1" w:styleId="Titre8Car">
    <w:name w:val="Titre 8 Car"/>
    <w:basedOn w:val="Policepardfaut"/>
    <w:link w:val="Titre8"/>
    <w:uiPriority w:val="9"/>
    <w:semiHidden/>
    <w:rsid w:val="005A5297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5A5297"/>
    <w:rPr>
      <w:b/>
      <w:bCs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5A5297"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sid w:val="005A5297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sid w:val="005A5297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rsid w:val="005A5297"/>
    <w:pPr>
      <w:ind w:left="360" w:hanging="360"/>
    </w:pPr>
  </w:style>
  <w:style w:type="paragraph" w:styleId="Liste2">
    <w:name w:val="List 2"/>
    <w:basedOn w:val="Normal"/>
    <w:uiPriority w:val="99"/>
    <w:semiHidden/>
    <w:unhideWhenUsed/>
    <w:rsid w:val="005A5297"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rsid w:val="005A5297"/>
    <w:pPr>
      <w:numPr>
        <w:numId w:val="2"/>
      </w:numPr>
    </w:pPr>
    <w:rPr>
      <w:sz w:val="24"/>
      <w:szCs w:val="24"/>
    </w:rPr>
  </w:style>
  <w:style w:type="paragraph" w:styleId="Listepuces2">
    <w:name w:val="List Bullet 2"/>
    <w:basedOn w:val="Normal"/>
    <w:uiPriority w:val="36"/>
    <w:unhideWhenUsed/>
    <w:qFormat/>
    <w:rsid w:val="005A5297"/>
    <w:pPr>
      <w:numPr>
        <w:numId w:val="3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rsid w:val="005A5297"/>
    <w:pPr>
      <w:numPr>
        <w:numId w:val="4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rsid w:val="005A5297"/>
    <w:pPr>
      <w:numPr>
        <w:numId w:val="5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rsid w:val="005A5297"/>
    <w:pPr>
      <w:numPr>
        <w:numId w:val="6"/>
      </w:numPr>
    </w:pPr>
  </w:style>
  <w:style w:type="paragraph" w:styleId="Paragraphedeliste">
    <w:name w:val="List Paragraph"/>
    <w:basedOn w:val="Normal"/>
    <w:link w:val="ParagraphedelisteCar"/>
    <w:uiPriority w:val="34"/>
    <w:unhideWhenUsed/>
    <w:qFormat/>
    <w:rsid w:val="005A5297"/>
    <w:pPr>
      <w:ind w:left="720"/>
      <w:contextualSpacing/>
    </w:pPr>
  </w:style>
  <w:style w:type="numbering" w:customStyle="1" w:styleId="Styledelistecentral">
    <w:name w:val="Style de liste central"/>
    <w:uiPriority w:val="99"/>
    <w:rsid w:val="005A5297"/>
    <w:pPr>
      <w:numPr>
        <w:numId w:val="1"/>
      </w:numPr>
    </w:pPr>
  </w:style>
  <w:style w:type="paragraph" w:styleId="Sansinterligne">
    <w:name w:val="No Spacing"/>
    <w:basedOn w:val="Normal"/>
    <w:link w:val="SansinterligneCar"/>
    <w:uiPriority w:val="1"/>
    <w:qFormat/>
    <w:rsid w:val="005A5297"/>
    <w:pPr>
      <w:spacing w:after="0"/>
    </w:pPr>
  </w:style>
  <w:style w:type="paragraph" w:styleId="Citation">
    <w:name w:val="Quote"/>
    <w:basedOn w:val="Normal"/>
    <w:link w:val="CitationCar"/>
    <w:uiPriority w:val="29"/>
    <w:qFormat/>
    <w:rsid w:val="005A5297"/>
    <w:rPr>
      <w:i/>
      <w:iCs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sid w:val="005A5297"/>
    <w:rPr>
      <w:i/>
      <w:iCs/>
      <w:smallCaps/>
      <w:color w:val="775F55" w:themeColor="text2"/>
      <w:spacing w:val="6"/>
      <w:sz w:val="23"/>
    </w:rPr>
  </w:style>
  <w:style w:type="character" w:styleId="lev">
    <w:name w:val="Strong"/>
    <w:uiPriority w:val="22"/>
    <w:qFormat/>
    <w:rsid w:val="005A5297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fr-FR"/>
    </w:rPr>
  </w:style>
  <w:style w:type="character" w:styleId="Emphaseple">
    <w:name w:val="Subtle Emphasis"/>
    <w:basedOn w:val="Policepardfaut"/>
    <w:uiPriority w:val="19"/>
    <w:qFormat/>
    <w:rsid w:val="005A5297"/>
    <w:rPr>
      <w:rFonts w:asciiTheme="minorHAnsi" w:hAnsiTheme="minorHAnsi"/>
      <w:i/>
      <w:iCs/>
      <w:sz w:val="23"/>
    </w:rPr>
  </w:style>
  <w:style w:type="character" w:styleId="Rfrenceple">
    <w:name w:val="Subtle Reference"/>
    <w:basedOn w:val="Policepardfaut"/>
    <w:uiPriority w:val="31"/>
    <w:qFormat/>
    <w:rsid w:val="005A5297"/>
    <w:rPr>
      <w:rFonts w:asciiTheme="minorHAnsi" w:hAnsiTheme="minorHAnsi"/>
      <w:b/>
      <w:bCs/>
      <w:i/>
      <w:iCs/>
      <w:color w:val="775F55" w:themeColor="text2"/>
      <w:sz w:val="23"/>
    </w:rPr>
  </w:style>
  <w:style w:type="table" w:styleId="Grilledutableau">
    <w:name w:val="Table Grid"/>
    <w:basedOn w:val="TableauNormal"/>
    <w:uiPriority w:val="59"/>
    <w:rsid w:val="005A5297"/>
    <w:pPr>
      <w:spacing w:after="0" w:line="240" w:lineRule="auto"/>
    </w:pPr>
    <w:rPr>
      <w:rFonts w:eastAsiaTheme="minorEastAsia"/>
      <w:sz w:val="24"/>
      <w:szCs w:val="24"/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A5297"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rsid w:val="003B059B"/>
    <w:pPr>
      <w:tabs>
        <w:tab w:val="right" w:leader="dot" w:pos="8630"/>
      </w:tabs>
      <w:spacing w:before="180" w:after="40"/>
    </w:pPr>
    <w:rPr>
      <w:b/>
      <w:bCs/>
      <w:caps/>
      <w:noProof/>
      <w:color w:val="775F55" w:themeColor="text2"/>
    </w:rPr>
  </w:style>
  <w:style w:type="paragraph" w:styleId="TM2">
    <w:name w:val="toc 2"/>
    <w:basedOn w:val="Normal"/>
    <w:next w:val="Normal"/>
    <w:autoRedefine/>
    <w:uiPriority w:val="39"/>
    <w:unhideWhenUsed/>
    <w:rsid w:val="005A5297"/>
    <w:pPr>
      <w:tabs>
        <w:tab w:val="right" w:leader="dot" w:pos="8630"/>
      </w:tabs>
      <w:spacing w:after="40"/>
      <w:ind w:left="144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288"/>
    </w:pPr>
    <w:rPr>
      <w:noProof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432"/>
    </w:pPr>
    <w:rPr>
      <w:noProof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576"/>
    </w:pPr>
    <w:rPr>
      <w:noProof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720"/>
    </w:pPr>
    <w:rPr>
      <w:noProof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864"/>
    </w:pPr>
    <w:rPr>
      <w:noProof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1008"/>
    </w:pPr>
    <w:rPr>
      <w:noProof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1152"/>
    </w:pPr>
    <w:rPr>
      <w:noProof/>
    </w:rPr>
  </w:style>
  <w:style w:type="character" w:customStyle="1" w:styleId="SansinterligneCar">
    <w:name w:val="Sans interligne Car"/>
    <w:basedOn w:val="Policepardfaut"/>
    <w:link w:val="Sansinterligne"/>
    <w:uiPriority w:val="1"/>
    <w:rsid w:val="005A5297"/>
    <w:rPr>
      <w:sz w:val="23"/>
    </w:rPr>
  </w:style>
  <w:style w:type="paragraph" w:customStyle="1" w:styleId="En-ttedepagepaire">
    <w:name w:val="En-tête de page paire"/>
    <w:basedOn w:val="Normal"/>
    <w:uiPriority w:val="39"/>
    <w:semiHidden/>
    <w:unhideWhenUsed/>
    <w:qFormat/>
    <w:rsid w:val="005A5297"/>
    <w:pPr>
      <w:pBdr>
        <w:bottom w:val="single" w:sz="4" w:space="1" w:color="94B6D2" w:themeColor="accent1"/>
      </w:pBdr>
      <w:spacing w:after="0"/>
    </w:pPr>
    <w:rPr>
      <w:b/>
      <w:bCs/>
      <w:color w:val="775F55" w:themeColor="text2"/>
      <w:sz w:val="20"/>
    </w:rPr>
  </w:style>
  <w:style w:type="paragraph" w:customStyle="1" w:styleId="Pieddepagepaire">
    <w:name w:val="Pied de page paire"/>
    <w:basedOn w:val="Normal"/>
    <w:uiPriority w:val="49"/>
    <w:semiHidden/>
    <w:unhideWhenUsed/>
    <w:rsid w:val="005A5297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En-ttedepageimpaire">
    <w:name w:val="En-tête de page impaire"/>
    <w:basedOn w:val="Normal"/>
    <w:uiPriority w:val="39"/>
    <w:semiHidden/>
    <w:unhideWhenUsed/>
    <w:qFormat/>
    <w:rsid w:val="005A5297"/>
    <w:pPr>
      <w:pBdr>
        <w:bottom w:val="single" w:sz="4" w:space="1" w:color="94B6D2" w:themeColor="accent1"/>
      </w:pBdr>
      <w:spacing w:after="0"/>
      <w:jc w:val="right"/>
    </w:pPr>
    <w:rPr>
      <w:b/>
      <w:bCs/>
      <w:color w:val="775F55" w:themeColor="text2"/>
      <w:sz w:val="20"/>
    </w:rPr>
  </w:style>
  <w:style w:type="paragraph" w:customStyle="1" w:styleId="Pieddepageimpaire">
    <w:name w:val="Pied de page impaire"/>
    <w:basedOn w:val="Normal"/>
    <w:uiPriority w:val="39"/>
    <w:unhideWhenUsed/>
    <w:qFormat/>
    <w:rsid w:val="005A5297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5A5297"/>
    <w:rPr>
      <w:color w:val="808080"/>
    </w:rPr>
  </w:style>
  <w:style w:type="paragraph" w:customStyle="1" w:styleId="Default">
    <w:name w:val="Default"/>
    <w:rsid w:val="005E7FEE"/>
    <w:pPr>
      <w:autoSpaceDE w:val="0"/>
      <w:autoSpaceDN w:val="0"/>
      <w:adjustRightInd w:val="0"/>
      <w:spacing w:after="0" w:line="240" w:lineRule="auto"/>
    </w:pPr>
    <w:rPr>
      <w:rFonts w:ascii="FCECK H+ Myriad Set" w:eastAsia="Times New Roman" w:hAnsi="FCECK H+ Myriad Set" w:cs="FCECK H+ Myriad Set"/>
      <w:color w:val="000000"/>
      <w:sz w:val="24"/>
      <w:szCs w:val="24"/>
      <w:lang w:val="fr-FR" w:eastAsia="fr-FR"/>
    </w:rPr>
  </w:style>
  <w:style w:type="table" w:customStyle="1" w:styleId="Ombrageclair1">
    <w:name w:val="Ombrage clair1"/>
    <w:basedOn w:val="TableauNormal"/>
    <w:uiPriority w:val="60"/>
    <w:rsid w:val="005E7FEE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  <w:lang w:val="fr-FR" w:eastAsia="fr-F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mmentaire">
    <w:name w:val="annotation text"/>
    <w:basedOn w:val="Normal"/>
    <w:link w:val="CommentaireCar"/>
    <w:semiHidden/>
    <w:rsid w:val="00687245"/>
    <w:pPr>
      <w:spacing w:after="0"/>
    </w:pPr>
    <w:rPr>
      <w:rFonts w:ascii="Times New Roman" w:eastAsia="Times New Roman" w:hAnsi="Times New Roman" w:cs="Times New Roman"/>
      <w:sz w:val="20"/>
      <w:szCs w:val="20"/>
      <w:lang w:val="en-GB" w:eastAsia="fr-FR"/>
    </w:rPr>
  </w:style>
  <w:style w:type="character" w:customStyle="1" w:styleId="CommentaireCar">
    <w:name w:val="Commentaire Car"/>
    <w:basedOn w:val="Policepardfaut"/>
    <w:link w:val="Commentaire"/>
    <w:semiHidden/>
    <w:rsid w:val="00687245"/>
    <w:rPr>
      <w:rFonts w:ascii="Times New Roman" w:eastAsia="Times New Roman" w:hAnsi="Times New Roman" w:cs="Times New Roman"/>
      <w:sz w:val="20"/>
      <w:szCs w:val="20"/>
      <w:lang w:val="en-GB" w:eastAsia="fr-FR"/>
    </w:rPr>
  </w:style>
  <w:style w:type="paragraph" w:customStyle="1" w:styleId="Warning">
    <w:name w:val="Warning"/>
    <w:basedOn w:val="Normal"/>
    <w:rsid w:val="00687245"/>
    <w:pPr>
      <w:spacing w:before="120" w:after="120"/>
      <w:ind w:left="720" w:right="720"/>
    </w:pPr>
    <w:rPr>
      <w:rFonts w:ascii="Times New Roman" w:eastAsia="Times New Roman" w:hAnsi="Times New Roman" w:cs="Times New Roman"/>
      <w:b/>
      <w:i/>
      <w:sz w:val="20"/>
      <w:szCs w:val="20"/>
      <w:lang w:val="en-GB" w:eastAsia="fr-FR"/>
    </w:rPr>
  </w:style>
  <w:style w:type="paragraph" w:customStyle="1" w:styleId="Pa14">
    <w:name w:val="Pa14"/>
    <w:basedOn w:val="Default"/>
    <w:next w:val="Default"/>
    <w:uiPriority w:val="99"/>
    <w:rsid w:val="0053491F"/>
    <w:pPr>
      <w:spacing w:line="151" w:lineRule="atLeast"/>
    </w:pPr>
    <w:rPr>
      <w:rFonts w:ascii="Myriad Pro" w:eastAsiaTheme="minorHAnsi" w:hAnsi="Myriad Pro" w:cstheme="minorBidi"/>
      <w:color w:val="auto"/>
      <w:lang w:eastAsia="en-US"/>
    </w:rPr>
  </w:style>
  <w:style w:type="table" w:styleId="Listemoyenne2-Accent1">
    <w:name w:val="Medium List 2 Accent 1"/>
    <w:basedOn w:val="TableauNormal"/>
    <w:uiPriority w:val="41"/>
    <w:rsid w:val="00E708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4B6D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45"/>
    <w:rsid w:val="00E708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BA79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emoyenne1-Accent11">
    <w:name w:val="Liste moyenne 1 - Accent 11"/>
    <w:basedOn w:val="TableauNormal"/>
    <w:uiPriority w:val="41"/>
    <w:rsid w:val="00E7081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paragraph" w:customStyle="1" w:styleId="Textedatasheet">
    <w:name w:val="Texte datasheet"/>
    <w:basedOn w:val="Paragraphedeliste"/>
    <w:link w:val="TextedatasheetCar"/>
    <w:qFormat/>
    <w:rsid w:val="00F41378"/>
    <w:pPr>
      <w:numPr>
        <w:numId w:val="7"/>
      </w:numPr>
      <w:ind w:left="360"/>
    </w:pPr>
    <w:rPr>
      <w:sz w:val="20"/>
      <w:lang w:val="en-US"/>
    </w:rPr>
  </w:style>
  <w:style w:type="paragraph" w:customStyle="1" w:styleId="TitreDatasheet">
    <w:name w:val="Titre Datasheet"/>
    <w:qFormat/>
    <w:rsid w:val="003B059B"/>
    <w:pPr>
      <w:spacing w:before="240" w:after="120"/>
    </w:pPr>
    <w:rPr>
      <w:rFonts w:ascii="Trebuchet MS" w:eastAsiaTheme="minorEastAsia" w:hAnsi="Trebuchet MS"/>
      <w:b/>
      <w:color w:val="548AB7" w:themeColor="accent1" w:themeShade="BF"/>
      <w:spacing w:val="20"/>
      <w:sz w:val="24"/>
      <w:szCs w:val="2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0756CF"/>
    <w:rPr>
      <w:rFonts w:ascii="Trebuchet MS" w:eastAsiaTheme="minorEastAsia" w:hAnsi="Trebuchet MS"/>
      <w:sz w:val="23"/>
      <w:szCs w:val="23"/>
      <w:lang w:val="fr-FR"/>
    </w:rPr>
  </w:style>
  <w:style w:type="character" w:customStyle="1" w:styleId="TextedatasheetCar">
    <w:name w:val="Texte datasheet Car"/>
    <w:basedOn w:val="ParagraphedelisteCar"/>
    <w:link w:val="Textedatasheet"/>
    <w:rsid w:val="000756CF"/>
    <w:rPr>
      <w:rFonts w:ascii="Trebuchet MS" w:eastAsiaTheme="minorEastAsia" w:hAnsi="Trebuchet MS"/>
      <w:sz w:val="20"/>
      <w:szCs w:val="23"/>
      <w:lang w:val="fr-FR"/>
    </w:rPr>
  </w:style>
  <w:style w:type="paragraph" w:customStyle="1" w:styleId="Danger">
    <w:name w:val="Danger"/>
    <w:basedOn w:val="Citationintense"/>
    <w:qFormat/>
    <w:rsid w:val="00DA082D"/>
    <w:pPr>
      <w:pBdr>
        <w:top w:val="double" w:sz="12" w:space="10" w:color="C00000"/>
        <w:left w:val="double" w:sz="12" w:space="10" w:color="C00000"/>
        <w:bottom w:val="double" w:sz="12" w:space="10" w:color="C00000"/>
        <w:right w:val="double" w:sz="12" w:space="10" w:color="C00000"/>
      </w:pBdr>
    </w:pPr>
    <w:rPr>
      <w:color w:val="C00000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383ADE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83ADE"/>
    <w:pPr>
      <w:spacing w:after="180"/>
    </w:pPr>
    <w:rPr>
      <w:rFonts w:ascii="Trebuchet MS" w:eastAsiaTheme="minorEastAsia" w:hAnsi="Trebuchet MS" w:cstheme="minorBidi"/>
      <w:b/>
      <w:bCs/>
      <w:lang w:val="fr-FR" w:eastAsia="en-US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83ADE"/>
    <w:rPr>
      <w:rFonts w:ascii="Trebuchet MS" w:eastAsiaTheme="minorEastAsia" w:hAnsi="Trebuchet MS" w:cs="Times New Roman"/>
      <w:b/>
      <w:bCs/>
      <w:sz w:val="20"/>
      <w:szCs w:val="20"/>
      <w:lang w:val="fr-FR" w:eastAsia="fr-FR"/>
    </w:rPr>
  </w:style>
  <w:style w:type="character" w:customStyle="1" w:styleId="st">
    <w:name w:val="st"/>
    <w:basedOn w:val="Policepardfaut"/>
    <w:rsid w:val="009D4369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C088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C088A"/>
    <w:rPr>
      <w:rFonts w:ascii="Trebuchet MS" w:eastAsiaTheme="minorEastAsia" w:hAnsi="Trebuchet MS"/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AC088A"/>
    <w:rPr>
      <w:vertAlign w:val="superscript"/>
    </w:rPr>
  </w:style>
  <w:style w:type="numbering" w:customStyle="1" w:styleId="Style1">
    <w:name w:val="Style1"/>
    <w:uiPriority w:val="99"/>
    <w:rsid w:val="00E32DB4"/>
    <w:pPr>
      <w:numPr>
        <w:numId w:val="13"/>
      </w:numPr>
    </w:pPr>
  </w:style>
  <w:style w:type="character" w:styleId="Lienhypertextesuivivisit">
    <w:name w:val="FollowedHyperlink"/>
    <w:basedOn w:val="Policepardfaut"/>
    <w:uiPriority w:val="99"/>
    <w:semiHidden/>
    <w:unhideWhenUsed/>
    <w:rsid w:val="00E92D14"/>
    <w:rPr>
      <w:color w:val="704404" w:themeColor="followedHyperlink"/>
      <w:u w:val="single"/>
    </w:rPr>
  </w:style>
  <w:style w:type="paragraph" w:customStyle="1" w:styleId="Style2">
    <w:name w:val="Style2"/>
    <w:basedOn w:val="Titre2"/>
    <w:link w:val="Style2Car"/>
    <w:qFormat/>
    <w:rsid w:val="00063DBC"/>
    <w:pPr>
      <w:numPr>
        <w:ilvl w:val="0"/>
        <w:numId w:val="0"/>
      </w:numPr>
      <w:spacing w:after="240"/>
      <w:ind w:left="1080"/>
    </w:pPr>
  </w:style>
  <w:style w:type="character" w:customStyle="1" w:styleId="Style2Car">
    <w:name w:val="Style2 Car"/>
    <w:basedOn w:val="Titre2Car"/>
    <w:link w:val="Style2"/>
    <w:rsid w:val="00063DBC"/>
    <w:rPr>
      <w:rFonts w:ascii="Calibri" w:eastAsiaTheme="minorEastAsia" w:hAnsi="Calibri"/>
      <w:b/>
      <w:bCs/>
      <w:color w:val="548AB7" w:themeColor="accent1" w:themeShade="BF"/>
      <w:spacing w:val="2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annotation text" w:uiPriority="0"/>
    <w:lsdException w:name="header" w:uiPriority="0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FE"/>
    <w:pPr>
      <w:spacing w:after="180" w:line="240" w:lineRule="auto"/>
      <w:jc w:val="both"/>
    </w:pPr>
    <w:rPr>
      <w:rFonts w:ascii="Calibri" w:eastAsiaTheme="minorEastAsia" w:hAnsi="Calibri"/>
      <w:sz w:val="23"/>
      <w:szCs w:val="23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063DBC"/>
    <w:pPr>
      <w:pBdr>
        <w:bottom w:val="single" w:sz="6" w:space="0" w:color="503D1B" w:themeColor="background2" w:themeShade="40"/>
      </w:pBdr>
      <w:spacing w:before="300" w:after="80"/>
      <w:ind w:left="720"/>
      <w:outlineLvl w:val="0"/>
    </w:pPr>
    <w:rPr>
      <w:rFonts w:ascii="Gotham Rounded Bold" w:eastAsiaTheme="majorEastAsia" w:hAnsi="Gotham Rounded Bold" w:cstheme="majorBidi"/>
      <w:caps/>
      <w:color w:val="775F55" w:themeColor="text2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2DB4"/>
    <w:pPr>
      <w:keepNext/>
      <w:numPr>
        <w:ilvl w:val="1"/>
        <w:numId w:val="15"/>
      </w:numPr>
      <w:spacing w:before="120" w:after="0"/>
      <w:outlineLvl w:val="1"/>
    </w:pPr>
    <w:rPr>
      <w:b/>
      <w:bCs/>
      <w:color w:val="548AB7" w:themeColor="accent1" w:themeShade="BF"/>
      <w:spacing w:val="20"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32DB4"/>
    <w:pPr>
      <w:numPr>
        <w:ilvl w:val="2"/>
        <w:numId w:val="15"/>
      </w:num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529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5297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5297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5297"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5297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5297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3DBC"/>
    <w:rPr>
      <w:rFonts w:ascii="Gotham Rounded Bold" w:eastAsiaTheme="majorEastAsia" w:hAnsi="Gotham Rounded Bold" w:cstheme="majorBidi"/>
      <w:caps/>
      <w:color w:val="775F55" w:themeColor="text2"/>
      <w:sz w:val="40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32DB4"/>
    <w:rPr>
      <w:rFonts w:ascii="Trebuchet MS" w:eastAsiaTheme="minorEastAsia" w:hAnsi="Trebuchet MS"/>
      <w:b/>
      <w:bCs/>
      <w:color w:val="548AB7" w:themeColor="accent1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E32DB4"/>
    <w:rPr>
      <w:rFonts w:ascii="Trebuchet MS" w:eastAsiaTheme="minorEastAsia" w:hAnsi="Trebuchet MS"/>
      <w:b/>
      <w:bCs/>
      <w:color w:val="000000" w:themeColor="text1"/>
      <w:spacing w:val="10"/>
      <w:sz w:val="23"/>
      <w:szCs w:val="23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5A529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A5297"/>
    <w:rPr>
      <w:sz w:val="23"/>
    </w:rPr>
  </w:style>
  <w:style w:type="paragraph" w:styleId="En-tte">
    <w:name w:val="header"/>
    <w:basedOn w:val="Normal"/>
    <w:link w:val="En-tteCar"/>
    <w:unhideWhenUsed/>
    <w:rsid w:val="005A529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5A5297"/>
    <w:rPr>
      <w:sz w:val="23"/>
    </w:rPr>
  </w:style>
  <w:style w:type="paragraph" w:styleId="Citationintense">
    <w:name w:val="Intense Quote"/>
    <w:basedOn w:val="Normal"/>
    <w:link w:val="CitationintenseCar"/>
    <w:uiPriority w:val="30"/>
    <w:qFormat/>
    <w:rsid w:val="00D42DA8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rFonts w:ascii="Arial" w:hAnsi="Arial"/>
      <w:b/>
      <w:bCs/>
      <w:color w:val="DD8047" w:themeColor="accent2"/>
      <w:sz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2DA8"/>
    <w:rPr>
      <w:rFonts w:ascii="Arial" w:eastAsiaTheme="minorEastAsia" w:hAnsi="Arial"/>
      <w:b/>
      <w:bCs/>
      <w:color w:val="DD8047" w:themeColor="accent2"/>
      <w:sz w:val="28"/>
      <w:szCs w:val="23"/>
      <w:shd w:val="clear" w:color="auto" w:fill="FFFFFF" w:themeFill="background1"/>
      <w:lang w:val="fr-FR"/>
    </w:rPr>
  </w:style>
  <w:style w:type="paragraph" w:styleId="Sous-titre">
    <w:name w:val="Subtitle"/>
    <w:basedOn w:val="Normal"/>
    <w:link w:val="Sous-titreCar"/>
    <w:uiPriority w:val="11"/>
    <w:qFormat/>
    <w:rsid w:val="005A5297"/>
    <w:pPr>
      <w:spacing w:after="720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A5297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paragraph" w:styleId="Titre">
    <w:name w:val="Title"/>
    <w:basedOn w:val="Normal"/>
    <w:link w:val="TitreCar"/>
    <w:qFormat/>
    <w:rsid w:val="00063DBC"/>
    <w:pPr>
      <w:spacing w:after="0"/>
      <w:jc w:val="center"/>
    </w:pPr>
    <w:rPr>
      <w:rFonts w:ascii="Gotham Rounded Bold" w:hAnsi="Gotham Rounded Bold"/>
      <w:color w:val="775F55" w:themeColor="text2"/>
      <w:sz w:val="40"/>
      <w:szCs w:val="40"/>
    </w:rPr>
  </w:style>
  <w:style w:type="character" w:customStyle="1" w:styleId="TitreCar">
    <w:name w:val="Titre Car"/>
    <w:basedOn w:val="Policepardfaut"/>
    <w:link w:val="Titre"/>
    <w:rsid w:val="00063DBC"/>
    <w:rPr>
      <w:rFonts w:ascii="Gotham Rounded Bold" w:eastAsiaTheme="minorEastAsia" w:hAnsi="Gotham Rounded Bold"/>
      <w:color w:val="775F55" w:themeColor="text2"/>
      <w:sz w:val="40"/>
      <w:szCs w:val="4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5297"/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5297"/>
    <w:rPr>
      <w:rFonts w:eastAsiaTheme="minorEastAsia" w:hAnsi="Tahoma"/>
      <w:sz w:val="16"/>
      <w:szCs w:val="16"/>
      <w:lang w:val="fr-FR"/>
    </w:rPr>
  </w:style>
  <w:style w:type="character" w:styleId="Titredulivre">
    <w:name w:val="Book Title"/>
    <w:basedOn w:val="Policepardfaut"/>
    <w:uiPriority w:val="33"/>
    <w:qFormat/>
    <w:rsid w:val="005A5297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fr-FR"/>
    </w:rPr>
  </w:style>
  <w:style w:type="paragraph" w:styleId="Lgende">
    <w:name w:val="caption"/>
    <w:basedOn w:val="Normal"/>
    <w:next w:val="Normal"/>
    <w:uiPriority w:val="35"/>
    <w:unhideWhenUsed/>
    <w:rsid w:val="005A5297"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sid w:val="00895EAD"/>
    <w:rPr>
      <w:rFonts w:ascii="Trebuchet MS" w:hAnsi="Trebuchet MS" w:cstheme="minorBidi"/>
      <w:b/>
      <w:bCs/>
      <w:iCs/>
      <w:caps/>
      <w:color w:val="775F55" w:themeColor="text2"/>
      <w:spacing w:val="10"/>
      <w:sz w:val="23"/>
      <w:szCs w:val="23"/>
      <w:u w:val="none"/>
      <w:bdr w:val="none" w:sz="0" w:space="0" w:color="auto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5A5297"/>
    <w:rPr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sid w:val="005A5297"/>
    <w:rPr>
      <w:b/>
      <w:bCs/>
      <w:color w:val="775F55" w:themeColor="text2"/>
      <w:spacing w:val="10"/>
      <w:sz w:val="23"/>
    </w:rPr>
  </w:style>
  <w:style w:type="character" w:customStyle="1" w:styleId="Titre6Car">
    <w:name w:val="Titre 6 Car"/>
    <w:basedOn w:val="Policepardfaut"/>
    <w:link w:val="Titre6"/>
    <w:uiPriority w:val="9"/>
    <w:semiHidden/>
    <w:rsid w:val="005A5297"/>
    <w:rPr>
      <w:b/>
      <w:bCs/>
      <w:color w:val="DD8047" w:themeColor="accent2"/>
      <w:spacing w:val="10"/>
      <w:sz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5A5297"/>
    <w:rPr>
      <w:smallCaps/>
      <w:color w:val="000000" w:themeColor="text1"/>
      <w:spacing w:val="10"/>
      <w:sz w:val="23"/>
    </w:rPr>
  </w:style>
  <w:style w:type="character" w:customStyle="1" w:styleId="Titre8Car">
    <w:name w:val="Titre 8 Car"/>
    <w:basedOn w:val="Policepardfaut"/>
    <w:link w:val="Titre8"/>
    <w:uiPriority w:val="9"/>
    <w:semiHidden/>
    <w:rsid w:val="005A5297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5A5297"/>
    <w:rPr>
      <w:b/>
      <w:bCs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5A5297"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sid w:val="005A5297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sid w:val="005A5297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rsid w:val="005A5297"/>
    <w:pPr>
      <w:ind w:left="360" w:hanging="360"/>
    </w:pPr>
  </w:style>
  <w:style w:type="paragraph" w:styleId="Liste2">
    <w:name w:val="List 2"/>
    <w:basedOn w:val="Normal"/>
    <w:uiPriority w:val="99"/>
    <w:semiHidden/>
    <w:unhideWhenUsed/>
    <w:rsid w:val="005A5297"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rsid w:val="005A5297"/>
    <w:pPr>
      <w:numPr>
        <w:numId w:val="2"/>
      </w:numPr>
    </w:pPr>
    <w:rPr>
      <w:sz w:val="24"/>
      <w:szCs w:val="24"/>
    </w:rPr>
  </w:style>
  <w:style w:type="paragraph" w:styleId="Listepuces2">
    <w:name w:val="List Bullet 2"/>
    <w:basedOn w:val="Normal"/>
    <w:uiPriority w:val="36"/>
    <w:unhideWhenUsed/>
    <w:qFormat/>
    <w:rsid w:val="005A5297"/>
    <w:pPr>
      <w:numPr>
        <w:numId w:val="3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rsid w:val="005A5297"/>
    <w:pPr>
      <w:numPr>
        <w:numId w:val="4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rsid w:val="005A5297"/>
    <w:pPr>
      <w:numPr>
        <w:numId w:val="5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rsid w:val="005A5297"/>
    <w:pPr>
      <w:numPr>
        <w:numId w:val="6"/>
      </w:numPr>
    </w:pPr>
  </w:style>
  <w:style w:type="paragraph" w:styleId="Paragraphedeliste">
    <w:name w:val="List Paragraph"/>
    <w:basedOn w:val="Normal"/>
    <w:link w:val="ParagraphedelisteCar"/>
    <w:uiPriority w:val="34"/>
    <w:unhideWhenUsed/>
    <w:qFormat/>
    <w:rsid w:val="005A5297"/>
    <w:pPr>
      <w:ind w:left="720"/>
      <w:contextualSpacing/>
    </w:pPr>
  </w:style>
  <w:style w:type="numbering" w:customStyle="1" w:styleId="Styledelistecentral">
    <w:name w:val="Style de liste central"/>
    <w:uiPriority w:val="99"/>
    <w:rsid w:val="005A5297"/>
    <w:pPr>
      <w:numPr>
        <w:numId w:val="1"/>
      </w:numPr>
    </w:pPr>
  </w:style>
  <w:style w:type="paragraph" w:styleId="Sansinterligne">
    <w:name w:val="No Spacing"/>
    <w:basedOn w:val="Normal"/>
    <w:link w:val="SansinterligneCar"/>
    <w:uiPriority w:val="1"/>
    <w:qFormat/>
    <w:rsid w:val="005A5297"/>
    <w:pPr>
      <w:spacing w:after="0"/>
    </w:pPr>
  </w:style>
  <w:style w:type="paragraph" w:styleId="Citation">
    <w:name w:val="Quote"/>
    <w:basedOn w:val="Normal"/>
    <w:link w:val="CitationCar"/>
    <w:uiPriority w:val="29"/>
    <w:qFormat/>
    <w:rsid w:val="005A5297"/>
    <w:rPr>
      <w:i/>
      <w:iCs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sid w:val="005A5297"/>
    <w:rPr>
      <w:i/>
      <w:iCs/>
      <w:smallCaps/>
      <w:color w:val="775F55" w:themeColor="text2"/>
      <w:spacing w:val="6"/>
      <w:sz w:val="23"/>
    </w:rPr>
  </w:style>
  <w:style w:type="character" w:styleId="lev">
    <w:name w:val="Strong"/>
    <w:uiPriority w:val="22"/>
    <w:qFormat/>
    <w:rsid w:val="005A5297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fr-FR"/>
    </w:rPr>
  </w:style>
  <w:style w:type="character" w:styleId="Emphaseple">
    <w:name w:val="Subtle Emphasis"/>
    <w:basedOn w:val="Policepardfaut"/>
    <w:uiPriority w:val="19"/>
    <w:qFormat/>
    <w:rsid w:val="005A5297"/>
    <w:rPr>
      <w:rFonts w:asciiTheme="minorHAnsi" w:hAnsiTheme="minorHAnsi"/>
      <w:i/>
      <w:iCs/>
      <w:sz w:val="23"/>
    </w:rPr>
  </w:style>
  <w:style w:type="character" w:styleId="Rfrenceple">
    <w:name w:val="Subtle Reference"/>
    <w:basedOn w:val="Policepardfaut"/>
    <w:uiPriority w:val="31"/>
    <w:qFormat/>
    <w:rsid w:val="005A5297"/>
    <w:rPr>
      <w:rFonts w:asciiTheme="minorHAnsi" w:hAnsiTheme="minorHAnsi"/>
      <w:b/>
      <w:bCs/>
      <w:i/>
      <w:iCs/>
      <w:color w:val="775F55" w:themeColor="text2"/>
      <w:sz w:val="23"/>
    </w:rPr>
  </w:style>
  <w:style w:type="table" w:styleId="Grilledutableau">
    <w:name w:val="Table Grid"/>
    <w:basedOn w:val="TableauNormal"/>
    <w:uiPriority w:val="59"/>
    <w:rsid w:val="005A5297"/>
    <w:pPr>
      <w:spacing w:after="0" w:line="240" w:lineRule="auto"/>
    </w:pPr>
    <w:rPr>
      <w:rFonts w:eastAsiaTheme="minorEastAsia"/>
      <w:sz w:val="24"/>
      <w:szCs w:val="24"/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A5297"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rsid w:val="003B059B"/>
    <w:pPr>
      <w:tabs>
        <w:tab w:val="right" w:leader="dot" w:pos="8630"/>
      </w:tabs>
      <w:spacing w:before="180" w:after="40"/>
    </w:pPr>
    <w:rPr>
      <w:b/>
      <w:bCs/>
      <w:caps/>
      <w:noProof/>
      <w:color w:val="775F55" w:themeColor="text2"/>
    </w:rPr>
  </w:style>
  <w:style w:type="paragraph" w:styleId="TM2">
    <w:name w:val="toc 2"/>
    <w:basedOn w:val="Normal"/>
    <w:next w:val="Normal"/>
    <w:autoRedefine/>
    <w:uiPriority w:val="39"/>
    <w:unhideWhenUsed/>
    <w:rsid w:val="005A5297"/>
    <w:pPr>
      <w:tabs>
        <w:tab w:val="right" w:leader="dot" w:pos="8630"/>
      </w:tabs>
      <w:spacing w:after="40"/>
      <w:ind w:left="144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288"/>
    </w:pPr>
    <w:rPr>
      <w:noProof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432"/>
    </w:pPr>
    <w:rPr>
      <w:noProof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576"/>
    </w:pPr>
    <w:rPr>
      <w:noProof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720"/>
    </w:pPr>
    <w:rPr>
      <w:noProof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864"/>
    </w:pPr>
    <w:rPr>
      <w:noProof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1008"/>
    </w:pPr>
    <w:rPr>
      <w:noProof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1152"/>
    </w:pPr>
    <w:rPr>
      <w:noProof/>
    </w:rPr>
  </w:style>
  <w:style w:type="character" w:customStyle="1" w:styleId="SansinterligneCar">
    <w:name w:val="Sans interligne Car"/>
    <w:basedOn w:val="Policepardfaut"/>
    <w:link w:val="Sansinterligne"/>
    <w:uiPriority w:val="1"/>
    <w:rsid w:val="005A5297"/>
    <w:rPr>
      <w:sz w:val="23"/>
    </w:rPr>
  </w:style>
  <w:style w:type="paragraph" w:customStyle="1" w:styleId="En-ttedepagepaire">
    <w:name w:val="En-tête de page paire"/>
    <w:basedOn w:val="Normal"/>
    <w:uiPriority w:val="39"/>
    <w:semiHidden/>
    <w:unhideWhenUsed/>
    <w:qFormat/>
    <w:rsid w:val="005A5297"/>
    <w:pPr>
      <w:pBdr>
        <w:bottom w:val="single" w:sz="4" w:space="1" w:color="94B6D2" w:themeColor="accent1"/>
      </w:pBdr>
      <w:spacing w:after="0"/>
    </w:pPr>
    <w:rPr>
      <w:b/>
      <w:bCs/>
      <w:color w:val="775F55" w:themeColor="text2"/>
      <w:sz w:val="20"/>
    </w:rPr>
  </w:style>
  <w:style w:type="paragraph" w:customStyle="1" w:styleId="Pieddepagepaire">
    <w:name w:val="Pied de page paire"/>
    <w:basedOn w:val="Normal"/>
    <w:uiPriority w:val="49"/>
    <w:semiHidden/>
    <w:unhideWhenUsed/>
    <w:rsid w:val="005A5297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En-ttedepageimpaire">
    <w:name w:val="En-tête de page impaire"/>
    <w:basedOn w:val="Normal"/>
    <w:uiPriority w:val="39"/>
    <w:semiHidden/>
    <w:unhideWhenUsed/>
    <w:qFormat/>
    <w:rsid w:val="005A5297"/>
    <w:pPr>
      <w:pBdr>
        <w:bottom w:val="single" w:sz="4" w:space="1" w:color="94B6D2" w:themeColor="accent1"/>
      </w:pBdr>
      <w:spacing w:after="0"/>
      <w:jc w:val="right"/>
    </w:pPr>
    <w:rPr>
      <w:b/>
      <w:bCs/>
      <w:color w:val="775F55" w:themeColor="text2"/>
      <w:sz w:val="20"/>
    </w:rPr>
  </w:style>
  <w:style w:type="paragraph" w:customStyle="1" w:styleId="Pieddepageimpaire">
    <w:name w:val="Pied de page impaire"/>
    <w:basedOn w:val="Normal"/>
    <w:uiPriority w:val="39"/>
    <w:unhideWhenUsed/>
    <w:qFormat/>
    <w:rsid w:val="005A5297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5A5297"/>
    <w:rPr>
      <w:color w:val="808080"/>
    </w:rPr>
  </w:style>
  <w:style w:type="paragraph" w:customStyle="1" w:styleId="Default">
    <w:name w:val="Default"/>
    <w:rsid w:val="005E7FEE"/>
    <w:pPr>
      <w:autoSpaceDE w:val="0"/>
      <w:autoSpaceDN w:val="0"/>
      <w:adjustRightInd w:val="0"/>
      <w:spacing w:after="0" w:line="240" w:lineRule="auto"/>
    </w:pPr>
    <w:rPr>
      <w:rFonts w:ascii="FCECK H+ Myriad Set" w:eastAsia="Times New Roman" w:hAnsi="FCECK H+ Myriad Set" w:cs="FCECK H+ Myriad Set"/>
      <w:color w:val="000000"/>
      <w:sz w:val="24"/>
      <w:szCs w:val="24"/>
      <w:lang w:val="fr-FR" w:eastAsia="fr-FR"/>
    </w:rPr>
  </w:style>
  <w:style w:type="table" w:customStyle="1" w:styleId="Ombrageclair1">
    <w:name w:val="Ombrage clair1"/>
    <w:basedOn w:val="TableauNormal"/>
    <w:uiPriority w:val="60"/>
    <w:rsid w:val="005E7FEE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  <w:lang w:val="fr-FR" w:eastAsia="fr-F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mmentaire">
    <w:name w:val="annotation text"/>
    <w:basedOn w:val="Normal"/>
    <w:link w:val="CommentaireCar"/>
    <w:semiHidden/>
    <w:rsid w:val="00687245"/>
    <w:pPr>
      <w:spacing w:after="0"/>
    </w:pPr>
    <w:rPr>
      <w:rFonts w:ascii="Times New Roman" w:eastAsia="Times New Roman" w:hAnsi="Times New Roman" w:cs="Times New Roman"/>
      <w:sz w:val="20"/>
      <w:szCs w:val="20"/>
      <w:lang w:val="en-GB" w:eastAsia="fr-FR"/>
    </w:rPr>
  </w:style>
  <w:style w:type="character" w:customStyle="1" w:styleId="CommentaireCar">
    <w:name w:val="Commentaire Car"/>
    <w:basedOn w:val="Policepardfaut"/>
    <w:link w:val="Commentaire"/>
    <w:semiHidden/>
    <w:rsid w:val="00687245"/>
    <w:rPr>
      <w:rFonts w:ascii="Times New Roman" w:eastAsia="Times New Roman" w:hAnsi="Times New Roman" w:cs="Times New Roman"/>
      <w:sz w:val="20"/>
      <w:szCs w:val="20"/>
      <w:lang w:val="en-GB" w:eastAsia="fr-FR"/>
    </w:rPr>
  </w:style>
  <w:style w:type="paragraph" w:customStyle="1" w:styleId="Warning">
    <w:name w:val="Warning"/>
    <w:basedOn w:val="Normal"/>
    <w:rsid w:val="00687245"/>
    <w:pPr>
      <w:spacing w:before="120" w:after="120"/>
      <w:ind w:left="720" w:right="720"/>
    </w:pPr>
    <w:rPr>
      <w:rFonts w:ascii="Times New Roman" w:eastAsia="Times New Roman" w:hAnsi="Times New Roman" w:cs="Times New Roman"/>
      <w:b/>
      <w:i/>
      <w:sz w:val="20"/>
      <w:szCs w:val="20"/>
      <w:lang w:val="en-GB" w:eastAsia="fr-FR"/>
    </w:rPr>
  </w:style>
  <w:style w:type="paragraph" w:customStyle="1" w:styleId="Pa14">
    <w:name w:val="Pa14"/>
    <w:basedOn w:val="Default"/>
    <w:next w:val="Default"/>
    <w:uiPriority w:val="99"/>
    <w:rsid w:val="0053491F"/>
    <w:pPr>
      <w:spacing w:line="151" w:lineRule="atLeast"/>
    </w:pPr>
    <w:rPr>
      <w:rFonts w:ascii="Myriad Pro" w:eastAsiaTheme="minorHAnsi" w:hAnsi="Myriad Pro" w:cstheme="minorBidi"/>
      <w:color w:val="auto"/>
      <w:lang w:eastAsia="en-US"/>
    </w:rPr>
  </w:style>
  <w:style w:type="table" w:styleId="Listemoyenne2-Accent1">
    <w:name w:val="Medium List 2 Accent 1"/>
    <w:basedOn w:val="TableauNormal"/>
    <w:uiPriority w:val="41"/>
    <w:rsid w:val="00E708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4B6D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45"/>
    <w:rsid w:val="00E708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BA79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emoyenne1-Accent11">
    <w:name w:val="Liste moyenne 1 - Accent 11"/>
    <w:basedOn w:val="TableauNormal"/>
    <w:uiPriority w:val="41"/>
    <w:rsid w:val="00E7081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paragraph" w:customStyle="1" w:styleId="Textedatasheet">
    <w:name w:val="Texte datasheet"/>
    <w:basedOn w:val="Paragraphedeliste"/>
    <w:link w:val="TextedatasheetCar"/>
    <w:qFormat/>
    <w:rsid w:val="00F41378"/>
    <w:pPr>
      <w:numPr>
        <w:numId w:val="7"/>
      </w:numPr>
      <w:ind w:left="360"/>
    </w:pPr>
    <w:rPr>
      <w:sz w:val="20"/>
      <w:lang w:val="en-US"/>
    </w:rPr>
  </w:style>
  <w:style w:type="paragraph" w:customStyle="1" w:styleId="TitreDatasheet">
    <w:name w:val="Titre Datasheet"/>
    <w:qFormat/>
    <w:rsid w:val="003B059B"/>
    <w:pPr>
      <w:spacing w:before="240" w:after="120"/>
    </w:pPr>
    <w:rPr>
      <w:rFonts w:ascii="Trebuchet MS" w:eastAsiaTheme="minorEastAsia" w:hAnsi="Trebuchet MS"/>
      <w:b/>
      <w:color w:val="548AB7" w:themeColor="accent1" w:themeShade="BF"/>
      <w:spacing w:val="20"/>
      <w:sz w:val="24"/>
      <w:szCs w:val="2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0756CF"/>
    <w:rPr>
      <w:rFonts w:ascii="Trebuchet MS" w:eastAsiaTheme="minorEastAsia" w:hAnsi="Trebuchet MS"/>
      <w:sz w:val="23"/>
      <w:szCs w:val="23"/>
      <w:lang w:val="fr-FR"/>
    </w:rPr>
  </w:style>
  <w:style w:type="character" w:customStyle="1" w:styleId="TextedatasheetCar">
    <w:name w:val="Texte datasheet Car"/>
    <w:basedOn w:val="ParagraphedelisteCar"/>
    <w:link w:val="Textedatasheet"/>
    <w:rsid w:val="000756CF"/>
    <w:rPr>
      <w:rFonts w:ascii="Trebuchet MS" w:eastAsiaTheme="minorEastAsia" w:hAnsi="Trebuchet MS"/>
      <w:sz w:val="20"/>
      <w:szCs w:val="23"/>
      <w:lang w:val="fr-FR"/>
    </w:rPr>
  </w:style>
  <w:style w:type="paragraph" w:customStyle="1" w:styleId="Danger">
    <w:name w:val="Danger"/>
    <w:basedOn w:val="Citationintense"/>
    <w:qFormat/>
    <w:rsid w:val="00DA082D"/>
    <w:pPr>
      <w:pBdr>
        <w:top w:val="double" w:sz="12" w:space="10" w:color="C00000"/>
        <w:left w:val="double" w:sz="12" w:space="10" w:color="C00000"/>
        <w:bottom w:val="double" w:sz="12" w:space="10" w:color="C00000"/>
        <w:right w:val="double" w:sz="12" w:space="10" w:color="C00000"/>
      </w:pBdr>
    </w:pPr>
    <w:rPr>
      <w:color w:val="C00000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383ADE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83ADE"/>
    <w:pPr>
      <w:spacing w:after="180"/>
    </w:pPr>
    <w:rPr>
      <w:rFonts w:ascii="Trebuchet MS" w:eastAsiaTheme="minorEastAsia" w:hAnsi="Trebuchet MS" w:cstheme="minorBidi"/>
      <w:b/>
      <w:bCs/>
      <w:lang w:val="fr-FR" w:eastAsia="en-US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83ADE"/>
    <w:rPr>
      <w:rFonts w:ascii="Trebuchet MS" w:eastAsiaTheme="minorEastAsia" w:hAnsi="Trebuchet MS" w:cs="Times New Roman"/>
      <w:b/>
      <w:bCs/>
      <w:sz w:val="20"/>
      <w:szCs w:val="20"/>
      <w:lang w:val="fr-FR" w:eastAsia="fr-FR"/>
    </w:rPr>
  </w:style>
  <w:style w:type="character" w:customStyle="1" w:styleId="st">
    <w:name w:val="st"/>
    <w:basedOn w:val="Policepardfaut"/>
    <w:rsid w:val="009D4369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C088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C088A"/>
    <w:rPr>
      <w:rFonts w:ascii="Trebuchet MS" w:eastAsiaTheme="minorEastAsia" w:hAnsi="Trebuchet MS"/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AC088A"/>
    <w:rPr>
      <w:vertAlign w:val="superscript"/>
    </w:rPr>
  </w:style>
  <w:style w:type="numbering" w:customStyle="1" w:styleId="Style1">
    <w:name w:val="Style1"/>
    <w:uiPriority w:val="99"/>
    <w:rsid w:val="00E32DB4"/>
    <w:pPr>
      <w:numPr>
        <w:numId w:val="13"/>
      </w:numPr>
    </w:pPr>
  </w:style>
  <w:style w:type="character" w:styleId="Lienhypertextesuivivisit">
    <w:name w:val="FollowedHyperlink"/>
    <w:basedOn w:val="Policepardfaut"/>
    <w:uiPriority w:val="99"/>
    <w:semiHidden/>
    <w:unhideWhenUsed/>
    <w:rsid w:val="00E92D14"/>
    <w:rPr>
      <w:color w:val="704404" w:themeColor="followedHyperlink"/>
      <w:u w:val="single"/>
    </w:rPr>
  </w:style>
  <w:style w:type="paragraph" w:customStyle="1" w:styleId="Style2">
    <w:name w:val="Style2"/>
    <w:basedOn w:val="Titre2"/>
    <w:link w:val="Style2Car"/>
    <w:qFormat/>
    <w:rsid w:val="00063DBC"/>
    <w:pPr>
      <w:numPr>
        <w:ilvl w:val="0"/>
        <w:numId w:val="0"/>
      </w:numPr>
      <w:spacing w:after="240"/>
      <w:ind w:left="1080"/>
    </w:pPr>
  </w:style>
  <w:style w:type="character" w:customStyle="1" w:styleId="Style2Car">
    <w:name w:val="Style2 Car"/>
    <w:basedOn w:val="Titre2Car"/>
    <w:link w:val="Style2"/>
    <w:rsid w:val="00063DBC"/>
    <w:rPr>
      <w:rFonts w:ascii="Calibri" w:eastAsiaTheme="minorEastAsia" w:hAnsi="Calibri"/>
      <w:b/>
      <w:bCs/>
      <w:color w:val="548AB7" w:themeColor="accent1" w:themeShade="BF"/>
      <w:spacing w:val="2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emf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deparis\devnode\docxtemplate\modele\Schem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384E29A86F43DAB4878090DEA26D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876C85-C54D-467C-A2CF-9611534A3A83}"/>
      </w:docPartPr>
      <w:docPartBody>
        <w:p w:rsidR="00D04F59" w:rsidRDefault="00A1503F">
          <w:pPr>
            <w:pStyle w:val="56384E29A86F43DAB4878090DEA26D34"/>
          </w:pPr>
          <w:r w:rsidRPr="00C36ABF">
            <w:rPr>
              <w:rStyle w:val="Textedelespacerserv"/>
              <w:sz w:val="24"/>
              <w:szCs w:val="24"/>
            </w:rPr>
            <w:t>Cliquez ici pour entrer une date.</w:t>
          </w:r>
        </w:p>
      </w:docPartBody>
    </w:docPart>
    <w:docPart>
      <w:docPartPr>
        <w:name w:val="E1CE78CD72B049D3A9A26D7D9759FE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445905-37CE-4805-ACAB-4C22B0674C58}"/>
      </w:docPartPr>
      <w:docPartBody>
        <w:p w:rsidR="00D04F59" w:rsidRDefault="00A1503F">
          <w:pPr>
            <w:pStyle w:val="E1CE78CD72B049D3A9A26D7D9759FE29"/>
          </w:pPr>
          <w:r w:rsidRPr="00C36ABF">
            <w:rPr>
              <w:rStyle w:val="Textedelespacerserv"/>
              <w:sz w:val="24"/>
              <w:szCs w:val="24"/>
            </w:rPr>
            <w:t>Cliquez ici pour entrer une date.</w:t>
          </w:r>
        </w:p>
      </w:docPartBody>
    </w:docPart>
    <w:docPart>
      <w:docPartPr>
        <w:name w:val="7B3EF814DC7849A995D030ECB3115E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C4D9C2-A9B6-464F-A647-6FCB7B7C5A5D}"/>
      </w:docPartPr>
      <w:docPartBody>
        <w:p w:rsidR="00000000" w:rsidRDefault="004C1E09" w:rsidP="004C1E09">
          <w:pPr>
            <w:pStyle w:val="7B3EF814DC7849A995D030ECB3115E3A"/>
          </w:pPr>
          <w:r w:rsidRPr="00C36ABF">
            <w:rPr>
              <w:rStyle w:val="Textedelespacerserv"/>
              <w:sz w:val="24"/>
              <w:szCs w:val="24"/>
            </w:rPr>
            <w:t>Cliquez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CECK H+ Myriad Set">
    <w:altName w:val="Myriad Se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03F"/>
    <w:rsid w:val="00406135"/>
    <w:rsid w:val="004C1E09"/>
    <w:rsid w:val="005538C7"/>
    <w:rsid w:val="00A1503F"/>
    <w:rsid w:val="00D04F59"/>
    <w:rsid w:val="00EB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C1E09"/>
    <w:rPr>
      <w:color w:val="808080"/>
    </w:rPr>
  </w:style>
  <w:style w:type="paragraph" w:customStyle="1" w:styleId="62A8685A149A4FB8B81D433D3C4E78C5">
    <w:name w:val="62A8685A149A4FB8B81D433D3C4E78C5"/>
  </w:style>
  <w:style w:type="paragraph" w:customStyle="1" w:styleId="56384E29A86F43DAB4878090DEA26D34">
    <w:name w:val="56384E29A86F43DAB4878090DEA26D34"/>
  </w:style>
  <w:style w:type="paragraph" w:customStyle="1" w:styleId="E1CE78CD72B049D3A9A26D7D9759FE29">
    <w:name w:val="E1CE78CD72B049D3A9A26D7D9759FE29"/>
  </w:style>
  <w:style w:type="paragraph" w:customStyle="1" w:styleId="0E8076A74F864E709C7BE160EDA09CA5">
    <w:name w:val="0E8076A74F864E709C7BE160EDA09CA5"/>
    <w:rsid w:val="00D04F59"/>
  </w:style>
  <w:style w:type="paragraph" w:customStyle="1" w:styleId="335380FC4F2D458BAC38674ECB403720">
    <w:name w:val="335380FC4F2D458BAC38674ECB403720"/>
    <w:rsid w:val="00D04F59"/>
  </w:style>
  <w:style w:type="paragraph" w:customStyle="1" w:styleId="7B3EF814DC7849A995D030ECB3115E3A">
    <w:name w:val="7B3EF814DC7849A995D030ECB3115E3A"/>
    <w:rsid w:val="004C1E0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C1E09"/>
    <w:rPr>
      <w:color w:val="808080"/>
    </w:rPr>
  </w:style>
  <w:style w:type="paragraph" w:customStyle="1" w:styleId="62A8685A149A4FB8B81D433D3C4E78C5">
    <w:name w:val="62A8685A149A4FB8B81D433D3C4E78C5"/>
  </w:style>
  <w:style w:type="paragraph" w:customStyle="1" w:styleId="56384E29A86F43DAB4878090DEA26D34">
    <w:name w:val="56384E29A86F43DAB4878090DEA26D34"/>
  </w:style>
  <w:style w:type="paragraph" w:customStyle="1" w:styleId="E1CE78CD72B049D3A9A26D7D9759FE29">
    <w:name w:val="E1CE78CD72B049D3A9A26D7D9759FE29"/>
  </w:style>
  <w:style w:type="paragraph" w:customStyle="1" w:styleId="0E8076A74F864E709C7BE160EDA09CA5">
    <w:name w:val="0E8076A74F864E709C7BE160EDA09CA5"/>
    <w:rsid w:val="00D04F59"/>
  </w:style>
  <w:style w:type="paragraph" w:customStyle="1" w:styleId="335380FC4F2D458BAC38674ECB403720">
    <w:name w:val="335380FC4F2D458BAC38674ECB403720"/>
    <w:rsid w:val="00D04F59"/>
  </w:style>
  <w:style w:type="paragraph" w:customStyle="1" w:styleId="7B3EF814DC7849A995D030ECB3115E3A">
    <w:name w:val="7B3EF814DC7849A995D030ECB3115E3A"/>
    <w:rsid w:val="004C1E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2011-06-16T00:00:00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28" ma:contentTypeDescription="Create a new document." ma:contentTypeScope="" ma:versionID="3734922cae638a1d4f2b3c9f45d0aea3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5EA98B-2241-4B26-B144-7EAE4DB427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3645E1F1-DAE4-477F-B358-4991BFEC9C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6D4C91E-75C9-41A7-BAEA-D44C9DA55E1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6.xml><?xml version="1.0" encoding="utf-8"?>
<ds:datastoreItem xmlns:ds="http://schemas.openxmlformats.org/officeDocument/2006/customXml" ds:itemID="{2E7F9FF4-8965-4237-A388-F6FA0D47B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Schema</Template>
  <TotalTime>10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5" baseType="lpstr">
      <vt:lpstr>Revue de Schéma</vt:lpstr>
      <vt:lpstr>&lt;{code} – {nom_produit}&gt;</vt:lpstr>
      <vt:lpstr/>
      <vt:lpstr>    Heading 2|two</vt:lpstr>
      <vt:lpstr>        Heading 3|three</vt:lpstr>
    </vt:vector>
  </TitlesOfParts>
  <Company>Micropross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Revue de Schéma</dc:title>
  <dc:subject>{</dc:subject>
  <dc:creator>Ludovic DEPARIS</dc:creator>
  <cp:lastModifiedBy>Ludovic DEPARIS</cp:lastModifiedBy>
  <cp:revision>6</cp:revision>
  <cp:lastPrinted>2012-12-27T16:35:00Z</cp:lastPrinted>
  <dcterms:created xsi:type="dcterms:W3CDTF">2015-07-17T09:06:00Z</dcterms:created>
  <dcterms:modified xsi:type="dcterms:W3CDTF">2015-07-30T09:43:00Z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TC101927459990</vt:lpwstr>
  </property>
</Properties>
</file>
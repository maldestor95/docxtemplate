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0C" w:rsidRPr="00EC2759" w:rsidRDefault="00636B0C" w:rsidP="00636B0C">
      <w:pPr>
        <w:spacing w:after="200" w:line="276" w:lineRule="auto"/>
        <w:ind w:left="709"/>
        <w:jc w:val="center"/>
        <w:rPr>
          <w:color w:val="A17B36" w:themeColor="background2" w:themeShade="80"/>
          <w:u w:val="single"/>
        </w:rPr>
      </w:pPr>
      <w:r w:rsidRPr="00EC2759">
        <w:rPr>
          <w:b/>
          <w:smallCaps/>
          <w:color w:val="A17B36" w:themeColor="background2" w:themeShade="80"/>
          <w:sz w:val="44"/>
          <w:u w:val="single"/>
        </w:rPr>
        <w:t>{code} – {nom_produit}</w:t>
      </w:r>
    </w:p>
    <w:p w:rsidR="00E250B6" w:rsidRPr="00A71F5B" w:rsidRDefault="00E250B6">
      <w:pPr>
        <w:spacing w:after="200" w:line="276" w:lineRule="auto"/>
        <w:jc w:val="left"/>
      </w:pPr>
    </w:p>
    <w:p w:rsidR="00A71F5B" w:rsidRDefault="009551D3">
      <w:pPr>
        <w:spacing w:after="200" w:line="276" w:lineRule="auto"/>
        <w:jc w:val="left"/>
      </w:pPr>
      <w:r>
        <w:t>Au vu des évolutions attendues</w:t>
      </w:r>
      <w:r w:rsidR="00A71F5B">
        <w:t xml:space="preserve">, il a été décidé de </w:t>
      </w:r>
      <w:r>
        <w:t>faire évoluer la version</w:t>
      </w:r>
      <w:r w:rsidR="00A71F5B">
        <w:t xml:space="preserve"> du produit.</w:t>
      </w:r>
    </w:p>
    <w:p w:rsidR="00A71F5B" w:rsidRDefault="00A71F5B">
      <w:pPr>
        <w:spacing w:after="200" w:line="276" w:lineRule="auto"/>
        <w:jc w:val="left"/>
        <w:rPr>
          <w:sz w:val="24"/>
          <w:szCs w:val="24"/>
        </w:rPr>
      </w:pPr>
      <w:r>
        <w:t xml:space="preserve">Chef de Projet : </w:t>
      </w:r>
      <w:r w:rsidR="00636B0C">
        <w:t>{CDP}</w:t>
      </w:r>
    </w:p>
    <w:p w:rsidR="00A03882" w:rsidRDefault="00A03882" w:rsidP="00A03882">
      <w:pPr>
        <w:spacing w:after="200" w:line="276" w:lineRule="auto"/>
        <w:jc w:val="left"/>
        <w:rPr>
          <w:sz w:val="24"/>
          <w:szCs w:val="24"/>
        </w:rPr>
      </w:pPr>
      <w:r>
        <w:t xml:space="preserve">Date de sortie de R&amp;D : </w:t>
      </w:r>
      <w:sdt>
        <w:sdtPr>
          <w:rPr>
            <w:sz w:val="24"/>
            <w:szCs w:val="24"/>
          </w:rPr>
          <w:id w:val="1400790654"/>
          <w:placeholder>
            <w:docPart w:val="919AB9B7FDE5484EA38CA6DA398AA6EF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sdtContent>
      </w:sdt>
    </w:p>
    <w:p w:rsidR="00A03882" w:rsidRDefault="00A03882" w:rsidP="00A03882">
      <w:pPr>
        <w:spacing w:after="200" w:line="276" w:lineRule="auto"/>
        <w:jc w:val="left"/>
        <w:rPr>
          <w:sz w:val="24"/>
          <w:szCs w:val="24"/>
        </w:rPr>
      </w:pPr>
      <w:r>
        <w:t xml:space="preserve">Date de sortie commerciale : </w:t>
      </w:r>
      <w:sdt>
        <w:sdtPr>
          <w:rPr>
            <w:sz w:val="24"/>
            <w:szCs w:val="24"/>
          </w:rPr>
          <w:id w:val="-404762779"/>
          <w:placeholder>
            <w:docPart w:val="FDCFB78675624CDF8BF6A207DC05625C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sdtContent>
      </w:sdt>
    </w:p>
    <w:p w:rsidR="00616AE8" w:rsidRDefault="00616AE8" w:rsidP="00A03882">
      <w:pPr>
        <w:spacing w:after="200" w:line="276" w:lineRule="auto"/>
        <w:jc w:val="left"/>
      </w:pPr>
      <w:r>
        <w:t xml:space="preserve">Numéro de version prévisionnel : </w:t>
      </w:r>
    </w:p>
    <w:p w:rsidR="00AE10A8" w:rsidRPr="00A71F5B" w:rsidRDefault="00AE10A8" w:rsidP="00A03882">
      <w:pPr>
        <w:spacing w:after="200" w:line="276" w:lineRule="auto"/>
        <w:jc w:val="left"/>
      </w:pPr>
      <w:r>
        <w:t>Estimation du temps de développement :</w:t>
      </w:r>
      <w:r w:rsidR="00E377C3">
        <w:t xml:space="preserve"> </w:t>
      </w:r>
    </w:p>
    <w:tbl>
      <w:tblPr>
        <w:tblStyle w:val="Listemoyenne1-Accent11"/>
        <w:tblW w:w="0" w:type="auto"/>
        <w:tblLook w:val="04A0" w:firstRow="1" w:lastRow="0" w:firstColumn="1" w:lastColumn="0" w:noHBand="0" w:noVBand="1"/>
      </w:tblPr>
      <w:tblGrid>
        <w:gridCol w:w="2093"/>
        <w:gridCol w:w="3881"/>
        <w:gridCol w:w="3881"/>
      </w:tblGrid>
      <w:tr w:rsidR="00A71F5B" w:rsidRPr="00A71F5B" w:rsidTr="00A7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Pr="00A71F5B" w:rsidRDefault="00A71F5B" w:rsidP="00A71F5B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A71F5B" w:rsidP="00A71F5B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F5B" w:rsidRPr="00A71F5B" w:rsidTr="00A7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ind w:left="709" w:hanging="709"/>
              <w:jc w:val="left"/>
            </w:pPr>
          </w:p>
          <w:p w:rsidR="00A71F5B" w:rsidRDefault="00A71F5B" w:rsidP="00A71F5B">
            <w:pPr>
              <w:spacing w:after="0"/>
              <w:ind w:left="709" w:hanging="709"/>
              <w:jc w:val="left"/>
            </w:pPr>
            <w:r w:rsidRPr="00A71F5B">
              <w:t>Date</w:t>
            </w:r>
          </w:p>
          <w:p w:rsidR="00A71F5B" w:rsidRPr="00A71F5B" w:rsidRDefault="00A71F5B" w:rsidP="00A71F5B">
            <w:pPr>
              <w:spacing w:after="0"/>
              <w:ind w:left="709" w:hanging="709"/>
              <w:jc w:val="left"/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7B4D31" w:rsidP="00A71F5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sz w:val="24"/>
                  <w:szCs w:val="24"/>
                </w:rPr>
                <w:id w:val="35282191"/>
                <w:placeholder>
                  <w:docPart w:val="A0554CF6041748C09A9E58BFCC7DE9AA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36B0C" w:rsidRPr="00437B9B">
                  <w:rPr>
                    <w:sz w:val="24"/>
                    <w:szCs w:val="24"/>
                  </w:rPr>
                  <w:t>{date}</w:t>
                </w:r>
              </w:sdtContent>
            </w:sdt>
          </w:p>
        </w:tc>
      </w:tr>
      <w:tr w:rsidR="002B2B99" w:rsidRPr="00A71F5B" w:rsidTr="00304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B2B99" w:rsidRDefault="002B2B99" w:rsidP="00A71F5B">
            <w:pPr>
              <w:spacing w:after="0"/>
              <w:jc w:val="left"/>
            </w:pPr>
          </w:p>
          <w:p w:rsidR="002B2B99" w:rsidRDefault="00604963" w:rsidP="00A71F5B">
            <w:pPr>
              <w:spacing w:after="0"/>
              <w:jc w:val="left"/>
            </w:pPr>
            <w:r>
              <w:t>R&amp;D</w:t>
            </w:r>
          </w:p>
          <w:p w:rsidR="002B2B99" w:rsidRPr="00A71F5B" w:rsidRDefault="002B2B99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2B2B99" w:rsidRPr="00A71F5B" w:rsidRDefault="007B4D31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01BC80F0-AB46-4F32-893B-B365043CFFD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2B2B99" w:rsidRPr="00A71F5B" w:rsidRDefault="007B4D31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6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8B9FEC22-1E73-4A1E-8B8A-198677B35949}" provid="{00000000-0000-0000-0000-000000000000}" issignatureline="t"/>
                </v:shape>
              </w:pict>
            </w:r>
          </w:p>
        </w:tc>
      </w:tr>
      <w:tr w:rsidR="002B2B99" w:rsidRPr="00A71F5B" w:rsidTr="0030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B2B99" w:rsidRDefault="002B2B99" w:rsidP="00A71F5B">
            <w:pPr>
              <w:spacing w:after="0"/>
              <w:jc w:val="left"/>
            </w:pPr>
          </w:p>
          <w:p w:rsidR="002B2B99" w:rsidRDefault="00604963" w:rsidP="00A71F5B">
            <w:pPr>
              <w:spacing w:after="0"/>
              <w:jc w:val="left"/>
            </w:pPr>
            <w:r>
              <w:t>Méthodes</w:t>
            </w:r>
          </w:p>
          <w:p w:rsidR="002B2B99" w:rsidRDefault="002B2B99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2B2B99" w:rsidRPr="00A71F5B" w:rsidRDefault="00E046F0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7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00E0A00B-620D-4080-87BD-3D790A96560C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2B2B99" w:rsidRPr="00A71F5B" w:rsidRDefault="00E046F0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8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3B9529D9-62A6-4B72-8A08-EB782629E900}" provid="{00000000-0000-0000-0000-000000000000}" issignatureline="t"/>
                </v:shape>
              </w:pict>
            </w:r>
          </w:p>
        </w:tc>
      </w:tr>
      <w:tr w:rsidR="002B2B99" w:rsidRPr="00A71F5B" w:rsidTr="00304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B2B99" w:rsidRDefault="002B2B99" w:rsidP="00A71F5B">
            <w:pPr>
              <w:spacing w:after="0"/>
              <w:jc w:val="left"/>
            </w:pPr>
          </w:p>
          <w:p w:rsidR="002B2B99" w:rsidRDefault="002B2B99" w:rsidP="00A71F5B">
            <w:pPr>
              <w:spacing w:after="0"/>
              <w:jc w:val="left"/>
            </w:pPr>
            <w:r>
              <w:t>Support</w:t>
            </w:r>
          </w:p>
          <w:p w:rsidR="002B2B99" w:rsidRDefault="002B2B99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2B2B99" w:rsidRDefault="00E046F0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29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BBA62D16-0FBE-465F-B7E8-C60D3FF1E339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2B2B99" w:rsidRDefault="00E046F0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30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66A3D7D1-1FB7-4AE3-A4AB-A864361EF674}" provid="{00000000-0000-0000-0000-000000000000}" issignatureline="t"/>
                </v:shape>
              </w:pict>
            </w:r>
          </w:p>
        </w:tc>
      </w:tr>
    </w:tbl>
    <w:p w:rsidR="00063DBC" w:rsidRPr="00A71F5B" w:rsidRDefault="00063DBC" w:rsidP="00063DBC">
      <w:pPr>
        <w:spacing w:after="200" w:line="276" w:lineRule="auto"/>
        <w:jc w:val="left"/>
      </w:pPr>
    </w:p>
    <w:tbl>
      <w:tblPr>
        <w:tblStyle w:val="Listemoyenne1-Accent11"/>
        <w:tblW w:w="4981" w:type="pct"/>
        <w:tblLook w:val="04A0" w:firstRow="1" w:lastRow="0" w:firstColumn="1" w:lastColumn="0" w:noHBand="0" w:noVBand="1"/>
      </w:tblPr>
      <w:tblGrid>
        <w:gridCol w:w="8330"/>
        <w:gridCol w:w="1488"/>
      </w:tblGrid>
      <w:tr w:rsidR="00B908DD" w:rsidRPr="00A71F5B" w:rsidTr="001E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pct"/>
            <w:vAlign w:val="center"/>
          </w:tcPr>
          <w:p w:rsidR="00B908DD" w:rsidRPr="00A71F5B" w:rsidRDefault="00B908DD" w:rsidP="00326D38">
            <w:pPr>
              <w:spacing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</w:t>
            </w:r>
            <w:r w:rsidR="00A03882">
              <w:rPr>
                <w:sz w:val="24"/>
                <w:szCs w:val="24"/>
              </w:rPr>
              <w:t>s Mantis</w:t>
            </w:r>
          </w:p>
        </w:tc>
        <w:tc>
          <w:tcPr>
            <w:tcW w:w="758" w:type="pct"/>
            <w:vAlign w:val="center"/>
          </w:tcPr>
          <w:p w:rsidR="00B908DD" w:rsidRPr="00A71F5B" w:rsidRDefault="00B908DD" w:rsidP="00326D3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Priorité</w:t>
            </w:r>
          </w:p>
        </w:tc>
      </w:tr>
      <w:tr w:rsidR="00B908DD" w:rsidRPr="00A71F5B" w:rsidTr="001E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pct"/>
            <w:vAlign w:val="center"/>
          </w:tcPr>
          <w:p w:rsidR="00B908DD" w:rsidRPr="00A71F5B" w:rsidRDefault="00B908DD" w:rsidP="00326D38">
            <w:pPr>
              <w:spacing w:after="0"/>
              <w:ind w:left="709" w:hanging="709"/>
              <w:jc w:val="left"/>
            </w:pPr>
          </w:p>
        </w:tc>
        <w:sdt>
          <w:sdtPr>
            <w:id w:val="-1488549661"/>
            <w:placeholder>
              <w:docPart w:val="B002CF8616BB48D0ACBDF6172DA691BA"/>
            </w:placeholder>
            <w:comboBox>
              <w:listItem w:displayText="Normale" w:value="Normale"/>
              <w:listItem w:displayText="Elevée" w:value="Elevée"/>
              <w:listItem w:displayText="Basse" w:value="Basse"/>
            </w:comboBox>
          </w:sdtPr>
          <w:sdtEndPr/>
          <w:sdtContent>
            <w:tc>
              <w:tcPr>
                <w:tcW w:w="758" w:type="pct"/>
                <w:vAlign w:val="center"/>
              </w:tcPr>
              <w:p w:rsidR="00B908DD" w:rsidRPr="00A71F5B" w:rsidRDefault="001E5D60" w:rsidP="00B908DD">
                <w:pPr>
                  <w:spacing w:after="0"/>
                  <w:ind w:left="-959" w:firstLine="959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Normale</w:t>
                </w:r>
              </w:p>
            </w:tc>
          </w:sdtContent>
        </w:sdt>
      </w:tr>
      <w:tr w:rsidR="00B908DD" w:rsidRPr="00A71F5B" w:rsidTr="001E5D6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pct"/>
            <w:vAlign w:val="center"/>
          </w:tcPr>
          <w:p w:rsidR="00B908DD" w:rsidRPr="00A71F5B" w:rsidRDefault="00B908DD" w:rsidP="00326D38">
            <w:pPr>
              <w:spacing w:after="0"/>
              <w:jc w:val="left"/>
            </w:pPr>
          </w:p>
        </w:tc>
        <w:sdt>
          <w:sdtPr>
            <w:id w:val="-1041517983"/>
            <w:placeholder>
              <w:docPart w:val="6C3930B4012848F68019A8F1CD8765C3"/>
            </w:placeholder>
            <w:comboBox>
              <w:listItem w:displayText="Normale" w:value="Normale"/>
              <w:listItem w:displayText="Elevée" w:value="Elevée"/>
              <w:listItem w:displayText="Basse" w:value="Basse"/>
            </w:comboBox>
          </w:sdtPr>
          <w:sdtEndPr/>
          <w:sdtContent>
            <w:tc>
              <w:tcPr>
                <w:tcW w:w="758" w:type="pct"/>
                <w:vAlign w:val="center"/>
              </w:tcPr>
              <w:p w:rsidR="00B908DD" w:rsidRPr="00A71F5B" w:rsidRDefault="001E5D60" w:rsidP="00326D38">
                <w:pPr>
                  <w:tabs>
                    <w:tab w:val="left" w:pos="1825"/>
                  </w:tabs>
                  <w:spacing w:after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Normale</w:t>
                </w:r>
              </w:p>
            </w:tc>
          </w:sdtContent>
        </w:sdt>
      </w:tr>
      <w:tr w:rsidR="00B908DD" w:rsidRPr="00A71F5B" w:rsidTr="001E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pct"/>
            <w:vAlign w:val="center"/>
          </w:tcPr>
          <w:p w:rsidR="00B908DD" w:rsidRDefault="00B908DD" w:rsidP="00326D38">
            <w:pPr>
              <w:spacing w:after="0"/>
              <w:jc w:val="left"/>
            </w:pPr>
          </w:p>
        </w:tc>
        <w:sdt>
          <w:sdtPr>
            <w:id w:val="91282362"/>
            <w:placeholder>
              <w:docPart w:val="039C831079F440A2A56A6A82F27D95D0"/>
            </w:placeholder>
            <w:comboBox>
              <w:listItem w:displayText="Normale" w:value="Normale"/>
              <w:listItem w:displayText="Elevée" w:value="Elevée"/>
              <w:listItem w:displayText="Basse" w:value="Basse"/>
            </w:comboBox>
          </w:sdtPr>
          <w:sdtEndPr/>
          <w:sdtContent>
            <w:tc>
              <w:tcPr>
                <w:tcW w:w="758" w:type="pct"/>
                <w:vAlign w:val="center"/>
              </w:tcPr>
              <w:p w:rsidR="00B908DD" w:rsidRPr="00A71F5B" w:rsidRDefault="001E5D60" w:rsidP="00326D38">
                <w:pPr>
                  <w:tabs>
                    <w:tab w:val="left" w:pos="1825"/>
                  </w:tabs>
                  <w:spacing w:after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Normale</w:t>
                </w:r>
              </w:p>
            </w:tc>
          </w:sdtContent>
        </w:sdt>
      </w:tr>
      <w:tr w:rsidR="00B908DD" w:rsidRPr="00A71F5B" w:rsidTr="001E5D6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pct"/>
            <w:vAlign w:val="center"/>
          </w:tcPr>
          <w:p w:rsidR="00B908DD" w:rsidRDefault="00B908DD" w:rsidP="00326D38">
            <w:pPr>
              <w:spacing w:after="0"/>
              <w:jc w:val="left"/>
            </w:pPr>
          </w:p>
        </w:tc>
        <w:sdt>
          <w:sdtPr>
            <w:id w:val="1967078606"/>
            <w:placeholder>
              <w:docPart w:val="1C6D6D79268348469FBC8D7D64E1CCCF"/>
            </w:placeholder>
            <w:comboBox>
              <w:listItem w:displayText="Normale" w:value="Normale"/>
              <w:listItem w:displayText="Elevée" w:value="Elevée"/>
              <w:listItem w:displayText="Basse" w:value="Basse"/>
            </w:comboBox>
          </w:sdtPr>
          <w:sdtEndPr/>
          <w:sdtContent>
            <w:tc>
              <w:tcPr>
                <w:tcW w:w="758" w:type="pct"/>
                <w:vAlign w:val="center"/>
              </w:tcPr>
              <w:p w:rsidR="00B908DD" w:rsidRDefault="001E5D60" w:rsidP="00326D38">
                <w:pPr>
                  <w:tabs>
                    <w:tab w:val="left" w:pos="1825"/>
                  </w:tabs>
                  <w:spacing w:after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t>Normale</w:t>
                </w:r>
              </w:p>
            </w:tc>
          </w:sdtContent>
        </w:sdt>
      </w:tr>
    </w:tbl>
    <w:p w:rsidR="00AE10A8" w:rsidRPr="00A71F5B" w:rsidRDefault="00AE10A8" w:rsidP="00B908DD">
      <w:pPr>
        <w:rPr>
          <w:rFonts w:eastAsiaTheme="majorEastAsia"/>
        </w:rPr>
      </w:pPr>
    </w:p>
    <w:sectPr w:rsidR="00AE10A8" w:rsidRPr="00A71F5B" w:rsidSect="00BE52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Page"/>
      </w:footnotePr>
      <w:pgSz w:w="11907" w:h="16839" w:code="9"/>
      <w:pgMar w:top="1134" w:right="1134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D31" w:rsidRDefault="007B4D31">
      <w:pPr>
        <w:spacing w:after="0"/>
      </w:pPr>
      <w:r>
        <w:separator/>
      </w:r>
    </w:p>
    <w:p w:rsidR="007B4D31" w:rsidRDefault="007B4D31"/>
  </w:endnote>
  <w:endnote w:type="continuationSeparator" w:id="0">
    <w:p w:rsidR="007B4D31" w:rsidRDefault="007B4D31">
      <w:pPr>
        <w:spacing w:after="0"/>
      </w:pPr>
      <w:r>
        <w:continuationSeparator/>
      </w:r>
    </w:p>
    <w:p w:rsidR="007B4D31" w:rsidRDefault="007B4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6F0" w:rsidRDefault="00E046F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8"/>
      <w:gridCol w:w="973"/>
    </w:tblGrid>
    <w:tr w:rsidR="00EB7DC1" w:rsidTr="00EB7DC1">
      <w:trPr>
        <w:trHeight w:val="44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EB7DC1" w:rsidRDefault="00E046F0" w:rsidP="00E046F0">
          <w:pPr>
            <w:pStyle w:val="Pieddepage"/>
            <w:jc w:val="right"/>
          </w:pPr>
          <w:sdt>
            <w:sdtPr>
              <w:id w:val="1552110125"/>
              <w:placeholder>
                <w:docPart w:val="E3C3371F41204AEE961B0811EE9A335F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046F0">
                <w:t>{code} – {nom_produit}</w:t>
              </w:r>
            </w:sdtContent>
          </w:sdt>
          <w:r w:rsidR="00623ADE" w:rsidRPr="00633586">
            <w:t xml:space="preserve"> </w:t>
          </w:r>
        </w:p>
      </w:tc>
      <w:tc>
        <w:tcPr>
          <w:tcW w:w="500" w:type="pct"/>
          <w:tcBorders>
            <w:top w:val="single" w:sz="4" w:space="0" w:color="DD8047" w:themeColor="accent2"/>
          </w:tcBorders>
          <w:shd w:val="clear" w:color="auto" w:fill="B85A22" w:themeFill="accent2" w:themeFillShade="BF"/>
        </w:tcPr>
        <w:p w:rsidR="00EB7DC1" w:rsidRDefault="00B66E9D" w:rsidP="00561C81">
          <w:pPr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</w:instrText>
          </w:r>
          <w:r>
            <w:rPr>
              <w:color w:val="FFFFFF" w:themeColor="background1"/>
            </w:rPr>
            <w:fldChar w:fldCharType="separate"/>
          </w:r>
          <w:r w:rsidR="007B4D31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  <w:r w:rsidR="00EB7DC1">
            <w:rPr>
              <w:color w:val="FFFFFF" w:themeColor="background1"/>
            </w:rPr>
            <w:t>/</w:t>
          </w:r>
          <w:r w:rsidR="00561C81">
            <w:rPr>
              <w:color w:val="FFFFFF" w:themeColor="background1"/>
            </w:rPr>
            <w:fldChar w:fldCharType="begin"/>
          </w:r>
          <w:r w:rsidR="00561C81">
            <w:rPr>
              <w:color w:val="FFFFFF" w:themeColor="background1"/>
            </w:rPr>
            <w:instrText xml:space="preserve"> NUMPAGES  </w:instrText>
          </w:r>
          <w:r w:rsidR="00561C81">
            <w:rPr>
              <w:color w:val="FFFFFF" w:themeColor="background1"/>
            </w:rPr>
            <w:fldChar w:fldCharType="separate"/>
          </w:r>
          <w:r w:rsidR="007B4D31">
            <w:rPr>
              <w:noProof/>
              <w:color w:val="FFFFFF" w:themeColor="background1"/>
            </w:rPr>
            <w:t>1</w:t>
          </w:r>
          <w:r w:rsidR="00561C81">
            <w:rPr>
              <w:color w:val="FFFFFF" w:themeColor="background1"/>
            </w:rPr>
            <w:fldChar w:fldCharType="end"/>
          </w:r>
        </w:p>
      </w:tc>
    </w:tr>
  </w:tbl>
  <w:p w:rsidR="00EB7DC1" w:rsidRDefault="00EB7DC1" w:rsidP="00844E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6F0" w:rsidRDefault="00E046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D31" w:rsidRDefault="007B4D31">
      <w:pPr>
        <w:spacing w:after="0"/>
      </w:pPr>
      <w:r>
        <w:separator/>
      </w:r>
    </w:p>
    <w:p w:rsidR="007B4D31" w:rsidRDefault="007B4D31"/>
  </w:footnote>
  <w:footnote w:type="continuationSeparator" w:id="0">
    <w:p w:rsidR="007B4D31" w:rsidRDefault="007B4D31">
      <w:pPr>
        <w:spacing w:after="0"/>
      </w:pPr>
      <w:r>
        <w:continuationSeparator/>
      </w:r>
    </w:p>
    <w:p w:rsidR="007B4D31" w:rsidRDefault="007B4D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6F0" w:rsidRDefault="00E046F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49"/>
      <w:gridCol w:w="4936"/>
      <w:gridCol w:w="2243"/>
    </w:tblGrid>
    <w:tr w:rsidR="0095549C" w:rsidTr="00A74846">
      <w:trPr>
        <w:cantSplit/>
        <w:trHeight w:val="965"/>
        <w:jc w:val="center"/>
      </w:trPr>
      <w:tc>
        <w:tcPr>
          <w:tcW w:w="3149" w:type="dxa"/>
        </w:tcPr>
        <w:p w:rsidR="0095549C" w:rsidRPr="004D5CF1" w:rsidRDefault="0095549C" w:rsidP="00C91CFD">
          <w:pPr>
            <w:tabs>
              <w:tab w:val="right" w:pos="4537"/>
            </w:tabs>
            <w:jc w:val="lef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98829F7" wp14:editId="57BEDB72">
                <wp:simplePos x="0" y="0"/>
                <wp:positionH relativeFrom="column">
                  <wp:posOffset>102235</wp:posOffset>
                </wp:positionH>
                <wp:positionV relativeFrom="paragraph">
                  <wp:posOffset>-78740</wp:posOffset>
                </wp:positionV>
                <wp:extent cx="1290881" cy="722372"/>
                <wp:effectExtent l="0" t="0" r="508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LOGO_MICROPROSS2-[Converti]_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881" cy="722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sdt>
        <w:sdtPr>
          <w:rPr>
            <w:rFonts w:ascii="Gotham Rounded Bold" w:hAnsi="Gotham Rounded Bold"/>
            <w:caps/>
            <w:sz w:val="28"/>
            <w:szCs w:val="28"/>
          </w:rPr>
          <w:alias w:val="Titre "/>
          <w:tag w:val=""/>
          <w:id w:val="-1988629413"/>
          <w:placeholder>
            <w:docPart w:val="1C6D6D79268348469FBC8D7D64E1CC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36" w:type="dxa"/>
              <w:vAlign w:val="center"/>
            </w:tcPr>
            <w:p w:rsidR="0095549C" w:rsidRPr="00C85070" w:rsidRDefault="00C85070" w:rsidP="00616AE8">
              <w:pPr>
                <w:jc w:val="center"/>
                <w:rPr>
                  <w:rFonts w:ascii="Gotham Rounded Bold" w:hAnsi="Gotham Rounded Bold"/>
                  <w:caps/>
                  <w:sz w:val="28"/>
                  <w:szCs w:val="28"/>
                </w:rPr>
              </w:pPr>
              <w:r w:rsidRPr="00C85070">
                <w:rPr>
                  <w:rFonts w:ascii="Gotham Rounded Bold" w:hAnsi="Gotham Rounded Bold"/>
                  <w:caps/>
                  <w:sz w:val="28"/>
                  <w:szCs w:val="28"/>
                </w:rPr>
                <w:t>Revue d'Evolution</w:t>
              </w:r>
            </w:p>
          </w:tc>
        </w:sdtContent>
      </w:sdt>
      <w:tc>
        <w:tcPr>
          <w:tcW w:w="2243" w:type="dxa"/>
          <w:shd w:val="clear" w:color="auto" w:fill="FFFFFF" w:themeFill="background1"/>
          <w:vAlign w:val="center"/>
        </w:tcPr>
        <w:p w:rsidR="0095549C" w:rsidRPr="00A74846" w:rsidRDefault="0095549C" w:rsidP="00A74846">
          <w:pPr>
            <w:jc w:val="right"/>
            <w:rPr>
              <w:rFonts w:ascii="Gotham Rounded Bold" w:hAnsi="Gotham Rounded Bold"/>
              <w:b/>
              <w:sz w:val="28"/>
              <w:lang w:val="en-US"/>
            </w:rPr>
          </w:pPr>
        </w:p>
      </w:tc>
    </w:tr>
  </w:tbl>
  <w:p w:rsidR="0095549C" w:rsidRDefault="0095549C" w:rsidP="007F582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6F0" w:rsidRDefault="00E046F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E04462"/>
    <w:multiLevelType w:val="hybridMultilevel"/>
    <w:tmpl w:val="2F14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D74C8"/>
    <w:multiLevelType w:val="hybridMultilevel"/>
    <w:tmpl w:val="E23A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C0DE4"/>
    <w:multiLevelType w:val="hybridMultilevel"/>
    <w:tmpl w:val="46464984"/>
    <w:lvl w:ilvl="0" w:tplc="2A520A8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2F9"/>
    <w:multiLevelType w:val="hybridMultilevel"/>
    <w:tmpl w:val="BB460FD4"/>
    <w:lvl w:ilvl="0" w:tplc="06A41B5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1C29F1"/>
    <w:multiLevelType w:val="hybridMultilevel"/>
    <w:tmpl w:val="5538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115B"/>
    <w:multiLevelType w:val="multilevel"/>
    <w:tmpl w:val="5C70C24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40862253"/>
    <w:multiLevelType w:val="hybridMultilevel"/>
    <w:tmpl w:val="2BC6C7A2"/>
    <w:lvl w:ilvl="0" w:tplc="ED465E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F5CA0"/>
    <w:multiLevelType w:val="multilevel"/>
    <w:tmpl w:val="DE14204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4D2142E8"/>
    <w:multiLevelType w:val="hybridMultilevel"/>
    <w:tmpl w:val="00CCDE1A"/>
    <w:lvl w:ilvl="0" w:tplc="4F085108">
      <w:start w:val="1"/>
      <w:numFmt w:val="bullet"/>
      <w:pStyle w:val="Textedatashe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32E2D"/>
    <w:multiLevelType w:val="hybridMultilevel"/>
    <w:tmpl w:val="1A3CD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B35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A022DD"/>
    <w:multiLevelType w:val="hybridMultilevel"/>
    <w:tmpl w:val="DB64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6277"/>
    <w:multiLevelType w:val="hybridMultilevel"/>
    <w:tmpl w:val="9536B3C8"/>
    <w:lvl w:ilvl="0" w:tplc="9AD2FF7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C04EC"/>
    <w:multiLevelType w:val="hybridMultilevel"/>
    <w:tmpl w:val="D1542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839"/>
    <w:multiLevelType w:val="hybridMultilevel"/>
    <w:tmpl w:val="9EF46BDC"/>
    <w:lvl w:ilvl="0" w:tplc="D1A2BB04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6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9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44"/>
    <w:rsid w:val="00000B02"/>
    <w:rsid w:val="00005A88"/>
    <w:rsid w:val="00006405"/>
    <w:rsid w:val="00006DD0"/>
    <w:rsid w:val="00013AB9"/>
    <w:rsid w:val="000171CA"/>
    <w:rsid w:val="000205AF"/>
    <w:rsid w:val="000312A4"/>
    <w:rsid w:val="000314E7"/>
    <w:rsid w:val="00031F31"/>
    <w:rsid w:val="0003313A"/>
    <w:rsid w:val="0003648E"/>
    <w:rsid w:val="00036C8D"/>
    <w:rsid w:val="000379F4"/>
    <w:rsid w:val="0004700D"/>
    <w:rsid w:val="00047D89"/>
    <w:rsid w:val="000500C9"/>
    <w:rsid w:val="00050522"/>
    <w:rsid w:val="000531E0"/>
    <w:rsid w:val="000567CF"/>
    <w:rsid w:val="00057EFA"/>
    <w:rsid w:val="00060B57"/>
    <w:rsid w:val="00062DD5"/>
    <w:rsid w:val="00063DBC"/>
    <w:rsid w:val="000731B5"/>
    <w:rsid w:val="00073E07"/>
    <w:rsid w:val="000756CF"/>
    <w:rsid w:val="00075738"/>
    <w:rsid w:val="00080E69"/>
    <w:rsid w:val="00084C44"/>
    <w:rsid w:val="00084CEA"/>
    <w:rsid w:val="0008683F"/>
    <w:rsid w:val="00086E32"/>
    <w:rsid w:val="00093AFF"/>
    <w:rsid w:val="0009452B"/>
    <w:rsid w:val="000A0BE0"/>
    <w:rsid w:val="000A0F34"/>
    <w:rsid w:val="000B3009"/>
    <w:rsid w:val="000B6071"/>
    <w:rsid w:val="000C3479"/>
    <w:rsid w:val="000C77E6"/>
    <w:rsid w:val="000D05F1"/>
    <w:rsid w:val="000D2E6A"/>
    <w:rsid w:val="000D32A8"/>
    <w:rsid w:val="000D4780"/>
    <w:rsid w:val="000D56A5"/>
    <w:rsid w:val="000E1574"/>
    <w:rsid w:val="000E4679"/>
    <w:rsid w:val="000F02A9"/>
    <w:rsid w:val="000F26B1"/>
    <w:rsid w:val="000F5088"/>
    <w:rsid w:val="000F5AD3"/>
    <w:rsid w:val="001009A3"/>
    <w:rsid w:val="00105861"/>
    <w:rsid w:val="00107015"/>
    <w:rsid w:val="00110EEC"/>
    <w:rsid w:val="00113E63"/>
    <w:rsid w:val="0011736D"/>
    <w:rsid w:val="00117719"/>
    <w:rsid w:val="00117A59"/>
    <w:rsid w:val="001225BE"/>
    <w:rsid w:val="00122D5E"/>
    <w:rsid w:val="001235EF"/>
    <w:rsid w:val="00131684"/>
    <w:rsid w:val="00132A23"/>
    <w:rsid w:val="00134999"/>
    <w:rsid w:val="001411D6"/>
    <w:rsid w:val="00145DE4"/>
    <w:rsid w:val="00152BDC"/>
    <w:rsid w:val="00154E25"/>
    <w:rsid w:val="00163139"/>
    <w:rsid w:val="001638C7"/>
    <w:rsid w:val="00167BDA"/>
    <w:rsid w:val="00167BF2"/>
    <w:rsid w:val="001717FF"/>
    <w:rsid w:val="00171EF0"/>
    <w:rsid w:val="00175777"/>
    <w:rsid w:val="001762E5"/>
    <w:rsid w:val="00190791"/>
    <w:rsid w:val="001921B6"/>
    <w:rsid w:val="00193B29"/>
    <w:rsid w:val="001942E3"/>
    <w:rsid w:val="001A1B6C"/>
    <w:rsid w:val="001A1E9E"/>
    <w:rsid w:val="001A3379"/>
    <w:rsid w:val="001A4F27"/>
    <w:rsid w:val="001B2706"/>
    <w:rsid w:val="001B4D54"/>
    <w:rsid w:val="001C03F4"/>
    <w:rsid w:val="001C4EDE"/>
    <w:rsid w:val="001C53D9"/>
    <w:rsid w:val="001D167F"/>
    <w:rsid w:val="001D1782"/>
    <w:rsid w:val="001D197C"/>
    <w:rsid w:val="001D669E"/>
    <w:rsid w:val="001E07EA"/>
    <w:rsid w:val="001E150D"/>
    <w:rsid w:val="001E1C81"/>
    <w:rsid w:val="001E5487"/>
    <w:rsid w:val="001E5D60"/>
    <w:rsid w:val="001E6AB3"/>
    <w:rsid w:val="001E76A9"/>
    <w:rsid w:val="001E7BD7"/>
    <w:rsid w:val="001F03D7"/>
    <w:rsid w:val="001F6DCD"/>
    <w:rsid w:val="00203BA2"/>
    <w:rsid w:val="00204B6B"/>
    <w:rsid w:val="002054B4"/>
    <w:rsid w:val="002061C9"/>
    <w:rsid w:val="00206E77"/>
    <w:rsid w:val="00207803"/>
    <w:rsid w:val="00207EED"/>
    <w:rsid w:val="002117F7"/>
    <w:rsid w:val="002126FD"/>
    <w:rsid w:val="0021285B"/>
    <w:rsid w:val="0021358A"/>
    <w:rsid w:val="00214FA4"/>
    <w:rsid w:val="00215D87"/>
    <w:rsid w:val="0022099A"/>
    <w:rsid w:val="00222199"/>
    <w:rsid w:val="00224C34"/>
    <w:rsid w:val="00226D04"/>
    <w:rsid w:val="0024042B"/>
    <w:rsid w:val="0024333B"/>
    <w:rsid w:val="00246125"/>
    <w:rsid w:val="002469D4"/>
    <w:rsid w:val="00247462"/>
    <w:rsid w:val="002512B4"/>
    <w:rsid w:val="0025566F"/>
    <w:rsid w:val="00260A05"/>
    <w:rsid w:val="002703CA"/>
    <w:rsid w:val="00270ECF"/>
    <w:rsid w:val="002728E3"/>
    <w:rsid w:val="0027508B"/>
    <w:rsid w:val="00275FFA"/>
    <w:rsid w:val="00287950"/>
    <w:rsid w:val="0029286E"/>
    <w:rsid w:val="002933F1"/>
    <w:rsid w:val="00294237"/>
    <w:rsid w:val="0029688D"/>
    <w:rsid w:val="00297B26"/>
    <w:rsid w:val="002A0D81"/>
    <w:rsid w:val="002A1E60"/>
    <w:rsid w:val="002A3937"/>
    <w:rsid w:val="002A4DB0"/>
    <w:rsid w:val="002B2B99"/>
    <w:rsid w:val="002B5012"/>
    <w:rsid w:val="002B635C"/>
    <w:rsid w:val="002C1C47"/>
    <w:rsid w:val="002C2F67"/>
    <w:rsid w:val="002C4033"/>
    <w:rsid w:val="002C4594"/>
    <w:rsid w:val="002C55FB"/>
    <w:rsid w:val="002C7D87"/>
    <w:rsid w:val="002D0DAB"/>
    <w:rsid w:val="002D2CA6"/>
    <w:rsid w:val="002E1EAF"/>
    <w:rsid w:val="002E3385"/>
    <w:rsid w:val="002E5ADE"/>
    <w:rsid w:val="002E6275"/>
    <w:rsid w:val="002E6A0A"/>
    <w:rsid w:val="002F2470"/>
    <w:rsid w:val="002F2CAE"/>
    <w:rsid w:val="002F3B07"/>
    <w:rsid w:val="002F54F2"/>
    <w:rsid w:val="002F7B07"/>
    <w:rsid w:val="003055E7"/>
    <w:rsid w:val="003061F2"/>
    <w:rsid w:val="00306368"/>
    <w:rsid w:val="00306397"/>
    <w:rsid w:val="0030686F"/>
    <w:rsid w:val="00307359"/>
    <w:rsid w:val="003126A8"/>
    <w:rsid w:val="00317BDE"/>
    <w:rsid w:val="003205B7"/>
    <w:rsid w:val="003206E6"/>
    <w:rsid w:val="003224DA"/>
    <w:rsid w:val="00330A1E"/>
    <w:rsid w:val="00333A78"/>
    <w:rsid w:val="0033681F"/>
    <w:rsid w:val="0034034B"/>
    <w:rsid w:val="00343579"/>
    <w:rsid w:val="00343AF3"/>
    <w:rsid w:val="0034456E"/>
    <w:rsid w:val="003454DB"/>
    <w:rsid w:val="00345CAF"/>
    <w:rsid w:val="00345D00"/>
    <w:rsid w:val="0035028E"/>
    <w:rsid w:val="00350C64"/>
    <w:rsid w:val="00350D43"/>
    <w:rsid w:val="00351C3F"/>
    <w:rsid w:val="00352A65"/>
    <w:rsid w:val="00355068"/>
    <w:rsid w:val="003559A2"/>
    <w:rsid w:val="00356339"/>
    <w:rsid w:val="00360898"/>
    <w:rsid w:val="0036116D"/>
    <w:rsid w:val="00362289"/>
    <w:rsid w:val="003679FD"/>
    <w:rsid w:val="00371307"/>
    <w:rsid w:val="0037384B"/>
    <w:rsid w:val="0037557E"/>
    <w:rsid w:val="003815B8"/>
    <w:rsid w:val="00383ADE"/>
    <w:rsid w:val="00386037"/>
    <w:rsid w:val="00390CE4"/>
    <w:rsid w:val="003915A7"/>
    <w:rsid w:val="00395839"/>
    <w:rsid w:val="00395B2A"/>
    <w:rsid w:val="003A0AA2"/>
    <w:rsid w:val="003A4FCE"/>
    <w:rsid w:val="003A5B15"/>
    <w:rsid w:val="003B059B"/>
    <w:rsid w:val="003B0F37"/>
    <w:rsid w:val="003B3AC9"/>
    <w:rsid w:val="003B3BD8"/>
    <w:rsid w:val="003B51E0"/>
    <w:rsid w:val="003B65B1"/>
    <w:rsid w:val="003B6980"/>
    <w:rsid w:val="003C11C7"/>
    <w:rsid w:val="003C1B20"/>
    <w:rsid w:val="003C2923"/>
    <w:rsid w:val="003C738D"/>
    <w:rsid w:val="003D114E"/>
    <w:rsid w:val="003D12DF"/>
    <w:rsid w:val="003D2E95"/>
    <w:rsid w:val="003D4797"/>
    <w:rsid w:val="003D674A"/>
    <w:rsid w:val="003E2566"/>
    <w:rsid w:val="003E5791"/>
    <w:rsid w:val="003E65B1"/>
    <w:rsid w:val="003F4DAA"/>
    <w:rsid w:val="003F4E93"/>
    <w:rsid w:val="00400E94"/>
    <w:rsid w:val="00401C8F"/>
    <w:rsid w:val="00405097"/>
    <w:rsid w:val="00412E64"/>
    <w:rsid w:val="00414268"/>
    <w:rsid w:val="004155A5"/>
    <w:rsid w:val="00416E58"/>
    <w:rsid w:val="00425C90"/>
    <w:rsid w:val="00426470"/>
    <w:rsid w:val="00427900"/>
    <w:rsid w:val="004348B9"/>
    <w:rsid w:val="00435AAC"/>
    <w:rsid w:val="0043618A"/>
    <w:rsid w:val="00437341"/>
    <w:rsid w:val="00437FAD"/>
    <w:rsid w:val="00451291"/>
    <w:rsid w:val="00451E8C"/>
    <w:rsid w:val="0045222A"/>
    <w:rsid w:val="00452BD5"/>
    <w:rsid w:val="004540B3"/>
    <w:rsid w:val="004604C3"/>
    <w:rsid w:val="00464FE2"/>
    <w:rsid w:val="00465A03"/>
    <w:rsid w:val="004729C5"/>
    <w:rsid w:val="00477815"/>
    <w:rsid w:val="00480451"/>
    <w:rsid w:val="00480638"/>
    <w:rsid w:val="00482280"/>
    <w:rsid w:val="0048485B"/>
    <w:rsid w:val="00490304"/>
    <w:rsid w:val="004923B1"/>
    <w:rsid w:val="0049691B"/>
    <w:rsid w:val="00497C37"/>
    <w:rsid w:val="00497C45"/>
    <w:rsid w:val="004A0D52"/>
    <w:rsid w:val="004A1CC3"/>
    <w:rsid w:val="004A4CEE"/>
    <w:rsid w:val="004A62F0"/>
    <w:rsid w:val="004B28C1"/>
    <w:rsid w:val="004B297F"/>
    <w:rsid w:val="004B34EE"/>
    <w:rsid w:val="004B3AB1"/>
    <w:rsid w:val="004B463F"/>
    <w:rsid w:val="004B4B3F"/>
    <w:rsid w:val="004B50B2"/>
    <w:rsid w:val="004C3B3A"/>
    <w:rsid w:val="004C6B44"/>
    <w:rsid w:val="004D0CBC"/>
    <w:rsid w:val="004D2993"/>
    <w:rsid w:val="004E0A1E"/>
    <w:rsid w:val="004E3F5D"/>
    <w:rsid w:val="00502A52"/>
    <w:rsid w:val="005032F8"/>
    <w:rsid w:val="00510EE2"/>
    <w:rsid w:val="00514612"/>
    <w:rsid w:val="00517023"/>
    <w:rsid w:val="00517311"/>
    <w:rsid w:val="00517492"/>
    <w:rsid w:val="0052371F"/>
    <w:rsid w:val="005252E1"/>
    <w:rsid w:val="00527A7C"/>
    <w:rsid w:val="0053286E"/>
    <w:rsid w:val="005339DA"/>
    <w:rsid w:val="0053491F"/>
    <w:rsid w:val="005361D8"/>
    <w:rsid w:val="00540AA3"/>
    <w:rsid w:val="0054189C"/>
    <w:rsid w:val="00543C9E"/>
    <w:rsid w:val="00544B09"/>
    <w:rsid w:val="005473C7"/>
    <w:rsid w:val="005476A3"/>
    <w:rsid w:val="00551BAE"/>
    <w:rsid w:val="00553A37"/>
    <w:rsid w:val="00553D23"/>
    <w:rsid w:val="00554E9A"/>
    <w:rsid w:val="00555F01"/>
    <w:rsid w:val="00555F33"/>
    <w:rsid w:val="00561C81"/>
    <w:rsid w:val="005636E7"/>
    <w:rsid w:val="005666DB"/>
    <w:rsid w:val="00570C63"/>
    <w:rsid w:val="005717F6"/>
    <w:rsid w:val="00571BAE"/>
    <w:rsid w:val="00572171"/>
    <w:rsid w:val="00575841"/>
    <w:rsid w:val="00575C6A"/>
    <w:rsid w:val="005763FB"/>
    <w:rsid w:val="00583B1C"/>
    <w:rsid w:val="00585F2D"/>
    <w:rsid w:val="005875CE"/>
    <w:rsid w:val="005930CF"/>
    <w:rsid w:val="00596D21"/>
    <w:rsid w:val="00596F7E"/>
    <w:rsid w:val="00597021"/>
    <w:rsid w:val="005A1C4C"/>
    <w:rsid w:val="005A38BB"/>
    <w:rsid w:val="005A3D58"/>
    <w:rsid w:val="005A5297"/>
    <w:rsid w:val="005A5760"/>
    <w:rsid w:val="005A66CB"/>
    <w:rsid w:val="005B14C9"/>
    <w:rsid w:val="005B3BE8"/>
    <w:rsid w:val="005B484F"/>
    <w:rsid w:val="005B4C50"/>
    <w:rsid w:val="005B5DB3"/>
    <w:rsid w:val="005B7A49"/>
    <w:rsid w:val="005C21F7"/>
    <w:rsid w:val="005C45B2"/>
    <w:rsid w:val="005C4A62"/>
    <w:rsid w:val="005C4F26"/>
    <w:rsid w:val="005C636E"/>
    <w:rsid w:val="005C7BC7"/>
    <w:rsid w:val="005D3F71"/>
    <w:rsid w:val="005D428E"/>
    <w:rsid w:val="005D6F35"/>
    <w:rsid w:val="005E075F"/>
    <w:rsid w:val="005E08D3"/>
    <w:rsid w:val="005E6F78"/>
    <w:rsid w:val="005E7FEE"/>
    <w:rsid w:val="005F07A5"/>
    <w:rsid w:val="005F272A"/>
    <w:rsid w:val="005F36C6"/>
    <w:rsid w:val="005F6AD7"/>
    <w:rsid w:val="00600266"/>
    <w:rsid w:val="0060321B"/>
    <w:rsid w:val="00604963"/>
    <w:rsid w:val="0060567E"/>
    <w:rsid w:val="006058E3"/>
    <w:rsid w:val="00605B76"/>
    <w:rsid w:val="00612E6C"/>
    <w:rsid w:val="00615975"/>
    <w:rsid w:val="00616AE8"/>
    <w:rsid w:val="006200D4"/>
    <w:rsid w:val="00623ADE"/>
    <w:rsid w:val="00624A25"/>
    <w:rsid w:val="006251A8"/>
    <w:rsid w:val="00626850"/>
    <w:rsid w:val="00626F98"/>
    <w:rsid w:val="006323AC"/>
    <w:rsid w:val="00633586"/>
    <w:rsid w:val="00636B0C"/>
    <w:rsid w:val="00637293"/>
    <w:rsid w:val="0063751B"/>
    <w:rsid w:val="00644E3B"/>
    <w:rsid w:val="006450F7"/>
    <w:rsid w:val="0064531F"/>
    <w:rsid w:val="00645C0F"/>
    <w:rsid w:val="0065350C"/>
    <w:rsid w:val="00656223"/>
    <w:rsid w:val="00665844"/>
    <w:rsid w:val="00665F06"/>
    <w:rsid w:val="006719E3"/>
    <w:rsid w:val="00671F0E"/>
    <w:rsid w:val="0068019D"/>
    <w:rsid w:val="0068186F"/>
    <w:rsid w:val="00685818"/>
    <w:rsid w:val="00685BA7"/>
    <w:rsid w:val="00687245"/>
    <w:rsid w:val="006917F5"/>
    <w:rsid w:val="006925AB"/>
    <w:rsid w:val="0069455C"/>
    <w:rsid w:val="006A34A3"/>
    <w:rsid w:val="006A4843"/>
    <w:rsid w:val="006A6CC2"/>
    <w:rsid w:val="006A7540"/>
    <w:rsid w:val="006B0629"/>
    <w:rsid w:val="006B0EF5"/>
    <w:rsid w:val="006B39E4"/>
    <w:rsid w:val="006B606D"/>
    <w:rsid w:val="006C1878"/>
    <w:rsid w:val="006C1C4C"/>
    <w:rsid w:val="006C6E67"/>
    <w:rsid w:val="006D0B14"/>
    <w:rsid w:val="006D6937"/>
    <w:rsid w:val="006D7D8E"/>
    <w:rsid w:val="006E2DBD"/>
    <w:rsid w:val="006E3F94"/>
    <w:rsid w:val="006E5449"/>
    <w:rsid w:val="006E633A"/>
    <w:rsid w:val="006F04F8"/>
    <w:rsid w:val="006F10AF"/>
    <w:rsid w:val="006F1C6F"/>
    <w:rsid w:val="006F4CF0"/>
    <w:rsid w:val="007013CE"/>
    <w:rsid w:val="0070467C"/>
    <w:rsid w:val="00710C7E"/>
    <w:rsid w:val="00712CCB"/>
    <w:rsid w:val="00713EDE"/>
    <w:rsid w:val="007167F7"/>
    <w:rsid w:val="0072199C"/>
    <w:rsid w:val="0072485E"/>
    <w:rsid w:val="00725E3C"/>
    <w:rsid w:val="00726219"/>
    <w:rsid w:val="0072626F"/>
    <w:rsid w:val="0072648D"/>
    <w:rsid w:val="00730693"/>
    <w:rsid w:val="00732CAA"/>
    <w:rsid w:val="007348D5"/>
    <w:rsid w:val="00741730"/>
    <w:rsid w:val="00742202"/>
    <w:rsid w:val="007439DE"/>
    <w:rsid w:val="00745B99"/>
    <w:rsid w:val="00746B43"/>
    <w:rsid w:val="00750E08"/>
    <w:rsid w:val="007526D1"/>
    <w:rsid w:val="00753DB6"/>
    <w:rsid w:val="0075593D"/>
    <w:rsid w:val="00755A26"/>
    <w:rsid w:val="00755C53"/>
    <w:rsid w:val="007572FF"/>
    <w:rsid w:val="007614CD"/>
    <w:rsid w:val="00762BF5"/>
    <w:rsid w:val="00764284"/>
    <w:rsid w:val="007712C7"/>
    <w:rsid w:val="0077578B"/>
    <w:rsid w:val="007768B1"/>
    <w:rsid w:val="00776A3A"/>
    <w:rsid w:val="00777E50"/>
    <w:rsid w:val="00780139"/>
    <w:rsid w:val="007803E5"/>
    <w:rsid w:val="0078097D"/>
    <w:rsid w:val="007823E0"/>
    <w:rsid w:val="00782B4D"/>
    <w:rsid w:val="007859DA"/>
    <w:rsid w:val="00786A35"/>
    <w:rsid w:val="007879EC"/>
    <w:rsid w:val="00790A4C"/>
    <w:rsid w:val="0079233D"/>
    <w:rsid w:val="00792E8E"/>
    <w:rsid w:val="007A42CA"/>
    <w:rsid w:val="007A54BE"/>
    <w:rsid w:val="007B4D31"/>
    <w:rsid w:val="007C2FE4"/>
    <w:rsid w:val="007C5175"/>
    <w:rsid w:val="007C757B"/>
    <w:rsid w:val="007D191D"/>
    <w:rsid w:val="007D243F"/>
    <w:rsid w:val="007D37F6"/>
    <w:rsid w:val="007E1D65"/>
    <w:rsid w:val="007E622D"/>
    <w:rsid w:val="007F133B"/>
    <w:rsid w:val="007F5822"/>
    <w:rsid w:val="007F59B6"/>
    <w:rsid w:val="00801EE8"/>
    <w:rsid w:val="0080387A"/>
    <w:rsid w:val="008151B8"/>
    <w:rsid w:val="008153F4"/>
    <w:rsid w:val="0081568C"/>
    <w:rsid w:val="00816086"/>
    <w:rsid w:val="00817216"/>
    <w:rsid w:val="00822439"/>
    <w:rsid w:val="0082392F"/>
    <w:rsid w:val="0083006C"/>
    <w:rsid w:val="00831507"/>
    <w:rsid w:val="008341C3"/>
    <w:rsid w:val="0083657E"/>
    <w:rsid w:val="008404A5"/>
    <w:rsid w:val="00840EE7"/>
    <w:rsid w:val="00844EE0"/>
    <w:rsid w:val="00845950"/>
    <w:rsid w:val="00845BE3"/>
    <w:rsid w:val="00846C4E"/>
    <w:rsid w:val="00856E18"/>
    <w:rsid w:val="008612C3"/>
    <w:rsid w:val="00862D6B"/>
    <w:rsid w:val="00866538"/>
    <w:rsid w:val="0086694A"/>
    <w:rsid w:val="00866A09"/>
    <w:rsid w:val="0087304D"/>
    <w:rsid w:val="00876928"/>
    <w:rsid w:val="00877209"/>
    <w:rsid w:val="0087787E"/>
    <w:rsid w:val="00880595"/>
    <w:rsid w:val="00885930"/>
    <w:rsid w:val="00887034"/>
    <w:rsid w:val="00887730"/>
    <w:rsid w:val="00887E03"/>
    <w:rsid w:val="008958CE"/>
    <w:rsid w:val="00895EAD"/>
    <w:rsid w:val="008A3601"/>
    <w:rsid w:val="008A4B16"/>
    <w:rsid w:val="008B1F99"/>
    <w:rsid w:val="008B29FC"/>
    <w:rsid w:val="008C0C4D"/>
    <w:rsid w:val="008C1042"/>
    <w:rsid w:val="008C5715"/>
    <w:rsid w:val="008D45FA"/>
    <w:rsid w:val="008E3B46"/>
    <w:rsid w:val="008E5214"/>
    <w:rsid w:val="008F6836"/>
    <w:rsid w:val="00900202"/>
    <w:rsid w:val="0090025B"/>
    <w:rsid w:val="009138DA"/>
    <w:rsid w:val="00913E47"/>
    <w:rsid w:val="00914AC6"/>
    <w:rsid w:val="00916BFC"/>
    <w:rsid w:val="00916EE0"/>
    <w:rsid w:val="00924FEF"/>
    <w:rsid w:val="00927DD4"/>
    <w:rsid w:val="00936FB8"/>
    <w:rsid w:val="009401E4"/>
    <w:rsid w:val="00940382"/>
    <w:rsid w:val="00946253"/>
    <w:rsid w:val="00946836"/>
    <w:rsid w:val="00946E52"/>
    <w:rsid w:val="00950464"/>
    <w:rsid w:val="0095172E"/>
    <w:rsid w:val="009551D3"/>
    <w:rsid w:val="0095549C"/>
    <w:rsid w:val="0095688E"/>
    <w:rsid w:val="00957876"/>
    <w:rsid w:val="00957EF3"/>
    <w:rsid w:val="0096079C"/>
    <w:rsid w:val="00965DCF"/>
    <w:rsid w:val="009679C6"/>
    <w:rsid w:val="009711D2"/>
    <w:rsid w:val="0097228F"/>
    <w:rsid w:val="00973494"/>
    <w:rsid w:val="00973D41"/>
    <w:rsid w:val="00980979"/>
    <w:rsid w:val="00981E16"/>
    <w:rsid w:val="009837EF"/>
    <w:rsid w:val="009876B5"/>
    <w:rsid w:val="00990C54"/>
    <w:rsid w:val="00991753"/>
    <w:rsid w:val="00991951"/>
    <w:rsid w:val="00995D21"/>
    <w:rsid w:val="00997AC3"/>
    <w:rsid w:val="009A4364"/>
    <w:rsid w:val="009A5BA5"/>
    <w:rsid w:val="009B1271"/>
    <w:rsid w:val="009B15D7"/>
    <w:rsid w:val="009B297C"/>
    <w:rsid w:val="009B35D4"/>
    <w:rsid w:val="009B3E67"/>
    <w:rsid w:val="009B711B"/>
    <w:rsid w:val="009C6143"/>
    <w:rsid w:val="009D20A4"/>
    <w:rsid w:val="009D3408"/>
    <w:rsid w:val="009D4369"/>
    <w:rsid w:val="009E7932"/>
    <w:rsid w:val="009F0A57"/>
    <w:rsid w:val="009F22C6"/>
    <w:rsid w:val="009F26F9"/>
    <w:rsid w:val="009F2DF9"/>
    <w:rsid w:val="009F3F1C"/>
    <w:rsid w:val="00A013C4"/>
    <w:rsid w:val="00A02C12"/>
    <w:rsid w:val="00A03882"/>
    <w:rsid w:val="00A068FA"/>
    <w:rsid w:val="00A1202A"/>
    <w:rsid w:val="00A23CE8"/>
    <w:rsid w:val="00A340E3"/>
    <w:rsid w:val="00A35A56"/>
    <w:rsid w:val="00A40018"/>
    <w:rsid w:val="00A414CD"/>
    <w:rsid w:val="00A520F4"/>
    <w:rsid w:val="00A5324B"/>
    <w:rsid w:val="00A55F59"/>
    <w:rsid w:val="00A57052"/>
    <w:rsid w:val="00A63898"/>
    <w:rsid w:val="00A63BDB"/>
    <w:rsid w:val="00A673F6"/>
    <w:rsid w:val="00A70811"/>
    <w:rsid w:val="00A70F18"/>
    <w:rsid w:val="00A718D8"/>
    <w:rsid w:val="00A71F5B"/>
    <w:rsid w:val="00A72C2E"/>
    <w:rsid w:val="00A74846"/>
    <w:rsid w:val="00A750D6"/>
    <w:rsid w:val="00A803E4"/>
    <w:rsid w:val="00A82AFD"/>
    <w:rsid w:val="00A83ED5"/>
    <w:rsid w:val="00A85A66"/>
    <w:rsid w:val="00A927E2"/>
    <w:rsid w:val="00A9446E"/>
    <w:rsid w:val="00A94A7D"/>
    <w:rsid w:val="00A9575D"/>
    <w:rsid w:val="00A97F8B"/>
    <w:rsid w:val="00AA3F20"/>
    <w:rsid w:val="00AA7C4B"/>
    <w:rsid w:val="00AB620F"/>
    <w:rsid w:val="00AC088A"/>
    <w:rsid w:val="00AC097E"/>
    <w:rsid w:val="00AC5392"/>
    <w:rsid w:val="00AC64CE"/>
    <w:rsid w:val="00AC7FCD"/>
    <w:rsid w:val="00AD30EA"/>
    <w:rsid w:val="00AD4515"/>
    <w:rsid w:val="00AE10A8"/>
    <w:rsid w:val="00AE13CB"/>
    <w:rsid w:val="00AE1BBA"/>
    <w:rsid w:val="00AE4D30"/>
    <w:rsid w:val="00AE5696"/>
    <w:rsid w:val="00AE6A5D"/>
    <w:rsid w:val="00AE7987"/>
    <w:rsid w:val="00AF1642"/>
    <w:rsid w:val="00AF2EF9"/>
    <w:rsid w:val="00AF6EE3"/>
    <w:rsid w:val="00AF7433"/>
    <w:rsid w:val="00B0787E"/>
    <w:rsid w:val="00B07AFB"/>
    <w:rsid w:val="00B11CD3"/>
    <w:rsid w:val="00B120E5"/>
    <w:rsid w:val="00B13F5E"/>
    <w:rsid w:val="00B15CEA"/>
    <w:rsid w:val="00B2038C"/>
    <w:rsid w:val="00B215B0"/>
    <w:rsid w:val="00B2424D"/>
    <w:rsid w:val="00B302C0"/>
    <w:rsid w:val="00B30F39"/>
    <w:rsid w:val="00B316B6"/>
    <w:rsid w:val="00B31E1F"/>
    <w:rsid w:val="00B3204C"/>
    <w:rsid w:val="00B32CD1"/>
    <w:rsid w:val="00B34D15"/>
    <w:rsid w:val="00B35494"/>
    <w:rsid w:val="00B378F5"/>
    <w:rsid w:val="00B41E59"/>
    <w:rsid w:val="00B42674"/>
    <w:rsid w:val="00B4778B"/>
    <w:rsid w:val="00B478D2"/>
    <w:rsid w:val="00B533CD"/>
    <w:rsid w:val="00B54B45"/>
    <w:rsid w:val="00B578CC"/>
    <w:rsid w:val="00B61705"/>
    <w:rsid w:val="00B62789"/>
    <w:rsid w:val="00B629E5"/>
    <w:rsid w:val="00B63E65"/>
    <w:rsid w:val="00B64DF8"/>
    <w:rsid w:val="00B65E6E"/>
    <w:rsid w:val="00B66E9D"/>
    <w:rsid w:val="00B713B6"/>
    <w:rsid w:val="00B778D3"/>
    <w:rsid w:val="00B80CAE"/>
    <w:rsid w:val="00B83CC0"/>
    <w:rsid w:val="00B850FC"/>
    <w:rsid w:val="00B8520A"/>
    <w:rsid w:val="00B86A85"/>
    <w:rsid w:val="00B908DD"/>
    <w:rsid w:val="00B914D7"/>
    <w:rsid w:val="00B94296"/>
    <w:rsid w:val="00B977AC"/>
    <w:rsid w:val="00BA1768"/>
    <w:rsid w:val="00BA46FA"/>
    <w:rsid w:val="00BB0DA5"/>
    <w:rsid w:val="00BB4B69"/>
    <w:rsid w:val="00BB7610"/>
    <w:rsid w:val="00BC2F7D"/>
    <w:rsid w:val="00BC4783"/>
    <w:rsid w:val="00BC55C7"/>
    <w:rsid w:val="00BC637D"/>
    <w:rsid w:val="00BC65B0"/>
    <w:rsid w:val="00BD2D3F"/>
    <w:rsid w:val="00BD648C"/>
    <w:rsid w:val="00BD7D95"/>
    <w:rsid w:val="00BE1F26"/>
    <w:rsid w:val="00BE52F2"/>
    <w:rsid w:val="00BE53FE"/>
    <w:rsid w:val="00BE647B"/>
    <w:rsid w:val="00BE6E8B"/>
    <w:rsid w:val="00BE7C83"/>
    <w:rsid w:val="00BF21BC"/>
    <w:rsid w:val="00BF771B"/>
    <w:rsid w:val="00BF77D6"/>
    <w:rsid w:val="00C00290"/>
    <w:rsid w:val="00C002E5"/>
    <w:rsid w:val="00C07347"/>
    <w:rsid w:val="00C07D6D"/>
    <w:rsid w:val="00C116C4"/>
    <w:rsid w:val="00C1295C"/>
    <w:rsid w:val="00C151E2"/>
    <w:rsid w:val="00C31146"/>
    <w:rsid w:val="00C32EC5"/>
    <w:rsid w:val="00C32F7B"/>
    <w:rsid w:val="00C41EFB"/>
    <w:rsid w:val="00C44289"/>
    <w:rsid w:val="00C46A4D"/>
    <w:rsid w:val="00C47622"/>
    <w:rsid w:val="00C52994"/>
    <w:rsid w:val="00C65136"/>
    <w:rsid w:val="00C658A7"/>
    <w:rsid w:val="00C74313"/>
    <w:rsid w:val="00C74C66"/>
    <w:rsid w:val="00C75833"/>
    <w:rsid w:val="00C75E76"/>
    <w:rsid w:val="00C76AE3"/>
    <w:rsid w:val="00C80D47"/>
    <w:rsid w:val="00C85070"/>
    <w:rsid w:val="00C87DB3"/>
    <w:rsid w:val="00C91CFD"/>
    <w:rsid w:val="00C96EE5"/>
    <w:rsid w:val="00CA2119"/>
    <w:rsid w:val="00CA33F3"/>
    <w:rsid w:val="00CB2570"/>
    <w:rsid w:val="00CB2BCF"/>
    <w:rsid w:val="00CB316D"/>
    <w:rsid w:val="00CB4B97"/>
    <w:rsid w:val="00CB56B6"/>
    <w:rsid w:val="00CB5A27"/>
    <w:rsid w:val="00CB6D70"/>
    <w:rsid w:val="00CC0ED2"/>
    <w:rsid w:val="00CC635E"/>
    <w:rsid w:val="00CD4711"/>
    <w:rsid w:val="00CD4D29"/>
    <w:rsid w:val="00CD6D29"/>
    <w:rsid w:val="00CE1800"/>
    <w:rsid w:val="00CE660F"/>
    <w:rsid w:val="00CE74BE"/>
    <w:rsid w:val="00CF0E17"/>
    <w:rsid w:val="00CF4FD5"/>
    <w:rsid w:val="00CF5D8A"/>
    <w:rsid w:val="00CF5F1D"/>
    <w:rsid w:val="00D06F77"/>
    <w:rsid w:val="00D07AF8"/>
    <w:rsid w:val="00D107A1"/>
    <w:rsid w:val="00D1088B"/>
    <w:rsid w:val="00D10A4B"/>
    <w:rsid w:val="00D1291C"/>
    <w:rsid w:val="00D129DD"/>
    <w:rsid w:val="00D26AD2"/>
    <w:rsid w:val="00D307F1"/>
    <w:rsid w:val="00D34AC0"/>
    <w:rsid w:val="00D36B38"/>
    <w:rsid w:val="00D42DA8"/>
    <w:rsid w:val="00D51529"/>
    <w:rsid w:val="00D51655"/>
    <w:rsid w:val="00D54167"/>
    <w:rsid w:val="00D55EF5"/>
    <w:rsid w:val="00D565F8"/>
    <w:rsid w:val="00D569A9"/>
    <w:rsid w:val="00D56A51"/>
    <w:rsid w:val="00D57E81"/>
    <w:rsid w:val="00D64715"/>
    <w:rsid w:val="00D65F4A"/>
    <w:rsid w:val="00D70BF6"/>
    <w:rsid w:val="00D736EF"/>
    <w:rsid w:val="00D7419F"/>
    <w:rsid w:val="00D816ED"/>
    <w:rsid w:val="00D82A08"/>
    <w:rsid w:val="00D82F2B"/>
    <w:rsid w:val="00D83AE5"/>
    <w:rsid w:val="00D84BA8"/>
    <w:rsid w:val="00D851FE"/>
    <w:rsid w:val="00D87B67"/>
    <w:rsid w:val="00D92467"/>
    <w:rsid w:val="00D9349A"/>
    <w:rsid w:val="00D9445D"/>
    <w:rsid w:val="00DA082D"/>
    <w:rsid w:val="00DA1A65"/>
    <w:rsid w:val="00DA3FC3"/>
    <w:rsid w:val="00DA5096"/>
    <w:rsid w:val="00DA55D9"/>
    <w:rsid w:val="00DA58D8"/>
    <w:rsid w:val="00DB649F"/>
    <w:rsid w:val="00DB7AB4"/>
    <w:rsid w:val="00DB7B01"/>
    <w:rsid w:val="00DD0092"/>
    <w:rsid w:val="00DD44C4"/>
    <w:rsid w:val="00DD4A5D"/>
    <w:rsid w:val="00DE1035"/>
    <w:rsid w:val="00DE4E6A"/>
    <w:rsid w:val="00DE5899"/>
    <w:rsid w:val="00DE5C5F"/>
    <w:rsid w:val="00DE6AC9"/>
    <w:rsid w:val="00DE7E01"/>
    <w:rsid w:val="00DF120E"/>
    <w:rsid w:val="00DF1A10"/>
    <w:rsid w:val="00DF364A"/>
    <w:rsid w:val="00DF374D"/>
    <w:rsid w:val="00DF5F63"/>
    <w:rsid w:val="00DF71B0"/>
    <w:rsid w:val="00DF7F96"/>
    <w:rsid w:val="00E046F0"/>
    <w:rsid w:val="00E05653"/>
    <w:rsid w:val="00E0776E"/>
    <w:rsid w:val="00E126F3"/>
    <w:rsid w:val="00E13E41"/>
    <w:rsid w:val="00E14EBC"/>
    <w:rsid w:val="00E16706"/>
    <w:rsid w:val="00E2154D"/>
    <w:rsid w:val="00E233A0"/>
    <w:rsid w:val="00E250B6"/>
    <w:rsid w:val="00E264DA"/>
    <w:rsid w:val="00E27705"/>
    <w:rsid w:val="00E32DB4"/>
    <w:rsid w:val="00E3323A"/>
    <w:rsid w:val="00E373CA"/>
    <w:rsid w:val="00E377C3"/>
    <w:rsid w:val="00E433A1"/>
    <w:rsid w:val="00E43603"/>
    <w:rsid w:val="00E46E52"/>
    <w:rsid w:val="00E51BAC"/>
    <w:rsid w:val="00E531FE"/>
    <w:rsid w:val="00E57605"/>
    <w:rsid w:val="00E579A5"/>
    <w:rsid w:val="00E60EF0"/>
    <w:rsid w:val="00E60FE8"/>
    <w:rsid w:val="00E62ADC"/>
    <w:rsid w:val="00E70816"/>
    <w:rsid w:val="00E761CD"/>
    <w:rsid w:val="00E77003"/>
    <w:rsid w:val="00E81776"/>
    <w:rsid w:val="00E83376"/>
    <w:rsid w:val="00E83891"/>
    <w:rsid w:val="00E840CD"/>
    <w:rsid w:val="00E8754B"/>
    <w:rsid w:val="00E91466"/>
    <w:rsid w:val="00E92D14"/>
    <w:rsid w:val="00E96630"/>
    <w:rsid w:val="00E9669C"/>
    <w:rsid w:val="00E97574"/>
    <w:rsid w:val="00E97BD9"/>
    <w:rsid w:val="00EB128B"/>
    <w:rsid w:val="00EB3E30"/>
    <w:rsid w:val="00EB4A71"/>
    <w:rsid w:val="00EB7DC1"/>
    <w:rsid w:val="00EC1667"/>
    <w:rsid w:val="00EC26EA"/>
    <w:rsid w:val="00EC54C0"/>
    <w:rsid w:val="00ED06E8"/>
    <w:rsid w:val="00ED646B"/>
    <w:rsid w:val="00ED7884"/>
    <w:rsid w:val="00EE0A98"/>
    <w:rsid w:val="00EE0ECF"/>
    <w:rsid w:val="00EE14CF"/>
    <w:rsid w:val="00EE1623"/>
    <w:rsid w:val="00EE3A11"/>
    <w:rsid w:val="00EE6BF2"/>
    <w:rsid w:val="00EF46EB"/>
    <w:rsid w:val="00F019C9"/>
    <w:rsid w:val="00F100BB"/>
    <w:rsid w:val="00F12217"/>
    <w:rsid w:val="00F156D3"/>
    <w:rsid w:val="00F1626B"/>
    <w:rsid w:val="00F178E2"/>
    <w:rsid w:val="00F26797"/>
    <w:rsid w:val="00F30F38"/>
    <w:rsid w:val="00F35F39"/>
    <w:rsid w:val="00F37678"/>
    <w:rsid w:val="00F41378"/>
    <w:rsid w:val="00F4317B"/>
    <w:rsid w:val="00F45376"/>
    <w:rsid w:val="00F457A0"/>
    <w:rsid w:val="00F52C8F"/>
    <w:rsid w:val="00F72C2C"/>
    <w:rsid w:val="00F7375F"/>
    <w:rsid w:val="00F73894"/>
    <w:rsid w:val="00F748A2"/>
    <w:rsid w:val="00F75924"/>
    <w:rsid w:val="00F75A3A"/>
    <w:rsid w:val="00F75D5F"/>
    <w:rsid w:val="00F80FA6"/>
    <w:rsid w:val="00F823DB"/>
    <w:rsid w:val="00F82DA7"/>
    <w:rsid w:val="00F9225C"/>
    <w:rsid w:val="00F942D5"/>
    <w:rsid w:val="00FA3213"/>
    <w:rsid w:val="00FA329A"/>
    <w:rsid w:val="00FA3360"/>
    <w:rsid w:val="00FA7195"/>
    <w:rsid w:val="00FB2890"/>
    <w:rsid w:val="00FB2C35"/>
    <w:rsid w:val="00FB4720"/>
    <w:rsid w:val="00FB584D"/>
    <w:rsid w:val="00FB7611"/>
    <w:rsid w:val="00FC1B2F"/>
    <w:rsid w:val="00FC2605"/>
    <w:rsid w:val="00FC3FAC"/>
    <w:rsid w:val="00FC4457"/>
    <w:rsid w:val="00FC62F1"/>
    <w:rsid w:val="00FE38C8"/>
    <w:rsid w:val="00FE5272"/>
    <w:rsid w:val="00FE61CC"/>
    <w:rsid w:val="00FF00CC"/>
    <w:rsid w:val="00FF1C21"/>
    <w:rsid w:val="00FF2F50"/>
    <w:rsid w:val="00FF2F59"/>
    <w:rsid w:val="00FF591E"/>
    <w:rsid w:val="00FF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eparis\devnode\docxtemplate\modele\DSQ03439%20Revue%20d'Evolu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9AB9B7FDE5484EA38CA6DA398AA6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85ECF-6824-4D03-803D-39A7D05D93C5}"/>
      </w:docPartPr>
      <w:docPartBody>
        <w:p w:rsidR="00323AD7" w:rsidRDefault="00BC6A89" w:rsidP="00BC6A89">
          <w:pPr>
            <w:pStyle w:val="919AB9B7FDE5484EA38CA6DA398AA6EF1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FDCFB78675624CDF8BF6A207DC0562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98F599-B3BA-409C-BD00-5FD92B6F6E8D}"/>
      </w:docPartPr>
      <w:docPartBody>
        <w:p w:rsidR="00323AD7" w:rsidRDefault="00BC6A89" w:rsidP="00BC6A89">
          <w:pPr>
            <w:pStyle w:val="FDCFB78675624CDF8BF6A207DC05625C1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A0554CF6041748C09A9E58BFCC7DE9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E7A26-F224-4881-94A1-200899106DC7}"/>
      </w:docPartPr>
      <w:docPartBody>
        <w:p w:rsidR="00323AD7" w:rsidRDefault="00CA1611">
          <w:pPr>
            <w:pStyle w:val="A0554CF6041748C09A9E58BFCC7DE9AA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B002CF8616BB48D0ACBDF6172DA6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853186-43CF-488D-A95C-EB29495D8278}"/>
      </w:docPartPr>
      <w:docPartBody>
        <w:p w:rsidR="00323AD7" w:rsidRDefault="00CA1611">
          <w:pPr>
            <w:pStyle w:val="B002CF8616BB48D0ACBDF6172DA691BA"/>
          </w:pPr>
          <w:r w:rsidRPr="00B07E17">
            <w:rPr>
              <w:rStyle w:val="Textedelespacerserv"/>
            </w:rPr>
            <w:t>Choisissez un élément.</w:t>
          </w:r>
        </w:p>
      </w:docPartBody>
    </w:docPart>
    <w:docPart>
      <w:docPartPr>
        <w:name w:val="6C3930B4012848F68019A8F1CD8765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697B8-B7A4-4A1B-AFA7-947008EADFA6}"/>
      </w:docPartPr>
      <w:docPartBody>
        <w:p w:rsidR="00323AD7" w:rsidRDefault="00CA1611">
          <w:pPr>
            <w:pStyle w:val="6C3930B4012848F68019A8F1CD8765C3"/>
          </w:pPr>
          <w:r w:rsidRPr="00B07E17">
            <w:rPr>
              <w:rStyle w:val="Textedelespacerserv"/>
            </w:rPr>
            <w:t>Choisissez un élément.</w:t>
          </w:r>
        </w:p>
      </w:docPartBody>
    </w:docPart>
    <w:docPart>
      <w:docPartPr>
        <w:name w:val="039C831079F440A2A56A6A82F27D95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F6862-58D7-4737-9C85-DC9DFF9E26B6}"/>
      </w:docPartPr>
      <w:docPartBody>
        <w:p w:rsidR="00323AD7" w:rsidRDefault="00CA1611">
          <w:pPr>
            <w:pStyle w:val="039C831079F440A2A56A6A82F27D95D0"/>
          </w:pPr>
          <w:r w:rsidRPr="00B07E17">
            <w:rPr>
              <w:rStyle w:val="Textedelespacerserv"/>
            </w:rPr>
            <w:t>Choisissez un élément.</w:t>
          </w:r>
        </w:p>
      </w:docPartBody>
    </w:docPart>
    <w:docPart>
      <w:docPartPr>
        <w:name w:val="1C6D6D79268348469FBC8D7D64E1C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9A012-0B09-44D7-A11C-B26EC479F4FB}"/>
      </w:docPartPr>
      <w:docPartBody>
        <w:p w:rsidR="00323AD7" w:rsidRDefault="00CA1611">
          <w:pPr>
            <w:pStyle w:val="1C6D6D79268348469FBC8D7D64E1CCCF"/>
          </w:pPr>
          <w:r w:rsidRPr="00B07E17">
            <w:rPr>
              <w:rStyle w:val="Textedelespacerserv"/>
            </w:rPr>
            <w:t>Choisissez un élément.</w:t>
          </w:r>
        </w:p>
      </w:docPartBody>
    </w:docPart>
    <w:docPart>
      <w:docPartPr>
        <w:name w:val="E3C3371F41204AEE961B0811EE9A3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0DC28B-C82E-4F79-AC09-1FCE84CA4F6C}"/>
      </w:docPartPr>
      <w:docPartBody>
        <w:p w:rsidR="00BC6A89" w:rsidRDefault="001A7508" w:rsidP="001A7508">
          <w:pPr>
            <w:pStyle w:val="E3C3371F41204AEE961B0811EE9A335F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11"/>
    <w:rsid w:val="00012A6A"/>
    <w:rsid w:val="001A7508"/>
    <w:rsid w:val="00323AD7"/>
    <w:rsid w:val="0075457C"/>
    <w:rsid w:val="00A91F6F"/>
    <w:rsid w:val="00B22552"/>
    <w:rsid w:val="00B801C0"/>
    <w:rsid w:val="00BC6A89"/>
    <w:rsid w:val="00CA1611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A89"/>
    <w:rPr>
      <w:color w:val="808080"/>
    </w:rPr>
  </w:style>
  <w:style w:type="paragraph" w:customStyle="1" w:styleId="0DE3B47675E6439E9B8F85068AF011CA">
    <w:name w:val="0DE3B47675E6439E9B8F85068AF011CA"/>
  </w:style>
  <w:style w:type="paragraph" w:customStyle="1" w:styleId="919AB9B7FDE5484EA38CA6DA398AA6EF">
    <w:name w:val="919AB9B7FDE5484EA38CA6DA398AA6EF"/>
  </w:style>
  <w:style w:type="paragraph" w:customStyle="1" w:styleId="FDCFB78675624CDF8BF6A207DC05625C">
    <w:name w:val="FDCFB78675624CDF8BF6A207DC05625C"/>
  </w:style>
  <w:style w:type="paragraph" w:customStyle="1" w:styleId="A0554CF6041748C09A9E58BFCC7DE9AA">
    <w:name w:val="A0554CF6041748C09A9E58BFCC7DE9AA"/>
  </w:style>
  <w:style w:type="paragraph" w:customStyle="1" w:styleId="B002CF8616BB48D0ACBDF6172DA691BA">
    <w:name w:val="B002CF8616BB48D0ACBDF6172DA691BA"/>
  </w:style>
  <w:style w:type="paragraph" w:customStyle="1" w:styleId="6C3930B4012848F68019A8F1CD8765C3">
    <w:name w:val="6C3930B4012848F68019A8F1CD8765C3"/>
  </w:style>
  <w:style w:type="paragraph" w:customStyle="1" w:styleId="039C831079F440A2A56A6A82F27D95D0">
    <w:name w:val="039C831079F440A2A56A6A82F27D95D0"/>
  </w:style>
  <w:style w:type="paragraph" w:customStyle="1" w:styleId="1C6D6D79268348469FBC8D7D64E1CCCF">
    <w:name w:val="1C6D6D79268348469FBC8D7D64E1CCCF"/>
  </w:style>
  <w:style w:type="paragraph" w:customStyle="1" w:styleId="E3C3371F41204AEE961B0811EE9A335F">
    <w:name w:val="E3C3371F41204AEE961B0811EE9A335F"/>
    <w:rsid w:val="001A7508"/>
  </w:style>
  <w:style w:type="paragraph" w:customStyle="1" w:styleId="919AB9B7FDE5484EA38CA6DA398AA6EF1">
    <w:name w:val="919AB9B7FDE5484EA38CA6DA398AA6EF1"/>
    <w:rsid w:val="00BC6A89"/>
    <w:pPr>
      <w:spacing w:after="180" w:line="240" w:lineRule="auto"/>
      <w:jc w:val="both"/>
    </w:pPr>
    <w:rPr>
      <w:rFonts w:ascii="Calibri" w:hAnsi="Calibri"/>
      <w:sz w:val="23"/>
      <w:szCs w:val="23"/>
      <w:lang w:eastAsia="en-US"/>
    </w:rPr>
  </w:style>
  <w:style w:type="paragraph" w:customStyle="1" w:styleId="FDCFB78675624CDF8BF6A207DC05625C1">
    <w:name w:val="FDCFB78675624CDF8BF6A207DC05625C1"/>
    <w:rsid w:val="00BC6A89"/>
    <w:pPr>
      <w:spacing w:after="180" w:line="240" w:lineRule="auto"/>
      <w:jc w:val="both"/>
    </w:pPr>
    <w:rPr>
      <w:rFonts w:ascii="Calibri" w:hAnsi="Calibri"/>
      <w:sz w:val="23"/>
      <w:szCs w:val="23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A89"/>
    <w:rPr>
      <w:color w:val="808080"/>
    </w:rPr>
  </w:style>
  <w:style w:type="paragraph" w:customStyle="1" w:styleId="0DE3B47675E6439E9B8F85068AF011CA">
    <w:name w:val="0DE3B47675E6439E9B8F85068AF011CA"/>
  </w:style>
  <w:style w:type="paragraph" w:customStyle="1" w:styleId="919AB9B7FDE5484EA38CA6DA398AA6EF">
    <w:name w:val="919AB9B7FDE5484EA38CA6DA398AA6EF"/>
  </w:style>
  <w:style w:type="paragraph" w:customStyle="1" w:styleId="FDCFB78675624CDF8BF6A207DC05625C">
    <w:name w:val="FDCFB78675624CDF8BF6A207DC05625C"/>
  </w:style>
  <w:style w:type="paragraph" w:customStyle="1" w:styleId="A0554CF6041748C09A9E58BFCC7DE9AA">
    <w:name w:val="A0554CF6041748C09A9E58BFCC7DE9AA"/>
  </w:style>
  <w:style w:type="paragraph" w:customStyle="1" w:styleId="B002CF8616BB48D0ACBDF6172DA691BA">
    <w:name w:val="B002CF8616BB48D0ACBDF6172DA691BA"/>
  </w:style>
  <w:style w:type="paragraph" w:customStyle="1" w:styleId="6C3930B4012848F68019A8F1CD8765C3">
    <w:name w:val="6C3930B4012848F68019A8F1CD8765C3"/>
  </w:style>
  <w:style w:type="paragraph" w:customStyle="1" w:styleId="039C831079F440A2A56A6A82F27D95D0">
    <w:name w:val="039C831079F440A2A56A6A82F27D95D0"/>
  </w:style>
  <w:style w:type="paragraph" w:customStyle="1" w:styleId="1C6D6D79268348469FBC8D7D64E1CCCF">
    <w:name w:val="1C6D6D79268348469FBC8D7D64E1CCCF"/>
  </w:style>
  <w:style w:type="paragraph" w:customStyle="1" w:styleId="E3C3371F41204AEE961B0811EE9A335F">
    <w:name w:val="E3C3371F41204AEE961B0811EE9A335F"/>
    <w:rsid w:val="001A7508"/>
  </w:style>
  <w:style w:type="paragraph" w:customStyle="1" w:styleId="919AB9B7FDE5484EA38CA6DA398AA6EF1">
    <w:name w:val="919AB9B7FDE5484EA38CA6DA398AA6EF1"/>
    <w:rsid w:val="00BC6A89"/>
    <w:pPr>
      <w:spacing w:after="180" w:line="240" w:lineRule="auto"/>
      <w:jc w:val="both"/>
    </w:pPr>
    <w:rPr>
      <w:rFonts w:ascii="Calibri" w:hAnsi="Calibri"/>
      <w:sz w:val="23"/>
      <w:szCs w:val="23"/>
      <w:lang w:eastAsia="en-US"/>
    </w:rPr>
  </w:style>
  <w:style w:type="paragraph" w:customStyle="1" w:styleId="FDCFB78675624CDF8BF6A207DC05625C1">
    <w:name w:val="FDCFB78675624CDF8BF6A207DC05625C1"/>
    <w:rsid w:val="00BC6A89"/>
    <w:pPr>
      <w:spacing w:after="180" w:line="240" w:lineRule="auto"/>
      <w:jc w:val="both"/>
    </w:pPr>
    <w:rPr>
      <w:rFonts w:ascii="Calibri" w:hAnsi="Calibri"/>
      <w:sz w:val="23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F01F107-3C9E-4060-B530-7F89E00D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DSQ03439 Revue d'Evolution</Template>
  <TotalTime>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Revue d'Evolution</vt:lpstr>
      <vt:lpstr/>
      <vt:lpstr>    Heading 2|two</vt:lpstr>
      <vt:lpstr>        Heading 3|three</vt:lpstr>
    </vt:vector>
  </TitlesOfParts>
  <Company>Micropross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d'Evolution</dc:title>
  <dc:subject/>
  <dc:creator>Ludovic DEPARIS</dc:creator>
  <cp:lastModifiedBy>Ludovic DEPARIS</cp:lastModifiedBy>
  <cp:revision>7</cp:revision>
  <cp:lastPrinted>2012-12-27T16:35:00Z</cp:lastPrinted>
  <dcterms:created xsi:type="dcterms:W3CDTF">2015-07-30T07:19:00Z</dcterms:created>
  <dcterms:modified xsi:type="dcterms:W3CDTF">2015-07-30T09:41:00Z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
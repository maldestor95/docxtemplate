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1A2" w:rsidRPr="00EC2759" w:rsidRDefault="000851A2" w:rsidP="000851A2">
      <w:pPr>
        <w:spacing w:after="200" w:line="276" w:lineRule="auto"/>
        <w:ind w:left="709"/>
        <w:jc w:val="center"/>
        <w:rPr>
          <w:color w:val="A17B36" w:themeColor="background2" w:themeShade="80"/>
          <w:u w:val="single"/>
        </w:rPr>
      </w:pPr>
      <w:r w:rsidRPr="00EC2759">
        <w:rPr>
          <w:b/>
          <w:smallCaps/>
          <w:color w:val="A17B36" w:themeColor="background2" w:themeShade="80"/>
          <w:sz w:val="44"/>
          <w:u w:val="single"/>
        </w:rPr>
        <w:t>{code} – {nom_produit}</w:t>
      </w:r>
    </w:p>
    <w:p w:rsidR="00E250B6" w:rsidRPr="00A71F5B" w:rsidRDefault="00E250B6">
      <w:pPr>
        <w:spacing w:after="200" w:line="276" w:lineRule="auto"/>
        <w:jc w:val="left"/>
      </w:pPr>
    </w:p>
    <w:p w:rsidR="00E221BE" w:rsidRDefault="004C17F1" w:rsidP="004C17F1">
      <w:pPr>
        <w:spacing w:after="0" w:line="276" w:lineRule="auto"/>
        <w:jc w:val="left"/>
      </w:pPr>
      <w:r>
        <w:t>Au vu des spécifications générales et du plan de charge, il a été décidé de :</w:t>
      </w:r>
    </w:p>
    <w:p w:rsidR="00E221BE" w:rsidRDefault="00E221BE" w:rsidP="004C17F1">
      <w:pPr>
        <w:spacing w:after="0" w:line="276" w:lineRule="auto"/>
        <w:ind w:left="993"/>
        <w:jc w:val="left"/>
      </w:pPr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334.5pt;height:19.5pt" o:ole="">
            <v:imagedata r:id="rId14" o:title=""/>
          </v:shape>
          <w:control r:id="rId15" w:name="OptionButtonOK" w:shapeid="_x0000_i1041"/>
        </w:object>
      </w:r>
    </w:p>
    <w:p w:rsidR="00E221BE" w:rsidRDefault="004C17F1" w:rsidP="004C17F1">
      <w:pPr>
        <w:spacing w:after="0" w:line="276" w:lineRule="auto"/>
        <w:ind w:left="993"/>
        <w:jc w:val="left"/>
      </w:pPr>
      <w:r>
        <w:object w:dxaOrig="225" w:dyaOrig="225">
          <v:shape id="_x0000_i1043" type="#_x0000_t75" style="width:261.75pt;height:18pt" o:ole="">
            <v:imagedata r:id="rId16" o:title=""/>
          </v:shape>
          <w:control r:id="rId17" w:name="OptionButton1" w:shapeid="_x0000_i1043"/>
        </w:object>
      </w:r>
    </w:p>
    <w:p w:rsidR="00E221BE" w:rsidRDefault="004C17F1" w:rsidP="004C17F1">
      <w:pPr>
        <w:spacing w:after="0" w:line="276" w:lineRule="auto"/>
        <w:ind w:left="993"/>
        <w:jc w:val="left"/>
      </w:pPr>
      <w:r>
        <w:object w:dxaOrig="225" w:dyaOrig="225">
          <v:shape id="_x0000_i1045" type="#_x0000_t75" style="width:296.25pt;height:19.5pt" o:ole="">
            <v:imagedata r:id="rId18" o:title=""/>
          </v:shape>
          <w:control r:id="rId19" w:name="OptionButton11" w:shapeid="_x0000_i1045"/>
        </w:object>
      </w:r>
      <w:r w:rsidRPr="004C17F1">
        <w:rPr>
          <w:sz w:val="24"/>
          <w:szCs w:val="24"/>
        </w:rPr>
        <w:t xml:space="preserve"> </w:t>
      </w:r>
    </w:p>
    <w:p w:rsidR="004C17F1" w:rsidRDefault="004C17F1" w:rsidP="00285C8F">
      <w:pPr>
        <w:spacing w:after="200" w:line="276" w:lineRule="auto"/>
        <w:ind w:left="1560"/>
        <w:jc w:val="left"/>
      </w:pPr>
    </w:p>
    <w:p w:rsidR="00A71F5B" w:rsidRDefault="00A71F5B">
      <w:pPr>
        <w:spacing w:after="200" w:line="276" w:lineRule="auto"/>
        <w:jc w:val="left"/>
        <w:rPr>
          <w:sz w:val="24"/>
          <w:szCs w:val="24"/>
        </w:rPr>
      </w:pPr>
      <w:r>
        <w:t xml:space="preserve">Chef de Projet : </w:t>
      </w:r>
      <w:r w:rsidR="000851A2">
        <w:t>{CDP}</w:t>
      </w:r>
    </w:p>
    <w:p w:rsidR="00FF591E" w:rsidRPr="00A71F5B" w:rsidRDefault="001021B6">
      <w:pPr>
        <w:spacing w:after="200" w:line="276" w:lineRule="auto"/>
        <w:jc w:val="left"/>
      </w:pPr>
      <w:r>
        <w:t>Référence des</w:t>
      </w:r>
      <w:r w:rsidR="00FF591E">
        <w:t xml:space="preserve"> </w:t>
      </w:r>
      <w:r w:rsidR="00137AA7">
        <w:t>Spécifications Générales</w:t>
      </w:r>
      <w:r w:rsidR="00FF591E">
        <w:t xml:space="preserve"> : </w:t>
      </w:r>
    </w:p>
    <w:tbl>
      <w:tblPr>
        <w:tblStyle w:val="Listemoyenne1-Accent11"/>
        <w:tblW w:w="0" w:type="auto"/>
        <w:tblLook w:val="04A0" w:firstRow="1" w:lastRow="0" w:firstColumn="1" w:lastColumn="0" w:noHBand="0" w:noVBand="1"/>
      </w:tblPr>
      <w:tblGrid>
        <w:gridCol w:w="2093"/>
        <w:gridCol w:w="3881"/>
        <w:gridCol w:w="3881"/>
      </w:tblGrid>
      <w:tr w:rsidR="00A71F5B" w:rsidRPr="00A71F5B" w:rsidTr="00285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71F5B" w:rsidRPr="00A71F5B" w:rsidRDefault="00A71F5B" w:rsidP="00A71F5B">
            <w:pPr>
              <w:spacing w:after="0"/>
              <w:jc w:val="left"/>
              <w:rPr>
                <w:sz w:val="24"/>
                <w:szCs w:val="24"/>
              </w:rPr>
            </w:pPr>
          </w:p>
        </w:tc>
        <w:tc>
          <w:tcPr>
            <w:tcW w:w="7762" w:type="dxa"/>
            <w:gridSpan w:val="2"/>
            <w:vAlign w:val="center"/>
          </w:tcPr>
          <w:p w:rsidR="00A71F5B" w:rsidRPr="00A71F5B" w:rsidRDefault="00A71F5B" w:rsidP="00A71F5B">
            <w:pPr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71F5B" w:rsidRPr="00A71F5B" w:rsidTr="00285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71F5B" w:rsidRDefault="00A71F5B" w:rsidP="00A71F5B">
            <w:pPr>
              <w:spacing w:after="0"/>
              <w:ind w:left="709" w:hanging="709"/>
              <w:jc w:val="left"/>
            </w:pPr>
          </w:p>
          <w:p w:rsidR="00A71F5B" w:rsidRDefault="00A71F5B" w:rsidP="00A71F5B">
            <w:pPr>
              <w:spacing w:after="0"/>
              <w:ind w:left="709" w:hanging="709"/>
              <w:jc w:val="left"/>
            </w:pPr>
            <w:r w:rsidRPr="00A71F5B">
              <w:t>Date</w:t>
            </w:r>
          </w:p>
          <w:p w:rsidR="00A71F5B" w:rsidRPr="00A71F5B" w:rsidRDefault="00A71F5B" w:rsidP="00A71F5B">
            <w:pPr>
              <w:spacing w:after="0"/>
              <w:ind w:left="709" w:hanging="709"/>
              <w:jc w:val="left"/>
            </w:pPr>
          </w:p>
        </w:tc>
        <w:tc>
          <w:tcPr>
            <w:tcW w:w="7762" w:type="dxa"/>
            <w:gridSpan w:val="2"/>
            <w:vAlign w:val="center"/>
          </w:tcPr>
          <w:p w:rsidR="00A71F5B" w:rsidRPr="00A71F5B" w:rsidRDefault="005E13D9" w:rsidP="00A71F5B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sz w:val="24"/>
                  <w:szCs w:val="24"/>
                </w:rPr>
                <w:id w:val="35282191"/>
                <w:placeholder>
                  <w:docPart w:val="18F45C13D0C14CC0BEF84B7703E5B93D"/>
                </w:placeholde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0851A2" w:rsidRPr="00073364">
                  <w:rPr>
                    <w:sz w:val="24"/>
                    <w:szCs w:val="24"/>
                  </w:rPr>
                  <w:t>{date}</w:t>
                </w:r>
              </w:sdtContent>
            </w:sdt>
          </w:p>
        </w:tc>
      </w:tr>
      <w:tr w:rsidR="00167923" w:rsidRPr="00A71F5B" w:rsidTr="00E00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167923" w:rsidRDefault="00167923" w:rsidP="00A71F5B">
            <w:pPr>
              <w:spacing w:after="0"/>
              <w:jc w:val="left"/>
            </w:pPr>
          </w:p>
          <w:p w:rsidR="00167923" w:rsidRDefault="005D7A92" w:rsidP="00A71F5B">
            <w:pPr>
              <w:spacing w:after="0"/>
              <w:jc w:val="left"/>
            </w:pPr>
            <w:r>
              <w:t>R&amp;D</w:t>
            </w:r>
          </w:p>
          <w:p w:rsidR="00167923" w:rsidRPr="00A71F5B" w:rsidRDefault="00167923" w:rsidP="00A71F5B">
            <w:pPr>
              <w:spacing w:after="0"/>
              <w:jc w:val="left"/>
            </w:pPr>
          </w:p>
        </w:tc>
        <w:tc>
          <w:tcPr>
            <w:tcW w:w="3881" w:type="dxa"/>
            <w:vAlign w:val="center"/>
          </w:tcPr>
          <w:p w:rsidR="00167923" w:rsidRPr="00A71F5B" w:rsidRDefault="005E13D9" w:rsidP="00A71F5B">
            <w:pPr>
              <w:tabs>
                <w:tab w:val="left" w:pos="1825"/>
              </w:tabs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pict>
                <v:shape id="_x0000_i1031" type="#_x0000_t75" alt="Ligne de signature Microsoft Office..." style="width:123.75pt;height:62.25pt">
                  <v:imagedata r:id="rId20" o:title=""/>
                  <o:lock v:ext="edit" ungrouping="t" rotation="t" cropping="t" verticies="t" text="t" grouping="t"/>
                  <o:signatureline v:ext="edit" id="{01BC80F0-AB46-4F32-893B-B365043CFFDD}" provid="{00000000-0000-0000-0000-000000000000}" issignatureline="t"/>
                </v:shape>
              </w:pict>
            </w:r>
          </w:p>
        </w:tc>
        <w:tc>
          <w:tcPr>
            <w:tcW w:w="3881" w:type="dxa"/>
            <w:vAlign w:val="center"/>
          </w:tcPr>
          <w:p w:rsidR="00167923" w:rsidRPr="00A71F5B" w:rsidRDefault="005E13D9" w:rsidP="00A71F5B">
            <w:pPr>
              <w:tabs>
                <w:tab w:val="left" w:pos="1825"/>
              </w:tabs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pict>
                <v:shape id="_x0000_i1032" type="#_x0000_t75" alt="Ligne de signature Microsoft Office..." style="width:123.75pt;height:62.25pt">
                  <v:imagedata r:id="rId20" o:title=""/>
                  <o:lock v:ext="edit" ungrouping="t" rotation="t" cropping="t" verticies="t" text="t" grouping="t"/>
                  <o:signatureline v:ext="edit" id="{FA72A202-4CCA-4BA1-BFB5-4750AD9E811F}" provid="{00000000-0000-0000-0000-000000000000}" issignatureline="t"/>
                </v:shape>
              </w:pict>
            </w:r>
          </w:p>
        </w:tc>
      </w:tr>
      <w:tr w:rsidR="00167923" w:rsidRPr="00A71F5B" w:rsidTr="00E00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167923" w:rsidRDefault="00167923" w:rsidP="00A71F5B">
            <w:pPr>
              <w:spacing w:after="0"/>
              <w:jc w:val="left"/>
            </w:pPr>
          </w:p>
          <w:p w:rsidR="00167923" w:rsidRDefault="005D7A92" w:rsidP="00A71F5B">
            <w:pPr>
              <w:spacing w:after="0"/>
              <w:jc w:val="left"/>
            </w:pPr>
            <w:r>
              <w:t>Méthodes</w:t>
            </w:r>
          </w:p>
          <w:p w:rsidR="00167923" w:rsidRPr="00A71F5B" w:rsidRDefault="00167923" w:rsidP="00A71F5B">
            <w:pPr>
              <w:spacing w:after="0"/>
              <w:jc w:val="left"/>
            </w:pPr>
          </w:p>
        </w:tc>
        <w:tc>
          <w:tcPr>
            <w:tcW w:w="3881" w:type="dxa"/>
            <w:vAlign w:val="center"/>
          </w:tcPr>
          <w:p w:rsidR="00167923" w:rsidRPr="00A71F5B" w:rsidRDefault="005E13D9" w:rsidP="00A71F5B">
            <w:pPr>
              <w:tabs>
                <w:tab w:val="left" w:pos="1825"/>
              </w:tabs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pict>
                <v:shape id="_x0000_i1033" type="#_x0000_t75" alt="Ligne de signature Microsoft Office..." style="width:123.75pt;height:62.25pt">
                  <v:imagedata r:id="rId20" o:title=""/>
                  <o:lock v:ext="edit" ungrouping="t" rotation="t" cropping="t" verticies="t" text="t" grouping="t"/>
                  <o:signatureline v:ext="edit" id="{1BBF1055-FAEC-4C36-A0CA-2A67B6B19985}" provid="{00000000-0000-0000-0000-000000000000}" issignatureline="t"/>
                </v:shape>
              </w:pict>
            </w:r>
          </w:p>
        </w:tc>
        <w:tc>
          <w:tcPr>
            <w:tcW w:w="3881" w:type="dxa"/>
            <w:vAlign w:val="center"/>
          </w:tcPr>
          <w:p w:rsidR="00167923" w:rsidRPr="00A71F5B" w:rsidRDefault="005E13D9" w:rsidP="00A71F5B">
            <w:pPr>
              <w:tabs>
                <w:tab w:val="left" w:pos="1825"/>
              </w:tabs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pict>
                <v:shape id="_x0000_i1034" type="#_x0000_t75" alt="Ligne de signature Microsoft Office..." style="width:123.75pt;height:62.25pt">
                  <v:imagedata r:id="rId20" o:title=""/>
                  <o:lock v:ext="edit" ungrouping="t" rotation="t" cropping="t" verticies="t" text="t" grouping="t"/>
                  <o:signatureline v:ext="edit" id="{3ED33D04-0959-4C2B-B8F8-01FCF1424214}" provid="{00000000-0000-0000-0000-000000000000}" issignatureline="t"/>
                </v:shape>
              </w:pict>
            </w:r>
          </w:p>
        </w:tc>
      </w:tr>
      <w:tr w:rsidR="00167923" w:rsidRPr="00A71F5B" w:rsidTr="00E00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167923" w:rsidRDefault="00167923" w:rsidP="00A71F5B">
            <w:pPr>
              <w:spacing w:after="0"/>
              <w:jc w:val="left"/>
            </w:pPr>
          </w:p>
          <w:p w:rsidR="00167923" w:rsidRDefault="005D7A92" w:rsidP="00A71F5B">
            <w:pPr>
              <w:spacing w:after="0"/>
              <w:jc w:val="left"/>
            </w:pPr>
            <w:r>
              <w:t>Production</w:t>
            </w:r>
          </w:p>
          <w:p w:rsidR="00167923" w:rsidRPr="00A71F5B" w:rsidRDefault="00167923" w:rsidP="00A71F5B">
            <w:pPr>
              <w:spacing w:after="0"/>
              <w:jc w:val="left"/>
            </w:pPr>
          </w:p>
        </w:tc>
        <w:tc>
          <w:tcPr>
            <w:tcW w:w="3881" w:type="dxa"/>
            <w:vAlign w:val="center"/>
          </w:tcPr>
          <w:p w:rsidR="00167923" w:rsidRPr="00A71F5B" w:rsidRDefault="005E13D9" w:rsidP="00A71F5B">
            <w:pPr>
              <w:tabs>
                <w:tab w:val="left" w:pos="1825"/>
              </w:tabs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pict>
                <v:shape id="_x0000_i1035" type="#_x0000_t75" alt="Ligne de signature Microsoft Office..." style="width:123.75pt;height:62.25pt">
                  <v:imagedata r:id="rId20" o:title=""/>
                  <o:lock v:ext="edit" ungrouping="t" rotation="t" cropping="t" verticies="t" text="t" grouping="t"/>
                  <o:signatureline v:ext="edit" id="{76223737-42EA-4D75-B184-89DFA9238CBF}" provid="{00000000-0000-0000-0000-000000000000}" issignatureline="t"/>
                </v:shape>
              </w:pict>
            </w:r>
          </w:p>
        </w:tc>
        <w:tc>
          <w:tcPr>
            <w:tcW w:w="3881" w:type="dxa"/>
            <w:vAlign w:val="center"/>
          </w:tcPr>
          <w:p w:rsidR="00167923" w:rsidRPr="00A71F5B" w:rsidRDefault="005E13D9" w:rsidP="00A71F5B">
            <w:pPr>
              <w:tabs>
                <w:tab w:val="left" w:pos="1825"/>
              </w:tabs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pict>
                <v:shape id="_x0000_i1036" type="#_x0000_t75" alt="Ligne de signature Microsoft Office..." style="width:123.75pt;height:62.25pt">
                  <v:imagedata r:id="rId20" o:title=""/>
                  <o:lock v:ext="edit" ungrouping="t" rotation="t" cropping="t" verticies="t" text="t" grouping="t"/>
                  <o:signatureline v:ext="edit" id="{22DE63B6-EFF3-4C4D-ABCC-0E50FB0658CF}" provid="{00000000-0000-0000-0000-000000000000}" issignatureline="t"/>
                </v:shape>
              </w:pict>
            </w:r>
          </w:p>
        </w:tc>
      </w:tr>
      <w:tr w:rsidR="00167923" w:rsidRPr="00A71F5B" w:rsidTr="00E00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167923" w:rsidRDefault="00167923" w:rsidP="00A71F5B">
            <w:pPr>
              <w:spacing w:after="0"/>
              <w:jc w:val="left"/>
            </w:pPr>
          </w:p>
          <w:p w:rsidR="00167923" w:rsidRDefault="005D7A92" w:rsidP="00A71F5B">
            <w:pPr>
              <w:spacing w:after="0"/>
              <w:jc w:val="left"/>
            </w:pPr>
            <w:r>
              <w:t>Commerce</w:t>
            </w:r>
          </w:p>
          <w:p w:rsidR="00167923" w:rsidRDefault="00167923" w:rsidP="00A71F5B">
            <w:pPr>
              <w:spacing w:after="0"/>
              <w:jc w:val="left"/>
            </w:pPr>
          </w:p>
        </w:tc>
        <w:tc>
          <w:tcPr>
            <w:tcW w:w="3881" w:type="dxa"/>
            <w:vAlign w:val="center"/>
          </w:tcPr>
          <w:p w:rsidR="00167923" w:rsidRPr="00A71F5B" w:rsidRDefault="005E13D9" w:rsidP="00A71F5B">
            <w:pPr>
              <w:tabs>
                <w:tab w:val="left" w:pos="1825"/>
              </w:tabs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pict>
                <v:shape id="_x0000_i1037" type="#_x0000_t75" alt="Ligne de signature Microsoft Office..." style="width:123.75pt;height:62.25pt">
                  <v:imagedata r:id="rId20" o:title=""/>
                  <o:lock v:ext="edit" ungrouping="t" rotation="t" cropping="t" verticies="t" text="t" grouping="t"/>
                  <o:signatureline v:ext="edit" id="{D3307429-82B2-4B86-995F-C597B09F9ACB}" provid="{00000000-0000-0000-0000-000000000000}" issignatureline="t"/>
                </v:shape>
              </w:pict>
            </w:r>
          </w:p>
        </w:tc>
        <w:tc>
          <w:tcPr>
            <w:tcW w:w="3881" w:type="dxa"/>
            <w:vAlign w:val="center"/>
          </w:tcPr>
          <w:p w:rsidR="00167923" w:rsidRPr="00A71F5B" w:rsidRDefault="005E13D9" w:rsidP="00A71F5B">
            <w:pPr>
              <w:tabs>
                <w:tab w:val="left" w:pos="1825"/>
              </w:tabs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pict>
                <v:shape id="_x0000_i1038" type="#_x0000_t75" alt="Ligne de signature Microsoft Office..." style="width:123.75pt;height:62.25pt">
                  <v:imagedata r:id="rId20" o:title=""/>
                  <o:lock v:ext="edit" ungrouping="t" rotation="t" cropping="t" verticies="t" text="t" grouping="t"/>
                  <o:signatureline v:ext="edit" id="{8598E015-9839-467F-886B-42FFFB6669FC}" provid="{00000000-0000-0000-0000-000000000000}" issignatureline="t"/>
                </v:shape>
              </w:pict>
            </w:r>
          </w:p>
        </w:tc>
      </w:tr>
      <w:tr w:rsidR="00167923" w:rsidRPr="00A71F5B" w:rsidTr="00E00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167923" w:rsidRDefault="00167923" w:rsidP="00A71F5B">
            <w:pPr>
              <w:spacing w:after="0"/>
              <w:jc w:val="left"/>
            </w:pPr>
          </w:p>
          <w:p w:rsidR="00167923" w:rsidRDefault="005D7A92" w:rsidP="00A71F5B">
            <w:pPr>
              <w:spacing w:after="0"/>
              <w:jc w:val="left"/>
            </w:pPr>
            <w:r>
              <w:t>Direction</w:t>
            </w:r>
          </w:p>
          <w:p w:rsidR="00167923" w:rsidRDefault="00167923" w:rsidP="00A71F5B">
            <w:pPr>
              <w:spacing w:after="0"/>
              <w:jc w:val="left"/>
            </w:pPr>
          </w:p>
        </w:tc>
        <w:tc>
          <w:tcPr>
            <w:tcW w:w="3881" w:type="dxa"/>
            <w:vAlign w:val="center"/>
          </w:tcPr>
          <w:p w:rsidR="00167923" w:rsidRPr="00A71F5B" w:rsidRDefault="005E13D9" w:rsidP="00A71F5B">
            <w:pPr>
              <w:tabs>
                <w:tab w:val="left" w:pos="1825"/>
              </w:tabs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pict>
                <v:shape id="_x0000_i1039" type="#_x0000_t75" alt="Ligne de signature Microsoft Office..." style="width:123.75pt;height:62.25pt">
                  <v:imagedata r:id="rId20" o:title=""/>
                  <o:lock v:ext="edit" ungrouping="t" rotation="t" cropping="t" verticies="t" text="t" grouping="t"/>
                  <o:signatureline v:ext="edit" id="{73DA0012-2464-4734-B7F5-2BABA13A9AD0}" provid="{00000000-0000-0000-0000-000000000000}" issignatureline="t"/>
                </v:shape>
              </w:pict>
            </w:r>
          </w:p>
        </w:tc>
        <w:tc>
          <w:tcPr>
            <w:tcW w:w="3881" w:type="dxa"/>
            <w:vAlign w:val="center"/>
          </w:tcPr>
          <w:p w:rsidR="00167923" w:rsidRPr="00A71F5B" w:rsidRDefault="005E13D9" w:rsidP="00A71F5B">
            <w:pPr>
              <w:tabs>
                <w:tab w:val="left" w:pos="1825"/>
              </w:tabs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pict>
                <v:shape id="_x0000_i1040" type="#_x0000_t75" alt="Ligne de signature Microsoft Office..." style="width:123.75pt;height:62.25pt">
                  <v:imagedata r:id="rId20" o:title=""/>
                  <o:lock v:ext="edit" ungrouping="t" rotation="t" cropping="t" verticies="t" text="t" grouping="t"/>
                  <o:signatureline v:ext="edit" id="{6C1E0A82-46BA-477F-8039-B62E6F5AF744}" provid="{00000000-0000-0000-0000-000000000000}" issignatureline="t"/>
                </v:shape>
              </w:pict>
            </w:r>
          </w:p>
        </w:tc>
      </w:tr>
    </w:tbl>
    <w:p w:rsidR="00D26AD2" w:rsidRPr="00A71F5B" w:rsidRDefault="00D26AD2" w:rsidP="00167923">
      <w:pPr>
        <w:spacing w:after="200" w:line="276" w:lineRule="auto"/>
        <w:jc w:val="left"/>
        <w:rPr>
          <w:rFonts w:ascii="Gotham Rounded Bold" w:eastAsiaTheme="majorEastAsia" w:hAnsi="Gotham Rounded Bold" w:cstheme="majorBidi"/>
          <w:caps/>
          <w:color w:val="775F55" w:themeColor="text2"/>
          <w:sz w:val="40"/>
          <w:szCs w:val="32"/>
        </w:rPr>
      </w:pPr>
    </w:p>
    <w:sectPr w:rsidR="00D26AD2" w:rsidRPr="00A71F5B" w:rsidSect="00BE52F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footnotePr>
        <w:numRestart w:val="eachPage"/>
      </w:footnotePr>
      <w:pgSz w:w="11907" w:h="16839" w:code="9"/>
      <w:pgMar w:top="1134" w:right="1134" w:bottom="1134" w:left="1134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E8E" w:rsidRDefault="00DF5E8E">
      <w:pPr>
        <w:spacing w:after="0"/>
      </w:pPr>
      <w:r>
        <w:separator/>
      </w:r>
    </w:p>
    <w:p w:rsidR="00DF5E8E" w:rsidRDefault="00DF5E8E"/>
  </w:endnote>
  <w:endnote w:type="continuationSeparator" w:id="0">
    <w:p w:rsidR="00DF5E8E" w:rsidRDefault="00DF5E8E">
      <w:pPr>
        <w:spacing w:after="0"/>
      </w:pPr>
      <w:r>
        <w:continuationSeparator/>
      </w:r>
    </w:p>
    <w:p w:rsidR="00DF5E8E" w:rsidRDefault="00DF5E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CECK H+ Myriad Set">
    <w:altName w:val="Myriad Se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3D9" w:rsidRDefault="005E13D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3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58"/>
      <w:gridCol w:w="973"/>
    </w:tblGrid>
    <w:tr w:rsidR="00EB7DC1" w:rsidTr="00EB7DC1">
      <w:trPr>
        <w:trHeight w:val="440"/>
      </w:trPr>
      <w:tc>
        <w:tcPr>
          <w:tcW w:w="4500" w:type="pct"/>
          <w:tcBorders>
            <w:top w:val="single" w:sz="4" w:space="0" w:color="000000" w:themeColor="text1"/>
          </w:tcBorders>
        </w:tcPr>
        <w:p w:rsidR="00EB7DC1" w:rsidRDefault="005E13D9" w:rsidP="005E13D9">
          <w:pPr>
            <w:pStyle w:val="Pieddepage"/>
            <w:jc w:val="right"/>
          </w:pPr>
          <w:sdt>
            <w:sdtPr>
              <w:id w:val="1552110125"/>
              <w:placeholder>
                <w:docPart w:val="01212EA6F8414EC9985897305E965325"/>
              </w:placeholder>
              <w:date>
                <w:dateFormat w:val="dd/MM/yyyy"/>
                <w:lid w:val="fr-FR"/>
                <w:storeMappedDataAs w:val="dateTime"/>
                <w:calendar w:val="gregorian"/>
              </w:date>
            </w:sdtPr>
            <w:sdtContent>
              <w:r w:rsidRPr="00E046F0">
                <w:t>{code} – {nom_produit}</w:t>
              </w:r>
            </w:sdtContent>
          </w:sdt>
          <w:r>
            <w:t xml:space="preserve"> </w:t>
          </w:r>
        </w:p>
      </w:tc>
      <w:tc>
        <w:tcPr>
          <w:tcW w:w="500" w:type="pct"/>
          <w:tcBorders>
            <w:top w:val="single" w:sz="4" w:space="0" w:color="DD8047" w:themeColor="accent2"/>
          </w:tcBorders>
          <w:shd w:val="clear" w:color="auto" w:fill="B85A22" w:themeFill="accent2" w:themeFillShade="BF"/>
        </w:tcPr>
        <w:p w:rsidR="00EB7DC1" w:rsidRDefault="00B66E9D" w:rsidP="00561C81">
          <w:pPr>
            <w:jc w:val="right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</w:instrText>
          </w:r>
          <w:r>
            <w:rPr>
              <w:color w:val="FFFFFF" w:themeColor="background1"/>
            </w:rPr>
            <w:fldChar w:fldCharType="separate"/>
          </w:r>
          <w:r w:rsidR="005E13D9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  <w:r w:rsidR="00EB7DC1">
            <w:rPr>
              <w:color w:val="FFFFFF" w:themeColor="background1"/>
            </w:rPr>
            <w:t>/</w:t>
          </w:r>
          <w:r w:rsidR="00561C81">
            <w:rPr>
              <w:color w:val="FFFFFF" w:themeColor="background1"/>
            </w:rPr>
            <w:fldChar w:fldCharType="begin"/>
          </w:r>
          <w:r w:rsidR="00561C81">
            <w:rPr>
              <w:color w:val="FFFFFF" w:themeColor="background1"/>
            </w:rPr>
            <w:instrText xml:space="preserve"> NUMPAGES  </w:instrText>
          </w:r>
          <w:r w:rsidR="00561C81">
            <w:rPr>
              <w:color w:val="FFFFFF" w:themeColor="background1"/>
            </w:rPr>
            <w:fldChar w:fldCharType="separate"/>
          </w:r>
          <w:r w:rsidR="005E13D9">
            <w:rPr>
              <w:noProof/>
              <w:color w:val="FFFFFF" w:themeColor="background1"/>
            </w:rPr>
            <w:t>1</w:t>
          </w:r>
          <w:r w:rsidR="00561C81">
            <w:rPr>
              <w:color w:val="FFFFFF" w:themeColor="background1"/>
            </w:rPr>
            <w:fldChar w:fldCharType="end"/>
          </w:r>
        </w:p>
      </w:tc>
    </w:tr>
  </w:tbl>
  <w:p w:rsidR="00EB7DC1" w:rsidRDefault="00EB7DC1" w:rsidP="00844EE0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3D9" w:rsidRDefault="005E13D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E8E" w:rsidRDefault="00DF5E8E">
      <w:pPr>
        <w:spacing w:after="0"/>
      </w:pPr>
      <w:r>
        <w:separator/>
      </w:r>
    </w:p>
    <w:p w:rsidR="00DF5E8E" w:rsidRDefault="00DF5E8E"/>
  </w:footnote>
  <w:footnote w:type="continuationSeparator" w:id="0">
    <w:p w:rsidR="00DF5E8E" w:rsidRDefault="00DF5E8E">
      <w:pPr>
        <w:spacing w:after="0"/>
      </w:pPr>
      <w:r>
        <w:continuationSeparator/>
      </w:r>
    </w:p>
    <w:p w:rsidR="00DF5E8E" w:rsidRDefault="00DF5E8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3D9" w:rsidRDefault="005E13D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28" w:type="dxa"/>
      <w:jc w:val="center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3149"/>
      <w:gridCol w:w="4936"/>
      <w:gridCol w:w="2243"/>
    </w:tblGrid>
    <w:tr w:rsidR="0095549C" w:rsidTr="00A74846">
      <w:trPr>
        <w:cantSplit/>
        <w:trHeight w:val="965"/>
        <w:jc w:val="center"/>
      </w:trPr>
      <w:tc>
        <w:tcPr>
          <w:tcW w:w="3149" w:type="dxa"/>
        </w:tcPr>
        <w:p w:rsidR="0095549C" w:rsidRPr="004D5CF1" w:rsidRDefault="0095549C" w:rsidP="00C91CFD">
          <w:pPr>
            <w:tabs>
              <w:tab w:val="right" w:pos="4537"/>
            </w:tabs>
            <w:jc w:val="left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5408" behindDoc="0" locked="0" layoutInCell="1" allowOverlap="1" wp14:anchorId="1D05C7F9" wp14:editId="01D55D06">
                <wp:simplePos x="0" y="0"/>
                <wp:positionH relativeFrom="column">
                  <wp:posOffset>102235</wp:posOffset>
                </wp:positionH>
                <wp:positionV relativeFrom="paragraph">
                  <wp:posOffset>-78740</wp:posOffset>
                </wp:positionV>
                <wp:extent cx="1290881" cy="722372"/>
                <wp:effectExtent l="0" t="0" r="5080" b="0"/>
                <wp:wrapNone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3" descr="Description : LOGO_MICROPROSS2-[Converti]_0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0881" cy="722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sdt>
        <w:sdtPr>
          <w:rPr>
            <w:rFonts w:ascii="Gotham Rounded Bold" w:hAnsi="Gotham Rounded Bold"/>
            <w:caps/>
            <w:sz w:val="28"/>
            <w:szCs w:val="28"/>
          </w:rPr>
          <w:alias w:val="Titre "/>
          <w:tag w:val=""/>
          <w:id w:val="392704894"/>
          <w:placeholder>
            <w:docPart w:val="18F45C13D0C14CC0BEF84B7703E5B93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936" w:type="dxa"/>
              <w:vAlign w:val="center"/>
            </w:tcPr>
            <w:p w:rsidR="0095549C" w:rsidRPr="001021B6" w:rsidRDefault="001021B6" w:rsidP="00343AF3">
              <w:pPr>
                <w:jc w:val="center"/>
                <w:rPr>
                  <w:rFonts w:ascii="Gotham Rounded Bold" w:hAnsi="Gotham Rounded Bold"/>
                  <w:caps/>
                  <w:sz w:val="28"/>
                  <w:szCs w:val="28"/>
                </w:rPr>
              </w:pPr>
              <w:r w:rsidRPr="001021B6">
                <w:rPr>
                  <w:rFonts w:ascii="Gotham Rounded Bold" w:hAnsi="Gotham Rounded Bold"/>
                  <w:caps/>
                  <w:sz w:val="28"/>
                  <w:szCs w:val="28"/>
                </w:rPr>
                <w:t>Revue de Lancement</w:t>
              </w:r>
            </w:p>
          </w:tc>
        </w:sdtContent>
      </w:sdt>
      <w:tc>
        <w:tcPr>
          <w:tcW w:w="2243" w:type="dxa"/>
          <w:shd w:val="clear" w:color="auto" w:fill="FFFFFF" w:themeFill="background1"/>
          <w:vAlign w:val="center"/>
        </w:tcPr>
        <w:p w:rsidR="0095549C" w:rsidRPr="00A74846" w:rsidRDefault="0095549C" w:rsidP="00A74846">
          <w:pPr>
            <w:jc w:val="right"/>
            <w:rPr>
              <w:rFonts w:ascii="Gotham Rounded Bold" w:hAnsi="Gotham Rounded Bold"/>
              <w:b/>
              <w:sz w:val="28"/>
              <w:lang w:val="en-US"/>
            </w:rPr>
          </w:pPr>
        </w:p>
      </w:tc>
    </w:tr>
  </w:tbl>
  <w:p w:rsidR="0095549C" w:rsidRDefault="0095549C" w:rsidP="007F582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3D9" w:rsidRDefault="005E13D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00E04462"/>
    <w:multiLevelType w:val="hybridMultilevel"/>
    <w:tmpl w:val="2F1492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D74C8"/>
    <w:multiLevelType w:val="hybridMultilevel"/>
    <w:tmpl w:val="E23A5A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2C0DE4"/>
    <w:multiLevelType w:val="hybridMultilevel"/>
    <w:tmpl w:val="46464984"/>
    <w:lvl w:ilvl="0" w:tplc="2A520A88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E752F9"/>
    <w:multiLevelType w:val="hybridMultilevel"/>
    <w:tmpl w:val="BB460FD4"/>
    <w:lvl w:ilvl="0" w:tplc="06A41B5A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DD8047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11C29F1"/>
    <w:multiLevelType w:val="hybridMultilevel"/>
    <w:tmpl w:val="5538D1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0F115B"/>
    <w:multiLevelType w:val="multilevel"/>
    <w:tmpl w:val="5C70C246"/>
    <w:styleLink w:val="Style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%2.%1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>
    <w:nsid w:val="40862253"/>
    <w:multiLevelType w:val="hybridMultilevel"/>
    <w:tmpl w:val="2BC6C7A2"/>
    <w:lvl w:ilvl="0" w:tplc="ED465E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FF5CA0"/>
    <w:multiLevelType w:val="multilevel"/>
    <w:tmpl w:val="DE14204A"/>
    <w:lvl w:ilvl="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re2"/>
      <w:lvlText w:val="%1.%2 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Titre3"/>
      <w:lvlText w:val="%2.%3.%1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%2.%1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">
    <w:nsid w:val="4D2142E8"/>
    <w:multiLevelType w:val="hybridMultilevel"/>
    <w:tmpl w:val="00CCDE1A"/>
    <w:lvl w:ilvl="0" w:tplc="4F085108">
      <w:start w:val="1"/>
      <w:numFmt w:val="bullet"/>
      <w:pStyle w:val="Textedatashe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932E2D"/>
    <w:multiLevelType w:val="hybridMultilevel"/>
    <w:tmpl w:val="1A3CD9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5B354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4A022DD"/>
    <w:multiLevelType w:val="hybridMultilevel"/>
    <w:tmpl w:val="DB643F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7A6277"/>
    <w:multiLevelType w:val="hybridMultilevel"/>
    <w:tmpl w:val="9536B3C8"/>
    <w:lvl w:ilvl="0" w:tplc="9AD2FF7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5C04EC"/>
    <w:multiLevelType w:val="hybridMultilevel"/>
    <w:tmpl w:val="D15428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3F2839"/>
    <w:multiLevelType w:val="hybridMultilevel"/>
    <w:tmpl w:val="9EF46BDC"/>
    <w:lvl w:ilvl="0" w:tplc="D1A2BB04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4"/>
  </w:num>
  <w:num w:numId="8">
    <w:abstractNumId w:val="18"/>
  </w:num>
  <w:num w:numId="9">
    <w:abstractNumId w:val="20"/>
  </w:num>
  <w:num w:numId="10">
    <w:abstractNumId w:val="7"/>
  </w:num>
  <w:num w:numId="11">
    <w:abstractNumId w:val="12"/>
  </w:num>
  <w:num w:numId="12">
    <w:abstractNumId w:val="16"/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9"/>
  </w:num>
  <w:num w:numId="17">
    <w:abstractNumId w:val="4"/>
  </w:num>
  <w:num w:numId="18">
    <w:abstractNumId w:val="6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5"/>
  </w:num>
  <w:num w:numId="28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9"/>
  <w:hyphenationZone w:val="420"/>
  <w:drawingGridHorizontalSpacing w:val="115"/>
  <w:displayHorizontalDrawingGridEvery w:val="2"/>
  <w:characterSpacingControl w:val="doNotCompress"/>
  <w:savePreviewPicture/>
  <w:hdrShapeDefaults>
    <o:shapedefaults v:ext="edit" spidmax="6145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8E"/>
    <w:rsid w:val="00000B02"/>
    <w:rsid w:val="00005A88"/>
    <w:rsid w:val="00006405"/>
    <w:rsid w:val="00006DD0"/>
    <w:rsid w:val="00013AB9"/>
    <w:rsid w:val="000171CA"/>
    <w:rsid w:val="000205AF"/>
    <w:rsid w:val="000312A4"/>
    <w:rsid w:val="000314E7"/>
    <w:rsid w:val="00031F31"/>
    <w:rsid w:val="0003313A"/>
    <w:rsid w:val="0003648E"/>
    <w:rsid w:val="00036C8D"/>
    <w:rsid w:val="000379F4"/>
    <w:rsid w:val="0004700D"/>
    <w:rsid w:val="00047D89"/>
    <w:rsid w:val="000500C9"/>
    <w:rsid w:val="00050522"/>
    <w:rsid w:val="000531E0"/>
    <w:rsid w:val="000567CF"/>
    <w:rsid w:val="00057EFA"/>
    <w:rsid w:val="00060B57"/>
    <w:rsid w:val="00062DD5"/>
    <w:rsid w:val="00063DBC"/>
    <w:rsid w:val="000731B5"/>
    <w:rsid w:val="00073E07"/>
    <w:rsid w:val="000756CF"/>
    <w:rsid w:val="00075738"/>
    <w:rsid w:val="00080E69"/>
    <w:rsid w:val="00084C44"/>
    <w:rsid w:val="00084CEA"/>
    <w:rsid w:val="000851A2"/>
    <w:rsid w:val="0008683F"/>
    <w:rsid w:val="00086E32"/>
    <w:rsid w:val="00093AFF"/>
    <w:rsid w:val="0009452B"/>
    <w:rsid w:val="000A0BE0"/>
    <w:rsid w:val="000A0F34"/>
    <w:rsid w:val="000B3009"/>
    <w:rsid w:val="000C3479"/>
    <w:rsid w:val="000C77E6"/>
    <w:rsid w:val="000D05F1"/>
    <w:rsid w:val="000D2E6A"/>
    <w:rsid w:val="000D32A8"/>
    <w:rsid w:val="000D4780"/>
    <w:rsid w:val="000D56A5"/>
    <w:rsid w:val="000E1574"/>
    <w:rsid w:val="000E4679"/>
    <w:rsid w:val="000F02A9"/>
    <w:rsid w:val="000F0B2E"/>
    <w:rsid w:val="000F26B1"/>
    <w:rsid w:val="000F5088"/>
    <w:rsid w:val="000F5AD3"/>
    <w:rsid w:val="001009A3"/>
    <w:rsid w:val="001021B6"/>
    <w:rsid w:val="00105861"/>
    <w:rsid w:val="00107015"/>
    <w:rsid w:val="00110EEC"/>
    <w:rsid w:val="00113E63"/>
    <w:rsid w:val="0011736D"/>
    <w:rsid w:val="00117719"/>
    <w:rsid w:val="00117A59"/>
    <w:rsid w:val="001225BE"/>
    <w:rsid w:val="00122D5E"/>
    <w:rsid w:val="001235EF"/>
    <w:rsid w:val="00130F4A"/>
    <w:rsid w:val="00131684"/>
    <w:rsid w:val="00132A23"/>
    <w:rsid w:val="00134999"/>
    <w:rsid w:val="00137AA7"/>
    <w:rsid w:val="001411D6"/>
    <w:rsid w:val="00143C5E"/>
    <w:rsid w:val="00145DE4"/>
    <w:rsid w:val="00152BDC"/>
    <w:rsid w:val="00154E25"/>
    <w:rsid w:val="00163139"/>
    <w:rsid w:val="001638C7"/>
    <w:rsid w:val="00167923"/>
    <w:rsid w:val="00167BDA"/>
    <w:rsid w:val="00167BF2"/>
    <w:rsid w:val="001717FF"/>
    <w:rsid w:val="00171EF0"/>
    <w:rsid w:val="00175777"/>
    <w:rsid w:val="001762E5"/>
    <w:rsid w:val="00190791"/>
    <w:rsid w:val="001921B6"/>
    <w:rsid w:val="00193B29"/>
    <w:rsid w:val="001942E3"/>
    <w:rsid w:val="001A1B6C"/>
    <w:rsid w:val="001A1E9E"/>
    <w:rsid w:val="001A3379"/>
    <w:rsid w:val="001A4F27"/>
    <w:rsid w:val="001B2706"/>
    <w:rsid w:val="001B4D54"/>
    <w:rsid w:val="001C03F4"/>
    <w:rsid w:val="001C4EDE"/>
    <w:rsid w:val="001C53D9"/>
    <w:rsid w:val="001D167F"/>
    <w:rsid w:val="001D1782"/>
    <w:rsid w:val="001D197C"/>
    <w:rsid w:val="001D669E"/>
    <w:rsid w:val="001E07EA"/>
    <w:rsid w:val="001E150D"/>
    <w:rsid w:val="001E1C81"/>
    <w:rsid w:val="001E5487"/>
    <w:rsid w:val="001E6AB3"/>
    <w:rsid w:val="001E76A9"/>
    <w:rsid w:val="001E7BD7"/>
    <w:rsid w:val="001F03D7"/>
    <w:rsid w:val="001F6DCD"/>
    <w:rsid w:val="00203BA2"/>
    <w:rsid w:val="00204B6B"/>
    <w:rsid w:val="002054B4"/>
    <w:rsid w:val="002061C9"/>
    <w:rsid w:val="00206E77"/>
    <w:rsid w:val="00207803"/>
    <w:rsid w:val="00207EED"/>
    <w:rsid w:val="002117F7"/>
    <w:rsid w:val="002126FD"/>
    <w:rsid w:val="0021285B"/>
    <w:rsid w:val="0021358A"/>
    <w:rsid w:val="00214FA4"/>
    <w:rsid w:val="00215D87"/>
    <w:rsid w:val="0022099A"/>
    <w:rsid w:val="00222199"/>
    <w:rsid w:val="00224C34"/>
    <w:rsid w:val="00226D04"/>
    <w:rsid w:val="0024042B"/>
    <w:rsid w:val="0024333B"/>
    <w:rsid w:val="00246125"/>
    <w:rsid w:val="002469D4"/>
    <w:rsid w:val="00247462"/>
    <w:rsid w:val="002512B4"/>
    <w:rsid w:val="0025566F"/>
    <w:rsid w:val="00260A05"/>
    <w:rsid w:val="002703CA"/>
    <w:rsid w:val="00270ECF"/>
    <w:rsid w:val="002728E3"/>
    <w:rsid w:val="0027508B"/>
    <w:rsid w:val="00275FFA"/>
    <w:rsid w:val="00285C8F"/>
    <w:rsid w:val="00287950"/>
    <w:rsid w:val="0029286E"/>
    <w:rsid w:val="002933F1"/>
    <w:rsid w:val="00294237"/>
    <w:rsid w:val="0029688D"/>
    <w:rsid w:val="00297B26"/>
    <w:rsid w:val="002A0D81"/>
    <w:rsid w:val="002A1E60"/>
    <w:rsid w:val="002A3937"/>
    <w:rsid w:val="002A4DB0"/>
    <w:rsid w:val="002B5012"/>
    <w:rsid w:val="002B635C"/>
    <w:rsid w:val="002C1C47"/>
    <w:rsid w:val="002C2F67"/>
    <w:rsid w:val="002C4033"/>
    <w:rsid w:val="002C4594"/>
    <w:rsid w:val="002C55FB"/>
    <w:rsid w:val="002C7D87"/>
    <w:rsid w:val="002D0DAB"/>
    <w:rsid w:val="002D2CA6"/>
    <w:rsid w:val="002E1EAF"/>
    <w:rsid w:val="002E3385"/>
    <w:rsid w:val="002E5ADE"/>
    <w:rsid w:val="002E6275"/>
    <w:rsid w:val="002E6A0A"/>
    <w:rsid w:val="002F2470"/>
    <w:rsid w:val="002F2CAE"/>
    <w:rsid w:val="002F3B07"/>
    <w:rsid w:val="002F54F2"/>
    <w:rsid w:val="003055E7"/>
    <w:rsid w:val="003061F2"/>
    <w:rsid w:val="00306368"/>
    <w:rsid w:val="00306397"/>
    <w:rsid w:val="0030686F"/>
    <w:rsid w:val="003126A8"/>
    <w:rsid w:val="00317BDE"/>
    <w:rsid w:val="003205B7"/>
    <w:rsid w:val="003206E6"/>
    <w:rsid w:val="003224DA"/>
    <w:rsid w:val="00330A1E"/>
    <w:rsid w:val="00333A78"/>
    <w:rsid w:val="0033681F"/>
    <w:rsid w:val="0034034B"/>
    <w:rsid w:val="00343579"/>
    <w:rsid w:val="00343AF3"/>
    <w:rsid w:val="0034456E"/>
    <w:rsid w:val="003454DB"/>
    <w:rsid w:val="00345CAF"/>
    <w:rsid w:val="00345D00"/>
    <w:rsid w:val="0035028E"/>
    <w:rsid w:val="00350C64"/>
    <w:rsid w:val="00350D43"/>
    <w:rsid w:val="00351C3F"/>
    <w:rsid w:val="00352A65"/>
    <w:rsid w:val="00355068"/>
    <w:rsid w:val="003559A2"/>
    <w:rsid w:val="00356339"/>
    <w:rsid w:val="00360898"/>
    <w:rsid w:val="0036116D"/>
    <w:rsid w:val="00362289"/>
    <w:rsid w:val="003679FD"/>
    <w:rsid w:val="00371307"/>
    <w:rsid w:val="0037384B"/>
    <w:rsid w:val="0037557E"/>
    <w:rsid w:val="00383ADE"/>
    <w:rsid w:val="00386037"/>
    <w:rsid w:val="00390CE4"/>
    <w:rsid w:val="003915A7"/>
    <w:rsid w:val="00395839"/>
    <w:rsid w:val="00395B2A"/>
    <w:rsid w:val="003A0AA2"/>
    <w:rsid w:val="003A4FCE"/>
    <w:rsid w:val="003A5B15"/>
    <w:rsid w:val="003B059B"/>
    <w:rsid w:val="003B0F37"/>
    <w:rsid w:val="003B3AC9"/>
    <w:rsid w:val="003B3BD8"/>
    <w:rsid w:val="003B51E0"/>
    <w:rsid w:val="003B65B1"/>
    <w:rsid w:val="003B6980"/>
    <w:rsid w:val="003C11C7"/>
    <w:rsid w:val="003C1B20"/>
    <w:rsid w:val="003C2923"/>
    <w:rsid w:val="003C738D"/>
    <w:rsid w:val="003D114E"/>
    <w:rsid w:val="003D12DF"/>
    <w:rsid w:val="003D2E95"/>
    <w:rsid w:val="003D4797"/>
    <w:rsid w:val="003D674A"/>
    <w:rsid w:val="003E2566"/>
    <w:rsid w:val="003E5791"/>
    <w:rsid w:val="003E65B1"/>
    <w:rsid w:val="003F4DAA"/>
    <w:rsid w:val="003F4E93"/>
    <w:rsid w:val="003F6B6A"/>
    <w:rsid w:val="00400E94"/>
    <w:rsid w:val="00401C8F"/>
    <w:rsid w:val="00405097"/>
    <w:rsid w:val="00412E64"/>
    <w:rsid w:val="00414268"/>
    <w:rsid w:val="004155A5"/>
    <w:rsid w:val="00416E58"/>
    <w:rsid w:val="00425C90"/>
    <w:rsid w:val="00426470"/>
    <w:rsid w:val="00427900"/>
    <w:rsid w:val="004348B9"/>
    <w:rsid w:val="00435AAC"/>
    <w:rsid w:val="0043618A"/>
    <w:rsid w:val="00437341"/>
    <w:rsid w:val="00437FAD"/>
    <w:rsid w:val="00451291"/>
    <w:rsid w:val="00451E8C"/>
    <w:rsid w:val="0045222A"/>
    <w:rsid w:val="00452BD5"/>
    <w:rsid w:val="004540B3"/>
    <w:rsid w:val="004604C3"/>
    <w:rsid w:val="00464FE2"/>
    <w:rsid w:val="00465A03"/>
    <w:rsid w:val="004729C5"/>
    <w:rsid w:val="00477815"/>
    <w:rsid w:val="00480451"/>
    <w:rsid w:val="00480638"/>
    <w:rsid w:val="00482280"/>
    <w:rsid w:val="0048485B"/>
    <w:rsid w:val="00485404"/>
    <w:rsid w:val="00490304"/>
    <w:rsid w:val="004923B1"/>
    <w:rsid w:val="0049691B"/>
    <w:rsid w:val="00497C37"/>
    <w:rsid w:val="00497C45"/>
    <w:rsid w:val="004A0D52"/>
    <w:rsid w:val="004A1CC3"/>
    <w:rsid w:val="004A4CEE"/>
    <w:rsid w:val="004A62F0"/>
    <w:rsid w:val="004B28C1"/>
    <w:rsid w:val="004B297F"/>
    <w:rsid w:val="004B34EE"/>
    <w:rsid w:val="004B3AB1"/>
    <w:rsid w:val="004B463F"/>
    <w:rsid w:val="004B4B3F"/>
    <w:rsid w:val="004B50B2"/>
    <w:rsid w:val="004C17F1"/>
    <w:rsid w:val="004C3B3A"/>
    <w:rsid w:val="004D0CBC"/>
    <w:rsid w:val="004D2993"/>
    <w:rsid w:val="004E0A1E"/>
    <w:rsid w:val="004E3F5D"/>
    <w:rsid w:val="00502A52"/>
    <w:rsid w:val="005032F8"/>
    <w:rsid w:val="00510EE2"/>
    <w:rsid w:val="00514612"/>
    <w:rsid w:val="00517023"/>
    <w:rsid w:val="00517311"/>
    <w:rsid w:val="00517492"/>
    <w:rsid w:val="0052371F"/>
    <w:rsid w:val="005252E1"/>
    <w:rsid w:val="00527A7C"/>
    <w:rsid w:val="0053286E"/>
    <w:rsid w:val="005339DA"/>
    <w:rsid w:val="0053491F"/>
    <w:rsid w:val="005361D8"/>
    <w:rsid w:val="00540AA3"/>
    <w:rsid w:val="0054189C"/>
    <w:rsid w:val="00543C9E"/>
    <w:rsid w:val="00544B09"/>
    <w:rsid w:val="005473C7"/>
    <w:rsid w:val="005476A3"/>
    <w:rsid w:val="00551BAE"/>
    <w:rsid w:val="00553A37"/>
    <w:rsid w:val="00553D23"/>
    <w:rsid w:val="00554E9A"/>
    <w:rsid w:val="00555F01"/>
    <w:rsid w:val="00555F33"/>
    <w:rsid w:val="00561C81"/>
    <w:rsid w:val="005636E7"/>
    <w:rsid w:val="005666DB"/>
    <w:rsid w:val="00570C63"/>
    <w:rsid w:val="005717F6"/>
    <w:rsid w:val="00571BAE"/>
    <w:rsid w:val="00572171"/>
    <w:rsid w:val="00575841"/>
    <w:rsid w:val="00575C6A"/>
    <w:rsid w:val="005763FB"/>
    <w:rsid w:val="00583B1C"/>
    <w:rsid w:val="00585F2D"/>
    <w:rsid w:val="005875CE"/>
    <w:rsid w:val="00596D21"/>
    <w:rsid w:val="00596F7E"/>
    <w:rsid w:val="00597021"/>
    <w:rsid w:val="005A1C4C"/>
    <w:rsid w:val="005A38BB"/>
    <w:rsid w:val="005A3D58"/>
    <w:rsid w:val="005A5297"/>
    <w:rsid w:val="005A5760"/>
    <w:rsid w:val="005A66CB"/>
    <w:rsid w:val="005B14C9"/>
    <w:rsid w:val="005B3BE8"/>
    <w:rsid w:val="005B484F"/>
    <w:rsid w:val="005B4C50"/>
    <w:rsid w:val="005B5DB3"/>
    <w:rsid w:val="005B7A49"/>
    <w:rsid w:val="005C21F7"/>
    <w:rsid w:val="005C45B2"/>
    <w:rsid w:val="005C4A62"/>
    <w:rsid w:val="005C4F26"/>
    <w:rsid w:val="005C636E"/>
    <w:rsid w:val="005C7BC7"/>
    <w:rsid w:val="005D3F71"/>
    <w:rsid w:val="005D428E"/>
    <w:rsid w:val="005D6F35"/>
    <w:rsid w:val="005D7A92"/>
    <w:rsid w:val="005E075F"/>
    <w:rsid w:val="005E08D3"/>
    <w:rsid w:val="005E13D9"/>
    <w:rsid w:val="005E6F78"/>
    <w:rsid w:val="005E7FEE"/>
    <w:rsid w:val="005F07A5"/>
    <w:rsid w:val="005F272A"/>
    <w:rsid w:val="005F36C6"/>
    <w:rsid w:val="005F6AD7"/>
    <w:rsid w:val="00600266"/>
    <w:rsid w:val="0060321B"/>
    <w:rsid w:val="0060567E"/>
    <w:rsid w:val="006058E3"/>
    <w:rsid w:val="00605B76"/>
    <w:rsid w:val="00612E6C"/>
    <w:rsid w:val="00615975"/>
    <w:rsid w:val="006200D4"/>
    <w:rsid w:val="00624A25"/>
    <w:rsid w:val="006251A8"/>
    <w:rsid w:val="00626850"/>
    <w:rsid w:val="00626F98"/>
    <w:rsid w:val="006323AC"/>
    <w:rsid w:val="00637293"/>
    <w:rsid w:val="0063751B"/>
    <w:rsid w:val="00644E3B"/>
    <w:rsid w:val="006450F7"/>
    <w:rsid w:val="0064531F"/>
    <w:rsid w:val="00645C0F"/>
    <w:rsid w:val="0065350C"/>
    <w:rsid w:val="00656223"/>
    <w:rsid w:val="00665844"/>
    <w:rsid w:val="00665F06"/>
    <w:rsid w:val="006719E3"/>
    <w:rsid w:val="00671F0E"/>
    <w:rsid w:val="0068019D"/>
    <w:rsid w:val="0068186F"/>
    <w:rsid w:val="00685818"/>
    <w:rsid w:val="00685BA7"/>
    <w:rsid w:val="00687245"/>
    <w:rsid w:val="006917F5"/>
    <w:rsid w:val="006925AB"/>
    <w:rsid w:val="0069455C"/>
    <w:rsid w:val="006A34A3"/>
    <w:rsid w:val="006A4843"/>
    <w:rsid w:val="006A6CC2"/>
    <w:rsid w:val="006A7540"/>
    <w:rsid w:val="006B0629"/>
    <w:rsid w:val="006B0EF5"/>
    <w:rsid w:val="006B39E4"/>
    <w:rsid w:val="006B606D"/>
    <w:rsid w:val="006C1878"/>
    <w:rsid w:val="006C1C4C"/>
    <w:rsid w:val="006C6E67"/>
    <w:rsid w:val="006D0B14"/>
    <w:rsid w:val="006D6937"/>
    <w:rsid w:val="006D7D8E"/>
    <w:rsid w:val="006E2DBD"/>
    <w:rsid w:val="006E3F94"/>
    <w:rsid w:val="006E5449"/>
    <w:rsid w:val="006E633A"/>
    <w:rsid w:val="006F04F8"/>
    <w:rsid w:val="006F10AF"/>
    <w:rsid w:val="006F1C6F"/>
    <w:rsid w:val="006F4CF0"/>
    <w:rsid w:val="007013CE"/>
    <w:rsid w:val="0070467C"/>
    <w:rsid w:val="00710C7E"/>
    <w:rsid w:val="00712CCB"/>
    <w:rsid w:val="00713EDE"/>
    <w:rsid w:val="007167F7"/>
    <w:rsid w:val="0072199C"/>
    <w:rsid w:val="0072485E"/>
    <w:rsid w:val="00725E3C"/>
    <w:rsid w:val="00726219"/>
    <w:rsid w:val="0072626F"/>
    <w:rsid w:val="0072648D"/>
    <w:rsid w:val="00730693"/>
    <w:rsid w:val="00732CAA"/>
    <w:rsid w:val="007348D5"/>
    <w:rsid w:val="00741730"/>
    <w:rsid w:val="00742202"/>
    <w:rsid w:val="007439DE"/>
    <w:rsid w:val="00745B99"/>
    <w:rsid w:val="00746B43"/>
    <w:rsid w:val="00750E08"/>
    <w:rsid w:val="007526D1"/>
    <w:rsid w:val="00753DB6"/>
    <w:rsid w:val="0075593D"/>
    <w:rsid w:val="00755A26"/>
    <w:rsid w:val="00755C53"/>
    <w:rsid w:val="007572FF"/>
    <w:rsid w:val="007614CD"/>
    <w:rsid w:val="00762BF5"/>
    <w:rsid w:val="00764284"/>
    <w:rsid w:val="007712C7"/>
    <w:rsid w:val="0077578B"/>
    <w:rsid w:val="007768B1"/>
    <w:rsid w:val="00776A3A"/>
    <w:rsid w:val="00777E50"/>
    <w:rsid w:val="00780139"/>
    <w:rsid w:val="007803E5"/>
    <w:rsid w:val="0078097D"/>
    <w:rsid w:val="007823E0"/>
    <w:rsid w:val="00782B4D"/>
    <w:rsid w:val="007859DA"/>
    <w:rsid w:val="00786A35"/>
    <w:rsid w:val="00790A4C"/>
    <w:rsid w:val="00792E8E"/>
    <w:rsid w:val="007A42CA"/>
    <w:rsid w:val="007A54BE"/>
    <w:rsid w:val="007C2FE4"/>
    <w:rsid w:val="007C5175"/>
    <w:rsid w:val="007C757B"/>
    <w:rsid w:val="007D191D"/>
    <w:rsid w:val="007D243F"/>
    <w:rsid w:val="007D37F6"/>
    <w:rsid w:val="007E1D65"/>
    <w:rsid w:val="007E622D"/>
    <w:rsid w:val="007F133B"/>
    <w:rsid w:val="007F5822"/>
    <w:rsid w:val="007F59B6"/>
    <w:rsid w:val="00801EE8"/>
    <w:rsid w:val="0080387A"/>
    <w:rsid w:val="008151B8"/>
    <w:rsid w:val="008153F4"/>
    <w:rsid w:val="0081568C"/>
    <w:rsid w:val="00816086"/>
    <w:rsid w:val="00817216"/>
    <w:rsid w:val="00822439"/>
    <w:rsid w:val="0082392F"/>
    <w:rsid w:val="0083006C"/>
    <w:rsid w:val="00831507"/>
    <w:rsid w:val="008341C3"/>
    <w:rsid w:val="0083657E"/>
    <w:rsid w:val="008404A5"/>
    <w:rsid w:val="00840EE7"/>
    <w:rsid w:val="00844EE0"/>
    <w:rsid w:val="00845950"/>
    <w:rsid w:val="00845BE3"/>
    <w:rsid w:val="00846C4E"/>
    <w:rsid w:val="00856E18"/>
    <w:rsid w:val="008612C3"/>
    <w:rsid w:val="00862D6B"/>
    <w:rsid w:val="00866538"/>
    <w:rsid w:val="0086694A"/>
    <w:rsid w:val="00866A09"/>
    <w:rsid w:val="0087304D"/>
    <w:rsid w:val="00876928"/>
    <w:rsid w:val="00877209"/>
    <w:rsid w:val="0087787E"/>
    <w:rsid w:val="00885930"/>
    <w:rsid w:val="00887034"/>
    <w:rsid w:val="00887730"/>
    <w:rsid w:val="00887E03"/>
    <w:rsid w:val="008958CE"/>
    <w:rsid w:val="00895EAD"/>
    <w:rsid w:val="008A3601"/>
    <w:rsid w:val="008A4B16"/>
    <w:rsid w:val="008B1F99"/>
    <w:rsid w:val="008B29FC"/>
    <w:rsid w:val="008C0C4D"/>
    <w:rsid w:val="008C1042"/>
    <w:rsid w:val="008C5715"/>
    <w:rsid w:val="008D45FA"/>
    <w:rsid w:val="008E3B46"/>
    <w:rsid w:val="008E5214"/>
    <w:rsid w:val="008F6836"/>
    <w:rsid w:val="00900202"/>
    <w:rsid w:val="0090025B"/>
    <w:rsid w:val="009138DA"/>
    <w:rsid w:val="00913E47"/>
    <w:rsid w:val="00914AC6"/>
    <w:rsid w:val="00916BFC"/>
    <w:rsid w:val="00916EE0"/>
    <w:rsid w:val="00924FEF"/>
    <w:rsid w:val="00927DD4"/>
    <w:rsid w:val="00936FB8"/>
    <w:rsid w:val="009401E4"/>
    <w:rsid w:val="00940382"/>
    <w:rsid w:val="00946253"/>
    <w:rsid w:val="00946836"/>
    <w:rsid w:val="00946E52"/>
    <w:rsid w:val="00950464"/>
    <w:rsid w:val="0095172E"/>
    <w:rsid w:val="0095549C"/>
    <w:rsid w:val="0095688E"/>
    <w:rsid w:val="00957876"/>
    <w:rsid w:val="00957EF3"/>
    <w:rsid w:val="0096079C"/>
    <w:rsid w:val="00965DCF"/>
    <w:rsid w:val="009679C6"/>
    <w:rsid w:val="009711D2"/>
    <w:rsid w:val="0097228F"/>
    <w:rsid w:val="00973494"/>
    <w:rsid w:val="00973D41"/>
    <w:rsid w:val="00980979"/>
    <w:rsid w:val="00981E16"/>
    <w:rsid w:val="009837EF"/>
    <w:rsid w:val="009876B5"/>
    <w:rsid w:val="00990C54"/>
    <w:rsid w:val="00991753"/>
    <w:rsid w:val="00991951"/>
    <w:rsid w:val="00995D21"/>
    <w:rsid w:val="00997AC3"/>
    <w:rsid w:val="009A4364"/>
    <w:rsid w:val="009A5BA5"/>
    <w:rsid w:val="009B1271"/>
    <w:rsid w:val="009B15D7"/>
    <w:rsid w:val="009B297C"/>
    <w:rsid w:val="009B35D4"/>
    <w:rsid w:val="009B711B"/>
    <w:rsid w:val="009C6143"/>
    <w:rsid w:val="009D20A4"/>
    <w:rsid w:val="009D3408"/>
    <w:rsid w:val="009D4369"/>
    <w:rsid w:val="009E7932"/>
    <w:rsid w:val="009F0A57"/>
    <w:rsid w:val="009F22C6"/>
    <w:rsid w:val="009F26F9"/>
    <w:rsid w:val="009F2DF9"/>
    <w:rsid w:val="009F3F1C"/>
    <w:rsid w:val="00A013C4"/>
    <w:rsid w:val="00A02C12"/>
    <w:rsid w:val="00A068FA"/>
    <w:rsid w:val="00A23CE8"/>
    <w:rsid w:val="00A340E3"/>
    <w:rsid w:val="00A35A56"/>
    <w:rsid w:val="00A40018"/>
    <w:rsid w:val="00A414CD"/>
    <w:rsid w:val="00A520F4"/>
    <w:rsid w:val="00A5324B"/>
    <w:rsid w:val="00A55F59"/>
    <w:rsid w:val="00A57052"/>
    <w:rsid w:val="00A63898"/>
    <w:rsid w:val="00A63BDB"/>
    <w:rsid w:val="00A673F6"/>
    <w:rsid w:val="00A70811"/>
    <w:rsid w:val="00A70F18"/>
    <w:rsid w:val="00A718D8"/>
    <w:rsid w:val="00A71F5B"/>
    <w:rsid w:val="00A72C2E"/>
    <w:rsid w:val="00A74846"/>
    <w:rsid w:val="00A750D6"/>
    <w:rsid w:val="00A803E4"/>
    <w:rsid w:val="00A82AFD"/>
    <w:rsid w:val="00A83ED5"/>
    <w:rsid w:val="00A85A66"/>
    <w:rsid w:val="00A927E2"/>
    <w:rsid w:val="00A9446E"/>
    <w:rsid w:val="00A94A7D"/>
    <w:rsid w:val="00A9575D"/>
    <w:rsid w:val="00A97F8B"/>
    <w:rsid w:val="00AA3F20"/>
    <w:rsid w:val="00AA7C4B"/>
    <w:rsid w:val="00AB620F"/>
    <w:rsid w:val="00AC088A"/>
    <w:rsid w:val="00AC097E"/>
    <w:rsid w:val="00AC5392"/>
    <w:rsid w:val="00AC64CE"/>
    <w:rsid w:val="00AC7FCD"/>
    <w:rsid w:val="00AD30EA"/>
    <w:rsid w:val="00AD4515"/>
    <w:rsid w:val="00AE13CB"/>
    <w:rsid w:val="00AE1BBA"/>
    <w:rsid w:val="00AE4D30"/>
    <w:rsid w:val="00AE5696"/>
    <w:rsid w:val="00AE6A5D"/>
    <w:rsid w:val="00AE7987"/>
    <w:rsid w:val="00AF1642"/>
    <w:rsid w:val="00AF2EF9"/>
    <w:rsid w:val="00AF6EE3"/>
    <w:rsid w:val="00AF7433"/>
    <w:rsid w:val="00B0787E"/>
    <w:rsid w:val="00B07AFB"/>
    <w:rsid w:val="00B11CD3"/>
    <w:rsid w:val="00B120E5"/>
    <w:rsid w:val="00B13F5E"/>
    <w:rsid w:val="00B15CEA"/>
    <w:rsid w:val="00B2038C"/>
    <w:rsid w:val="00B215B0"/>
    <w:rsid w:val="00B2424D"/>
    <w:rsid w:val="00B302C0"/>
    <w:rsid w:val="00B30F39"/>
    <w:rsid w:val="00B316B6"/>
    <w:rsid w:val="00B31E1F"/>
    <w:rsid w:val="00B3204C"/>
    <w:rsid w:val="00B32CD1"/>
    <w:rsid w:val="00B34D15"/>
    <w:rsid w:val="00B35494"/>
    <w:rsid w:val="00B378F5"/>
    <w:rsid w:val="00B41E59"/>
    <w:rsid w:val="00B42674"/>
    <w:rsid w:val="00B4778B"/>
    <w:rsid w:val="00B478D2"/>
    <w:rsid w:val="00B533CD"/>
    <w:rsid w:val="00B54B45"/>
    <w:rsid w:val="00B578CC"/>
    <w:rsid w:val="00B61705"/>
    <w:rsid w:val="00B62789"/>
    <w:rsid w:val="00B629E5"/>
    <w:rsid w:val="00B63E65"/>
    <w:rsid w:val="00B64DF8"/>
    <w:rsid w:val="00B65E6E"/>
    <w:rsid w:val="00B66E9D"/>
    <w:rsid w:val="00B713B6"/>
    <w:rsid w:val="00B778D3"/>
    <w:rsid w:val="00B80CAE"/>
    <w:rsid w:val="00B83CC0"/>
    <w:rsid w:val="00B850FC"/>
    <w:rsid w:val="00B8520A"/>
    <w:rsid w:val="00B86A85"/>
    <w:rsid w:val="00B914D7"/>
    <w:rsid w:val="00B94296"/>
    <w:rsid w:val="00B977AC"/>
    <w:rsid w:val="00BA1768"/>
    <w:rsid w:val="00BA46FA"/>
    <w:rsid w:val="00BA4A35"/>
    <w:rsid w:val="00BB4B69"/>
    <w:rsid w:val="00BB7610"/>
    <w:rsid w:val="00BC2F7D"/>
    <w:rsid w:val="00BC4783"/>
    <w:rsid w:val="00BC55C7"/>
    <w:rsid w:val="00BC637D"/>
    <w:rsid w:val="00BC65B0"/>
    <w:rsid w:val="00BD2D3F"/>
    <w:rsid w:val="00BD648C"/>
    <w:rsid w:val="00BD7D95"/>
    <w:rsid w:val="00BE1F26"/>
    <w:rsid w:val="00BE52F2"/>
    <w:rsid w:val="00BE53FE"/>
    <w:rsid w:val="00BE647B"/>
    <w:rsid w:val="00BE6E8B"/>
    <w:rsid w:val="00BE7C83"/>
    <w:rsid w:val="00BF21BC"/>
    <w:rsid w:val="00BF771B"/>
    <w:rsid w:val="00BF77D6"/>
    <w:rsid w:val="00C00290"/>
    <w:rsid w:val="00C002E5"/>
    <w:rsid w:val="00C07347"/>
    <w:rsid w:val="00C07D6D"/>
    <w:rsid w:val="00C116C4"/>
    <w:rsid w:val="00C1295C"/>
    <w:rsid w:val="00C151E2"/>
    <w:rsid w:val="00C31146"/>
    <w:rsid w:val="00C32EC5"/>
    <w:rsid w:val="00C32F7B"/>
    <w:rsid w:val="00C41EFB"/>
    <w:rsid w:val="00C44289"/>
    <w:rsid w:val="00C46A4D"/>
    <w:rsid w:val="00C47622"/>
    <w:rsid w:val="00C52994"/>
    <w:rsid w:val="00C65136"/>
    <w:rsid w:val="00C658A7"/>
    <w:rsid w:val="00C74313"/>
    <w:rsid w:val="00C74C66"/>
    <w:rsid w:val="00C75833"/>
    <w:rsid w:val="00C75E76"/>
    <w:rsid w:val="00C76AE3"/>
    <w:rsid w:val="00C80D47"/>
    <w:rsid w:val="00C87DB3"/>
    <w:rsid w:val="00C91CFD"/>
    <w:rsid w:val="00C96EE5"/>
    <w:rsid w:val="00CA2119"/>
    <w:rsid w:val="00CA33F3"/>
    <w:rsid w:val="00CB2570"/>
    <w:rsid w:val="00CB316D"/>
    <w:rsid w:val="00CB4B97"/>
    <w:rsid w:val="00CB56B6"/>
    <w:rsid w:val="00CB5A27"/>
    <w:rsid w:val="00CB6D70"/>
    <w:rsid w:val="00CC0ED2"/>
    <w:rsid w:val="00CC635E"/>
    <w:rsid w:val="00CD4711"/>
    <w:rsid w:val="00CD4D29"/>
    <w:rsid w:val="00CD6D29"/>
    <w:rsid w:val="00CE1800"/>
    <w:rsid w:val="00CE660F"/>
    <w:rsid w:val="00CE74BE"/>
    <w:rsid w:val="00CF0E17"/>
    <w:rsid w:val="00CF4FD5"/>
    <w:rsid w:val="00CF5D8A"/>
    <w:rsid w:val="00CF5F1D"/>
    <w:rsid w:val="00D06F77"/>
    <w:rsid w:val="00D07AF8"/>
    <w:rsid w:val="00D107A1"/>
    <w:rsid w:val="00D1088B"/>
    <w:rsid w:val="00D10A4B"/>
    <w:rsid w:val="00D1291C"/>
    <w:rsid w:val="00D129DD"/>
    <w:rsid w:val="00D26AD2"/>
    <w:rsid w:val="00D307F1"/>
    <w:rsid w:val="00D34AC0"/>
    <w:rsid w:val="00D36B38"/>
    <w:rsid w:val="00D42DA8"/>
    <w:rsid w:val="00D51529"/>
    <w:rsid w:val="00D51655"/>
    <w:rsid w:val="00D54167"/>
    <w:rsid w:val="00D55EF5"/>
    <w:rsid w:val="00D565F8"/>
    <w:rsid w:val="00D569A9"/>
    <w:rsid w:val="00D56A51"/>
    <w:rsid w:val="00D57E81"/>
    <w:rsid w:val="00D64715"/>
    <w:rsid w:val="00D65F4A"/>
    <w:rsid w:val="00D70BF6"/>
    <w:rsid w:val="00D736EF"/>
    <w:rsid w:val="00D7419F"/>
    <w:rsid w:val="00D816ED"/>
    <w:rsid w:val="00D82A08"/>
    <w:rsid w:val="00D82F2B"/>
    <w:rsid w:val="00D83AE5"/>
    <w:rsid w:val="00D84BA8"/>
    <w:rsid w:val="00D851FE"/>
    <w:rsid w:val="00D87B67"/>
    <w:rsid w:val="00D92467"/>
    <w:rsid w:val="00D9349A"/>
    <w:rsid w:val="00D9445D"/>
    <w:rsid w:val="00D9578D"/>
    <w:rsid w:val="00DA082D"/>
    <w:rsid w:val="00DA1A65"/>
    <w:rsid w:val="00DA3FC3"/>
    <w:rsid w:val="00DA5096"/>
    <w:rsid w:val="00DA55D9"/>
    <w:rsid w:val="00DA58D8"/>
    <w:rsid w:val="00DB649F"/>
    <w:rsid w:val="00DB7AB4"/>
    <w:rsid w:val="00DB7B01"/>
    <w:rsid w:val="00DD0092"/>
    <w:rsid w:val="00DD44C4"/>
    <w:rsid w:val="00DD4A5D"/>
    <w:rsid w:val="00DE1035"/>
    <w:rsid w:val="00DE4E6A"/>
    <w:rsid w:val="00DE5899"/>
    <w:rsid w:val="00DE5C5F"/>
    <w:rsid w:val="00DE6AC9"/>
    <w:rsid w:val="00DE7E01"/>
    <w:rsid w:val="00DF120E"/>
    <w:rsid w:val="00DF1A10"/>
    <w:rsid w:val="00DF364A"/>
    <w:rsid w:val="00DF374D"/>
    <w:rsid w:val="00DF5E8E"/>
    <w:rsid w:val="00DF5F63"/>
    <w:rsid w:val="00DF71B0"/>
    <w:rsid w:val="00DF7F96"/>
    <w:rsid w:val="00E05653"/>
    <w:rsid w:val="00E0776E"/>
    <w:rsid w:val="00E126F3"/>
    <w:rsid w:val="00E13E41"/>
    <w:rsid w:val="00E14EBC"/>
    <w:rsid w:val="00E16706"/>
    <w:rsid w:val="00E2154D"/>
    <w:rsid w:val="00E221BE"/>
    <w:rsid w:val="00E233A0"/>
    <w:rsid w:val="00E250B6"/>
    <w:rsid w:val="00E264DA"/>
    <w:rsid w:val="00E32DB4"/>
    <w:rsid w:val="00E3323A"/>
    <w:rsid w:val="00E373CA"/>
    <w:rsid w:val="00E433A1"/>
    <w:rsid w:val="00E43603"/>
    <w:rsid w:val="00E46E52"/>
    <w:rsid w:val="00E51BAC"/>
    <w:rsid w:val="00E531FE"/>
    <w:rsid w:val="00E57605"/>
    <w:rsid w:val="00E579A5"/>
    <w:rsid w:val="00E60EF0"/>
    <w:rsid w:val="00E60FE8"/>
    <w:rsid w:val="00E62ADC"/>
    <w:rsid w:val="00E70816"/>
    <w:rsid w:val="00E761CD"/>
    <w:rsid w:val="00E77003"/>
    <w:rsid w:val="00E81776"/>
    <w:rsid w:val="00E83376"/>
    <w:rsid w:val="00E83891"/>
    <w:rsid w:val="00E840CD"/>
    <w:rsid w:val="00E8754B"/>
    <w:rsid w:val="00E91466"/>
    <w:rsid w:val="00E92D14"/>
    <w:rsid w:val="00E96630"/>
    <w:rsid w:val="00E97574"/>
    <w:rsid w:val="00E97BD9"/>
    <w:rsid w:val="00EB128B"/>
    <w:rsid w:val="00EB3E30"/>
    <w:rsid w:val="00EB4A71"/>
    <w:rsid w:val="00EB7DC1"/>
    <w:rsid w:val="00EC1667"/>
    <w:rsid w:val="00EC26EA"/>
    <w:rsid w:val="00EC54C0"/>
    <w:rsid w:val="00ED06E8"/>
    <w:rsid w:val="00ED646B"/>
    <w:rsid w:val="00ED7884"/>
    <w:rsid w:val="00EE0A98"/>
    <w:rsid w:val="00EE0ECF"/>
    <w:rsid w:val="00EE14CF"/>
    <w:rsid w:val="00EE1623"/>
    <w:rsid w:val="00EE3A11"/>
    <w:rsid w:val="00EE6BF2"/>
    <w:rsid w:val="00EF46EB"/>
    <w:rsid w:val="00F019C9"/>
    <w:rsid w:val="00F100BB"/>
    <w:rsid w:val="00F12217"/>
    <w:rsid w:val="00F156D3"/>
    <w:rsid w:val="00F1626B"/>
    <w:rsid w:val="00F178E2"/>
    <w:rsid w:val="00F26797"/>
    <w:rsid w:val="00F30F38"/>
    <w:rsid w:val="00F35F39"/>
    <w:rsid w:val="00F37678"/>
    <w:rsid w:val="00F41378"/>
    <w:rsid w:val="00F4317B"/>
    <w:rsid w:val="00F45376"/>
    <w:rsid w:val="00F457A0"/>
    <w:rsid w:val="00F52C8F"/>
    <w:rsid w:val="00F72C2C"/>
    <w:rsid w:val="00F7375F"/>
    <w:rsid w:val="00F73894"/>
    <w:rsid w:val="00F748A2"/>
    <w:rsid w:val="00F75924"/>
    <w:rsid w:val="00F75A3A"/>
    <w:rsid w:val="00F75D5F"/>
    <w:rsid w:val="00F80FA6"/>
    <w:rsid w:val="00F823DB"/>
    <w:rsid w:val="00F82DA7"/>
    <w:rsid w:val="00F9225C"/>
    <w:rsid w:val="00F942D5"/>
    <w:rsid w:val="00FA3213"/>
    <w:rsid w:val="00FA329A"/>
    <w:rsid w:val="00FA3360"/>
    <w:rsid w:val="00FA7195"/>
    <w:rsid w:val="00FB2890"/>
    <w:rsid w:val="00FB2C35"/>
    <w:rsid w:val="00FB4720"/>
    <w:rsid w:val="00FB584D"/>
    <w:rsid w:val="00FB7611"/>
    <w:rsid w:val="00FC1B2F"/>
    <w:rsid w:val="00FC2605"/>
    <w:rsid w:val="00FC3FAC"/>
    <w:rsid w:val="00FC4457"/>
    <w:rsid w:val="00FC62F1"/>
    <w:rsid w:val="00FE38C8"/>
    <w:rsid w:val="00FE5272"/>
    <w:rsid w:val="00FE61CC"/>
    <w:rsid w:val="00FF00CC"/>
    <w:rsid w:val="00FF1C21"/>
    <w:rsid w:val="00FF2F50"/>
    <w:rsid w:val="00FF2F59"/>
    <w:rsid w:val="00FF591E"/>
    <w:rsid w:val="00FF6C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annotation text" w:uiPriority="0"/>
    <w:lsdException w:name="header" w:uiPriority="0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FE"/>
    <w:pPr>
      <w:spacing w:after="180" w:line="240" w:lineRule="auto"/>
      <w:jc w:val="both"/>
    </w:pPr>
    <w:rPr>
      <w:rFonts w:ascii="Calibri" w:eastAsiaTheme="minorEastAsia" w:hAnsi="Calibri"/>
      <w:sz w:val="23"/>
      <w:szCs w:val="23"/>
      <w:lang w:val="fr-FR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063DBC"/>
    <w:pPr>
      <w:pBdr>
        <w:bottom w:val="single" w:sz="6" w:space="0" w:color="503D1B" w:themeColor="background2" w:themeShade="40"/>
      </w:pBdr>
      <w:spacing w:before="300" w:after="80"/>
      <w:ind w:left="720"/>
      <w:outlineLvl w:val="0"/>
    </w:pPr>
    <w:rPr>
      <w:rFonts w:ascii="Gotham Rounded Bold" w:eastAsiaTheme="majorEastAsia" w:hAnsi="Gotham Rounded Bold" w:cstheme="majorBidi"/>
      <w:caps/>
      <w:color w:val="775F55" w:themeColor="text2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2DB4"/>
    <w:pPr>
      <w:keepNext/>
      <w:numPr>
        <w:ilvl w:val="1"/>
        <w:numId w:val="15"/>
      </w:numPr>
      <w:spacing w:before="120" w:after="0"/>
      <w:outlineLvl w:val="1"/>
    </w:pPr>
    <w:rPr>
      <w:b/>
      <w:bCs/>
      <w:color w:val="548AB7" w:themeColor="accent1" w:themeShade="BF"/>
      <w:spacing w:val="20"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32DB4"/>
    <w:pPr>
      <w:numPr>
        <w:ilvl w:val="2"/>
        <w:numId w:val="15"/>
      </w:num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5297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5297"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5297"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5297"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5297"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5297"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3DBC"/>
    <w:rPr>
      <w:rFonts w:ascii="Gotham Rounded Bold" w:eastAsiaTheme="majorEastAsia" w:hAnsi="Gotham Rounded Bold" w:cstheme="majorBidi"/>
      <w:caps/>
      <w:color w:val="775F55" w:themeColor="text2"/>
      <w:sz w:val="40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32DB4"/>
    <w:rPr>
      <w:rFonts w:ascii="Trebuchet MS" w:eastAsiaTheme="minorEastAsia" w:hAnsi="Trebuchet MS"/>
      <w:b/>
      <w:bCs/>
      <w:color w:val="548AB7" w:themeColor="accent1" w:themeShade="BF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E32DB4"/>
    <w:rPr>
      <w:rFonts w:ascii="Trebuchet MS" w:eastAsiaTheme="minorEastAsia" w:hAnsi="Trebuchet MS"/>
      <w:b/>
      <w:bCs/>
      <w:color w:val="000000" w:themeColor="text1"/>
      <w:spacing w:val="10"/>
      <w:sz w:val="23"/>
      <w:szCs w:val="23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5A5297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A5297"/>
    <w:rPr>
      <w:sz w:val="23"/>
    </w:rPr>
  </w:style>
  <w:style w:type="paragraph" w:styleId="En-tte">
    <w:name w:val="header"/>
    <w:basedOn w:val="Normal"/>
    <w:link w:val="En-tteCar"/>
    <w:unhideWhenUsed/>
    <w:rsid w:val="005A5297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5A5297"/>
    <w:rPr>
      <w:sz w:val="23"/>
    </w:rPr>
  </w:style>
  <w:style w:type="paragraph" w:styleId="Citationintense">
    <w:name w:val="Intense Quote"/>
    <w:basedOn w:val="Normal"/>
    <w:link w:val="CitationintenseCar"/>
    <w:uiPriority w:val="30"/>
    <w:qFormat/>
    <w:rsid w:val="00D42DA8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rFonts w:ascii="Arial" w:hAnsi="Arial"/>
      <w:b/>
      <w:bCs/>
      <w:color w:val="DD8047" w:themeColor="accent2"/>
      <w:sz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2DA8"/>
    <w:rPr>
      <w:rFonts w:ascii="Arial" w:eastAsiaTheme="minorEastAsia" w:hAnsi="Arial"/>
      <w:b/>
      <w:bCs/>
      <w:color w:val="DD8047" w:themeColor="accent2"/>
      <w:sz w:val="28"/>
      <w:szCs w:val="23"/>
      <w:shd w:val="clear" w:color="auto" w:fill="FFFFFF" w:themeFill="background1"/>
      <w:lang w:val="fr-FR"/>
    </w:rPr>
  </w:style>
  <w:style w:type="paragraph" w:styleId="Sous-titre">
    <w:name w:val="Subtitle"/>
    <w:basedOn w:val="Normal"/>
    <w:link w:val="Sous-titreCar"/>
    <w:uiPriority w:val="11"/>
    <w:qFormat/>
    <w:rsid w:val="005A5297"/>
    <w:pPr>
      <w:spacing w:after="720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A5297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paragraph" w:styleId="Titre">
    <w:name w:val="Title"/>
    <w:basedOn w:val="Normal"/>
    <w:link w:val="TitreCar"/>
    <w:qFormat/>
    <w:rsid w:val="00063DBC"/>
    <w:pPr>
      <w:spacing w:after="0"/>
      <w:jc w:val="center"/>
    </w:pPr>
    <w:rPr>
      <w:rFonts w:ascii="Gotham Rounded Bold" w:hAnsi="Gotham Rounded Bold"/>
      <w:color w:val="775F55" w:themeColor="text2"/>
      <w:sz w:val="40"/>
      <w:szCs w:val="40"/>
    </w:rPr>
  </w:style>
  <w:style w:type="character" w:customStyle="1" w:styleId="TitreCar">
    <w:name w:val="Titre Car"/>
    <w:basedOn w:val="Policepardfaut"/>
    <w:link w:val="Titre"/>
    <w:rsid w:val="00063DBC"/>
    <w:rPr>
      <w:rFonts w:ascii="Gotham Rounded Bold" w:eastAsiaTheme="minorEastAsia" w:hAnsi="Gotham Rounded Bold"/>
      <w:color w:val="775F55" w:themeColor="text2"/>
      <w:sz w:val="40"/>
      <w:szCs w:val="4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5297"/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5297"/>
    <w:rPr>
      <w:rFonts w:eastAsiaTheme="minorEastAsia" w:hAnsi="Tahoma"/>
      <w:sz w:val="16"/>
      <w:szCs w:val="16"/>
      <w:lang w:val="fr-FR"/>
    </w:rPr>
  </w:style>
  <w:style w:type="character" w:styleId="Titredulivre">
    <w:name w:val="Book Title"/>
    <w:basedOn w:val="Policepardfaut"/>
    <w:uiPriority w:val="33"/>
    <w:qFormat/>
    <w:rsid w:val="005A5297"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fr-FR"/>
    </w:rPr>
  </w:style>
  <w:style w:type="paragraph" w:styleId="Lgende">
    <w:name w:val="caption"/>
    <w:basedOn w:val="Normal"/>
    <w:next w:val="Normal"/>
    <w:uiPriority w:val="35"/>
    <w:unhideWhenUsed/>
    <w:rsid w:val="005A5297"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sid w:val="00895EAD"/>
    <w:rPr>
      <w:rFonts w:ascii="Trebuchet MS" w:hAnsi="Trebuchet MS" w:cstheme="minorBidi"/>
      <w:b/>
      <w:bCs/>
      <w:iCs/>
      <w:caps/>
      <w:color w:val="775F55" w:themeColor="text2"/>
      <w:spacing w:val="10"/>
      <w:sz w:val="23"/>
      <w:szCs w:val="23"/>
      <w:u w:val="none"/>
      <w:bdr w:val="none" w:sz="0" w:space="0" w:color="auto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5A5297"/>
    <w:rPr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sid w:val="005A5297"/>
    <w:rPr>
      <w:b/>
      <w:bCs/>
      <w:color w:val="775F55" w:themeColor="text2"/>
      <w:spacing w:val="10"/>
      <w:sz w:val="23"/>
    </w:rPr>
  </w:style>
  <w:style w:type="character" w:customStyle="1" w:styleId="Titre6Car">
    <w:name w:val="Titre 6 Car"/>
    <w:basedOn w:val="Policepardfaut"/>
    <w:link w:val="Titre6"/>
    <w:uiPriority w:val="9"/>
    <w:semiHidden/>
    <w:rsid w:val="005A5297"/>
    <w:rPr>
      <w:b/>
      <w:bCs/>
      <w:color w:val="DD8047" w:themeColor="accent2"/>
      <w:spacing w:val="10"/>
      <w:sz w:val="23"/>
    </w:rPr>
  </w:style>
  <w:style w:type="character" w:customStyle="1" w:styleId="Titre7Car">
    <w:name w:val="Titre 7 Car"/>
    <w:basedOn w:val="Policepardfaut"/>
    <w:link w:val="Titre7"/>
    <w:uiPriority w:val="9"/>
    <w:semiHidden/>
    <w:rsid w:val="005A5297"/>
    <w:rPr>
      <w:smallCaps/>
      <w:color w:val="000000" w:themeColor="text1"/>
      <w:spacing w:val="10"/>
      <w:sz w:val="23"/>
    </w:rPr>
  </w:style>
  <w:style w:type="character" w:customStyle="1" w:styleId="Titre8Car">
    <w:name w:val="Titre 8 Car"/>
    <w:basedOn w:val="Policepardfaut"/>
    <w:link w:val="Titre8"/>
    <w:uiPriority w:val="9"/>
    <w:semiHidden/>
    <w:rsid w:val="005A5297"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5A5297"/>
    <w:rPr>
      <w:b/>
      <w:bCs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5A5297"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sid w:val="005A5297"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sid w:val="005A5297"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rsid w:val="005A5297"/>
    <w:pPr>
      <w:ind w:left="360" w:hanging="360"/>
    </w:pPr>
  </w:style>
  <w:style w:type="paragraph" w:styleId="Liste2">
    <w:name w:val="List 2"/>
    <w:basedOn w:val="Normal"/>
    <w:uiPriority w:val="99"/>
    <w:semiHidden/>
    <w:unhideWhenUsed/>
    <w:rsid w:val="005A5297"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rsid w:val="005A5297"/>
    <w:pPr>
      <w:numPr>
        <w:numId w:val="2"/>
      </w:numPr>
    </w:pPr>
    <w:rPr>
      <w:sz w:val="24"/>
      <w:szCs w:val="24"/>
    </w:rPr>
  </w:style>
  <w:style w:type="paragraph" w:styleId="Listepuces2">
    <w:name w:val="List Bullet 2"/>
    <w:basedOn w:val="Normal"/>
    <w:uiPriority w:val="36"/>
    <w:unhideWhenUsed/>
    <w:qFormat/>
    <w:rsid w:val="005A5297"/>
    <w:pPr>
      <w:numPr>
        <w:numId w:val="3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rsid w:val="005A5297"/>
    <w:pPr>
      <w:numPr>
        <w:numId w:val="4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rsid w:val="005A5297"/>
    <w:pPr>
      <w:numPr>
        <w:numId w:val="5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rsid w:val="005A5297"/>
    <w:pPr>
      <w:numPr>
        <w:numId w:val="6"/>
      </w:numPr>
    </w:pPr>
  </w:style>
  <w:style w:type="paragraph" w:styleId="Paragraphedeliste">
    <w:name w:val="List Paragraph"/>
    <w:basedOn w:val="Normal"/>
    <w:link w:val="ParagraphedelisteCar"/>
    <w:uiPriority w:val="34"/>
    <w:unhideWhenUsed/>
    <w:qFormat/>
    <w:rsid w:val="005A5297"/>
    <w:pPr>
      <w:ind w:left="720"/>
      <w:contextualSpacing/>
    </w:pPr>
  </w:style>
  <w:style w:type="numbering" w:customStyle="1" w:styleId="Styledelistecentral">
    <w:name w:val="Style de liste central"/>
    <w:uiPriority w:val="99"/>
    <w:rsid w:val="005A5297"/>
    <w:pPr>
      <w:numPr>
        <w:numId w:val="1"/>
      </w:numPr>
    </w:pPr>
  </w:style>
  <w:style w:type="paragraph" w:styleId="Sansinterligne">
    <w:name w:val="No Spacing"/>
    <w:basedOn w:val="Normal"/>
    <w:link w:val="SansinterligneCar"/>
    <w:uiPriority w:val="1"/>
    <w:qFormat/>
    <w:rsid w:val="005A5297"/>
    <w:pPr>
      <w:spacing w:after="0"/>
    </w:pPr>
  </w:style>
  <w:style w:type="paragraph" w:styleId="Citation">
    <w:name w:val="Quote"/>
    <w:basedOn w:val="Normal"/>
    <w:link w:val="CitationCar"/>
    <w:uiPriority w:val="29"/>
    <w:qFormat/>
    <w:rsid w:val="005A5297"/>
    <w:rPr>
      <w:i/>
      <w:iCs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sid w:val="005A5297"/>
    <w:rPr>
      <w:i/>
      <w:iCs/>
      <w:smallCaps/>
      <w:color w:val="775F55" w:themeColor="text2"/>
      <w:spacing w:val="6"/>
      <w:sz w:val="23"/>
    </w:rPr>
  </w:style>
  <w:style w:type="character" w:styleId="lev">
    <w:name w:val="Strong"/>
    <w:uiPriority w:val="22"/>
    <w:qFormat/>
    <w:rsid w:val="005A5297"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val="fr-FR"/>
    </w:rPr>
  </w:style>
  <w:style w:type="character" w:styleId="Emphaseple">
    <w:name w:val="Subtle Emphasis"/>
    <w:basedOn w:val="Policepardfaut"/>
    <w:uiPriority w:val="19"/>
    <w:qFormat/>
    <w:rsid w:val="005A5297"/>
    <w:rPr>
      <w:rFonts w:asciiTheme="minorHAnsi" w:hAnsiTheme="minorHAnsi"/>
      <w:i/>
      <w:iCs/>
      <w:sz w:val="23"/>
    </w:rPr>
  </w:style>
  <w:style w:type="character" w:styleId="Rfrenceple">
    <w:name w:val="Subtle Reference"/>
    <w:basedOn w:val="Policepardfaut"/>
    <w:uiPriority w:val="31"/>
    <w:qFormat/>
    <w:rsid w:val="005A5297"/>
    <w:rPr>
      <w:rFonts w:asciiTheme="minorHAnsi" w:hAnsiTheme="minorHAnsi"/>
      <w:b/>
      <w:bCs/>
      <w:i/>
      <w:iCs/>
      <w:color w:val="775F55" w:themeColor="text2"/>
      <w:sz w:val="23"/>
    </w:rPr>
  </w:style>
  <w:style w:type="table" w:styleId="Grilledutableau">
    <w:name w:val="Table Grid"/>
    <w:basedOn w:val="TableauNormal"/>
    <w:uiPriority w:val="59"/>
    <w:rsid w:val="005A5297"/>
    <w:pPr>
      <w:spacing w:after="0" w:line="240" w:lineRule="auto"/>
    </w:pPr>
    <w:rPr>
      <w:rFonts w:eastAsiaTheme="minorEastAsia"/>
      <w:sz w:val="24"/>
      <w:szCs w:val="24"/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5A5297"/>
    <w:pPr>
      <w:ind w:left="220" w:hanging="220"/>
    </w:pPr>
  </w:style>
  <w:style w:type="paragraph" w:styleId="TM1">
    <w:name w:val="toc 1"/>
    <w:basedOn w:val="Normal"/>
    <w:next w:val="Normal"/>
    <w:autoRedefine/>
    <w:uiPriority w:val="39"/>
    <w:unhideWhenUsed/>
    <w:rsid w:val="003B059B"/>
    <w:pPr>
      <w:tabs>
        <w:tab w:val="right" w:leader="dot" w:pos="8630"/>
      </w:tabs>
      <w:spacing w:before="180" w:after="40"/>
    </w:pPr>
    <w:rPr>
      <w:b/>
      <w:bCs/>
      <w:caps/>
      <w:noProof/>
      <w:color w:val="775F55" w:themeColor="text2"/>
    </w:rPr>
  </w:style>
  <w:style w:type="paragraph" w:styleId="TM2">
    <w:name w:val="toc 2"/>
    <w:basedOn w:val="Normal"/>
    <w:next w:val="Normal"/>
    <w:autoRedefine/>
    <w:uiPriority w:val="39"/>
    <w:unhideWhenUsed/>
    <w:rsid w:val="005A5297"/>
    <w:pPr>
      <w:tabs>
        <w:tab w:val="right" w:leader="dot" w:pos="8630"/>
      </w:tabs>
      <w:spacing w:after="40"/>
      <w:ind w:left="144"/>
    </w:pPr>
    <w:rPr>
      <w:noProof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5A5297"/>
    <w:pPr>
      <w:tabs>
        <w:tab w:val="right" w:leader="dot" w:pos="8630"/>
      </w:tabs>
      <w:spacing w:after="40"/>
      <w:ind w:left="288"/>
    </w:pPr>
    <w:rPr>
      <w:noProof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432"/>
    </w:pPr>
    <w:rPr>
      <w:noProof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576"/>
    </w:pPr>
    <w:rPr>
      <w:noProof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720"/>
    </w:pPr>
    <w:rPr>
      <w:noProof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864"/>
    </w:pPr>
    <w:rPr>
      <w:noProof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1008"/>
    </w:pPr>
    <w:rPr>
      <w:noProof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1152"/>
    </w:pPr>
    <w:rPr>
      <w:noProof/>
    </w:rPr>
  </w:style>
  <w:style w:type="character" w:customStyle="1" w:styleId="SansinterligneCar">
    <w:name w:val="Sans interligne Car"/>
    <w:basedOn w:val="Policepardfaut"/>
    <w:link w:val="Sansinterligne"/>
    <w:uiPriority w:val="1"/>
    <w:rsid w:val="005A5297"/>
    <w:rPr>
      <w:sz w:val="23"/>
    </w:rPr>
  </w:style>
  <w:style w:type="paragraph" w:customStyle="1" w:styleId="En-ttedepagepaire">
    <w:name w:val="En-tête de page paire"/>
    <w:basedOn w:val="Normal"/>
    <w:uiPriority w:val="39"/>
    <w:semiHidden/>
    <w:unhideWhenUsed/>
    <w:qFormat/>
    <w:rsid w:val="005A5297"/>
    <w:pPr>
      <w:pBdr>
        <w:bottom w:val="single" w:sz="4" w:space="1" w:color="94B6D2" w:themeColor="accent1"/>
      </w:pBdr>
      <w:spacing w:after="0"/>
    </w:pPr>
    <w:rPr>
      <w:b/>
      <w:bCs/>
      <w:color w:val="775F55" w:themeColor="text2"/>
      <w:sz w:val="20"/>
    </w:rPr>
  </w:style>
  <w:style w:type="paragraph" w:customStyle="1" w:styleId="Pieddepagepaire">
    <w:name w:val="Pied de page paire"/>
    <w:basedOn w:val="Normal"/>
    <w:uiPriority w:val="49"/>
    <w:semiHidden/>
    <w:unhideWhenUsed/>
    <w:rsid w:val="005A5297"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En-ttedepageimpaire">
    <w:name w:val="En-tête de page impaire"/>
    <w:basedOn w:val="Normal"/>
    <w:uiPriority w:val="39"/>
    <w:semiHidden/>
    <w:unhideWhenUsed/>
    <w:qFormat/>
    <w:rsid w:val="005A5297"/>
    <w:pPr>
      <w:pBdr>
        <w:bottom w:val="single" w:sz="4" w:space="1" w:color="94B6D2" w:themeColor="accent1"/>
      </w:pBdr>
      <w:spacing w:after="0"/>
      <w:jc w:val="right"/>
    </w:pPr>
    <w:rPr>
      <w:b/>
      <w:bCs/>
      <w:color w:val="775F55" w:themeColor="text2"/>
      <w:sz w:val="20"/>
    </w:rPr>
  </w:style>
  <w:style w:type="paragraph" w:customStyle="1" w:styleId="Pieddepageimpaire">
    <w:name w:val="Pied de page impaire"/>
    <w:basedOn w:val="Normal"/>
    <w:uiPriority w:val="39"/>
    <w:unhideWhenUsed/>
    <w:qFormat/>
    <w:rsid w:val="005A5297"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5A5297"/>
    <w:rPr>
      <w:color w:val="808080"/>
    </w:rPr>
  </w:style>
  <w:style w:type="paragraph" w:customStyle="1" w:styleId="Default">
    <w:name w:val="Default"/>
    <w:rsid w:val="005E7FEE"/>
    <w:pPr>
      <w:autoSpaceDE w:val="0"/>
      <w:autoSpaceDN w:val="0"/>
      <w:adjustRightInd w:val="0"/>
      <w:spacing w:after="0" w:line="240" w:lineRule="auto"/>
    </w:pPr>
    <w:rPr>
      <w:rFonts w:ascii="FCECK H+ Myriad Set" w:eastAsia="Times New Roman" w:hAnsi="FCECK H+ Myriad Set" w:cs="FCECK H+ Myriad Set"/>
      <w:color w:val="000000"/>
      <w:sz w:val="24"/>
      <w:szCs w:val="24"/>
      <w:lang w:val="fr-FR" w:eastAsia="fr-FR"/>
    </w:rPr>
  </w:style>
  <w:style w:type="table" w:customStyle="1" w:styleId="Ombrageclair1">
    <w:name w:val="Ombrage clair1"/>
    <w:basedOn w:val="TableauNormal"/>
    <w:uiPriority w:val="60"/>
    <w:rsid w:val="005E7FEE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  <w:lang w:val="fr-FR" w:eastAsia="fr-FR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ommentaire">
    <w:name w:val="annotation text"/>
    <w:basedOn w:val="Normal"/>
    <w:link w:val="CommentaireCar"/>
    <w:semiHidden/>
    <w:rsid w:val="00687245"/>
    <w:pPr>
      <w:spacing w:after="0"/>
    </w:pPr>
    <w:rPr>
      <w:rFonts w:ascii="Times New Roman" w:eastAsia="Times New Roman" w:hAnsi="Times New Roman" w:cs="Times New Roman"/>
      <w:sz w:val="20"/>
      <w:szCs w:val="20"/>
      <w:lang w:val="en-GB" w:eastAsia="fr-FR"/>
    </w:rPr>
  </w:style>
  <w:style w:type="character" w:customStyle="1" w:styleId="CommentaireCar">
    <w:name w:val="Commentaire Car"/>
    <w:basedOn w:val="Policepardfaut"/>
    <w:link w:val="Commentaire"/>
    <w:semiHidden/>
    <w:rsid w:val="00687245"/>
    <w:rPr>
      <w:rFonts w:ascii="Times New Roman" w:eastAsia="Times New Roman" w:hAnsi="Times New Roman" w:cs="Times New Roman"/>
      <w:sz w:val="20"/>
      <w:szCs w:val="20"/>
      <w:lang w:val="en-GB" w:eastAsia="fr-FR"/>
    </w:rPr>
  </w:style>
  <w:style w:type="paragraph" w:customStyle="1" w:styleId="Warning">
    <w:name w:val="Warning"/>
    <w:basedOn w:val="Normal"/>
    <w:rsid w:val="00687245"/>
    <w:pPr>
      <w:spacing w:before="120" w:after="120"/>
      <w:ind w:left="720" w:right="720"/>
    </w:pPr>
    <w:rPr>
      <w:rFonts w:ascii="Times New Roman" w:eastAsia="Times New Roman" w:hAnsi="Times New Roman" w:cs="Times New Roman"/>
      <w:b/>
      <w:i/>
      <w:sz w:val="20"/>
      <w:szCs w:val="20"/>
      <w:lang w:val="en-GB" w:eastAsia="fr-FR"/>
    </w:rPr>
  </w:style>
  <w:style w:type="paragraph" w:customStyle="1" w:styleId="Pa14">
    <w:name w:val="Pa14"/>
    <w:basedOn w:val="Default"/>
    <w:next w:val="Default"/>
    <w:uiPriority w:val="99"/>
    <w:rsid w:val="0053491F"/>
    <w:pPr>
      <w:spacing w:line="151" w:lineRule="atLeast"/>
    </w:pPr>
    <w:rPr>
      <w:rFonts w:ascii="Myriad Pro" w:eastAsiaTheme="minorHAnsi" w:hAnsi="Myriad Pro" w:cstheme="minorBidi"/>
      <w:color w:val="auto"/>
      <w:lang w:eastAsia="en-US"/>
    </w:rPr>
  </w:style>
  <w:style w:type="table" w:styleId="Listemoyenne2-Accent1">
    <w:name w:val="Medium List 2 Accent 1"/>
    <w:basedOn w:val="TableauNormal"/>
    <w:uiPriority w:val="41"/>
    <w:rsid w:val="00E7081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4B6D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45"/>
    <w:rsid w:val="00E7081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BA79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emoyenne1-Accent11">
    <w:name w:val="Liste moyenne 1 - Accent 11"/>
    <w:basedOn w:val="TableauNormal"/>
    <w:uiPriority w:val="41"/>
    <w:rsid w:val="00E7081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paragraph" w:customStyle="1" w:styleId="Textedatasheet">
    <w:name w:val="Texte datasheet"/>
    <w:basedOn w:val="Paragraphedeliste"/>
    <w:link w:val="TextedatasheetCar"/>
    <w:qFormat/>
    <w:rsid w:val="00F41378"/>
    <w:pPr>
      <w:numPr>
        <w:numId w:val="7"/>
      </w:numPr>
      <w:ind w:left="360"/>
    </w:pPr>
    <w:rPr>
      <w:sz w:val="20"/>
      <w:lang w:val="en-US"/>
    </w:rPr>
  </w:style>
  <w:style w:type="paragraph" w:customStyle="1" w:styleId="TitreDatasheet">
    <w:name w:val="Titre Datasheet"/>
    <w:qFormat/>
    <w:rsid w:val="003B059B"/>
    <w:pPr>
      <w:spacing w:before="240" w:after="120"/>
    </w:pPr>
    <w:rPr>
      <w:rFonts w:ascii="Trebuchet MS" w:eastAsiaTheme="minorEastAsia" w:hAnsi="Trebuchet MS"/>
      <w:b/>
      <w:color w:val="548AB7" w:themeColor="accent1" w:themeShade="BF"/>
      <w:spacing w:val="20"/>
      <w:sz w:val="24"/>
      <w:szCs w:val="28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0756CF"/>
    <w:rPr>
      <w:rFonts w:ascii="Trebuchet MS" w:eastAsiaTheme="minorEastAsia" w:hAnsi="Trebuchet MS"/>
      <w:sz w:val="23"/>
      <w:szCs w:val="23"/>
      <w:lang w:val="fr-FR"/>
    </w:rPr>
  </w:style>
  <w:style w:type="character" w:customStyle="1" w:styleId="TextedatasheetCar">
    <w:name w:val="Texte datasheet Car"/>
    <w:basedOn w:val="ParagraphedelisteCar"/>
    <w:link w:val="Textedatasheet"/>
    <w:rsid w:val="000756CF"/>
    <w:rPr>
      <w:rFonts w:ascii="Trebuchet MS" w:eastAsiaTheme="minorEastAsia" w:hAnsi="Trebuchet MS"/>
      <w:sz w:val="20"/>
      <w:szCs w:val="23"/>
      <w:lang w:val="fr-FR"/>
    </w:rPr>
  </w:style>
  <w:style w:type="paragraph" w:customStyle="1" w:styleId="Danger">
    <w:name w:val="Danger"/>
    <w:basedOn w:val="Citationintense"/>
    <w:qFormat/>
    <w:rsid w:val="00DA082D"/>
    <w:pPr>
      <w:pBdr>
        <w:top w:val="double" w:sz="12" w:space="10" w:color="C00000"/>
        <w:left w:val="double" w:sz="12" w:space="10" w:color="C00000"/>
        <w:bottom w:val="double" w:sz="12" w:space="10" w:color="C00000"/>
        <w:right w:val="double" w:sz="12" w:space="10" w:color="C00000"/>
      </w:pBdr>
    </w:pPr>
    <w:rPr>
      <w:color w:val="C00000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383ADE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83ADE"/>
    <w:pPr>
      <w:spacing w:after="180"/>
    </w:pPr>
    <w:rPr>
      <w:rFonts w:ascii="Trebuchet MS" w:eastAsiaTheme="minorEastAsia" w:hAnsi="Trebuchet MS" w:cstheme="minorBidi"/>
      <w:b/>
      <w:bCs/>
      <w:lang w:val="fr-FR" w:eastAsia="en-US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83ADE"/>
    <w:rPr>
      <w:rFonts w:ascii="Trebuchet MS" w:eastAsiaTheme="minorEastAsia" w:hAnsi="Trebuchet MS" w:cs="Times New Roman"/>
      <w:b/>
      <w:bCs/>
      <w:sz w:val="20"/>
      <w:szCs w:val="20"/>
      <w:lang w:val="fr-FR" w:eastAsia="fr-FR"/>
    </w:rPr>
  </w:style>
  <w:style w:type="character" w:customStyle="1" w:styleId="st">
    <w:name w:val="st"/>
    <w:basedOn w:val="Policepardfaut"/>
    <w:rsid w:val="009D4369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C088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C088A"/>
    <w:rPr>
      <w:rFonts w:ascii="Trebuchet MS" w:eastAsiaTheme="minorEastAsia" w:hAnsi="Trebuchet MS"/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AC088A"/>
    <w:rPr>
      <w:vertAlign w:val="superscript"/>
    </w:rPr>
  </w:style>
  <w:style w:type="numbering" w:customStyle="1" w:styleId="Style1">
    <w:name w:val="Style1"/>
    <w:uiPriority w:val="99"/>
    <w:rsid w:val="00E32DB4"/>
    <w:pPr>
      <w:numPr>
        <w:numId w:val="13"/>
      </w:numPr>
    </w:pPr>
  </w:style>
  <w:style w:type="character" w:styleId="Lienhypertextesuivivisit">
    <w:name w:val="FollowedHyperlink"/>
    <w:basedOn w:val="Policepardfaut"/>
    <w:uiPriority w:val="99"/>
    <w:semiHidden/>
    <w:unhideWhenUsed/>
    <w:rsid w:val="00E92D14"/>
    <w:rPr>
      <w:color w:val="704404" w:themeColor="followedHyperlink"/>
      <w:u w:val="single"/>
    </w:rPr>
  </w:style>
  <w:style w:type="paragraph" w:customStyle="1" w:styleId="Style2">
    <w:name w:val="Style2"/>
    <w:basedOn w:val="Titre2"/>
    <w:link w:val="Style2Car"/>
    <w:qFormat/>
    <w:rsid w:val="00063DBC"/>
    <w:pPr>
      <w:numPr>
        <w:ilvl w:val="0"/>
        <w:numId w:val="0"/>
      </w:numPr>
      <w:spacing w:after="240"/>
      <w:ind w:left="1080"/>
    </w:pPr>
  </w:style>
  <w:style w:type="character" w:customStyle="1" w:styleId="Style2Car">
    <w:name w:val="Style2 Car"/>
    <w:basedOn w:val="Titre2Car"/>
    <w:link w:val="Style2"/>
    <w:rsid w:val="00063DBC"/>
    <w:rPr>
      <w:rFonts w:ascii="Calibri" w:eastAsiaTheme="minorEastAsia" w:hAnsi="Calibri"/>
      <w:b/>
      <w:bCs/>
      <w:color w:val="548AB7" w:themeColor="accent1" w:themeShade="BF"/>
      <w:spacing w:val="2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annotation text" w:uiPriority="0"/>
    <w:lsdException w:name="header" w:uiPriority="0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FE"/>
    <w:pPr>
      <w:spacing w:after="180" w:line="240" w:lineRule="auto"/>
      <w:jc w:val="both"/>
    </w:pPr>
    <w:rPr>
      <w:rFonts w:ascii="Calibri" w:eastAsiaTheme="minorEastAsia" w:hAnsi="Calibri"/>
      <w:sz w:val="23"/>
      <w:szCs w:val="23"/>
      <w:lang w:val="fr-FR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063DBC"/>
    <w:pPr>
      <w:pBdr>
        <w:bottom w:val="single" w:sz="6" w:space="0" w:color="503D1B" w:themeColor="background2" w:themeShade="40"/>
      </w:pBdr>
      <w:spacing w:before="300" w:after="80"/>
      <w:ind w:left="720"/>
      <w:outlineLvl w:val="0"/>
    </w:pPr>
    <w:rPr>
      <w:rFonts w:ascii="Gotham Rounded Bold" w:eastAsiaTheme="majorEastAsia" w:hAnsi="Gotham Rounded Bold" w:cstheme="majorBidi"/>
      <w:caps/>
      <w:color w:val="775F55" w:themeColor="text2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2DB4"/>
    <w:pPr>
      <w:keepNext/>
      <w:numPr>
        <w:ilvl w:val="1"/>
        <w:numId w:val="15"/>
      </w:numPr>
      <w:spacing w:before="120" w:after="0"/>
      <w:outlineLvl w:val="1"/>
    </w:pPr>
    <w:rPr>
      <w:b/>
      <w:bCs/>
      <w:color w:val="548AB7" w:themeColor="accent1" w:themeShade="BF"/>
      <w:spacing w:val="20"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32DB4"/>
    <w:pPr>
      <w:numPr>
        <w:ilvl w:val="2"/>
        <w:numId w:val="15"/>
      </w:num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5297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5297"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5297"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5297"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5297"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5297"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3DBC"/>
    <w:rPr>
      <w:rFonts w:ascii="Gotham Rounded Bold" w:eastAsiaTheme="majorEastAsia" w:hAnsi="Gotham Rounded Bold" w:cstheme="majorBidi"/>
      <w:caps/>
      <w:color w:val="775F55" w:themeColor="text2"/>
      <w:sz w:val="40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32DB4"/>
    <w:rPr>
      <w:rFonts w:ascii="Trebuchet MS" w:eastAsiaTheme="minorEastAsia" w:hAnsi="Trebuchet MS"/>
      <w:b/>
      <w:bCs/>
      <w:color w:val="548AB7" w:themeColor="accent1" w:themeShade="BF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E32DB4"/>
    <w:rPr>
      <w:rFonts w:ascii="Trebuchet MS" w:eastAsiaTheme="minorEastAsia" w:hAnsi="Trebuchet MS"/>
      <w:b/>
      <w:bCs/>
      <w:color w:val="000000" w:themeColor="text1"/>
      <w:spacing w:val="10"/>
      <w:sz w:val="23"/>
      <w:szCs w:val="23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5A5297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A5297"/>
    <w:rPr>
      <w:sz w:val="23"/>
    </w:rPr>
  </w:style>
  <w:style w:type="paragraph" w:styleId="En-tte">
    <w:name w:val="header"/>
    <w:basedOn w:val="Normal"/>
    <w:link w:val="En-tteCar"/>
    <w:unhideWhenUsed/>
    <w:rsid w:val="005A5297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5A5297"/>
    <w:rPr>
      <w:sz w:val="23"/>
    </w:rPr>
  </w:style>
  <w:style w:type="paragraph" w:styleId="Citationintense">
    <w:name w:val="Intense Quote"/>
    <w:basedOn w:val="Normal"/>
    <w:link w:val="CitationintenseCar"/>
    <w:uiPriority w:val="30"/>
    <w:qFormat/>
    <w:rsid w:val="00D42DA8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rFonts w:ascii="Arial" w:hAnsi="Arial"/>
      <w:b/>
      <w:bCs/>
      <w:color w:val="DD8047" w:themeColor="accent2"/>
      <w:sz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2DA8"/>
    <w:rPr>
      <w:rFonts w:ascii="Arial" w:eastAsiaTheme="minorEastAsia" w:hAnsi="Arial"/>
      <w:b/>
      <w:bCs/>
      <w:color w:val="DD8047" w:themeColor="accent2"/>
      <w:sz w:val="28"/>
      <w:szCs w:val="23"/>
      <w:shd w:val="clear" w:color="auto" w:fill="FFFFFF" w:themeFill="background1"/>
      <w:lang w:val="fr-FR"/>
    </w:rPr>
  </w:style>
  <w:style w:type="paragraph" w:styleId="Sous-titre">
    <w:name w:val="Subtitle"/>
    <w:basedOn w:val="Normal"/>
    <w:link w:val="Sous-titreCar"/>
    <w:uiPriority w:val="11"/>
    <w:qFormat/>
    <w:rsid w:val="005A5297"/>
    <w:pPr>
      <w:spacing w:after="720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A5297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paragraph" w:styleId="Titre">
    <w:name w:val="Title"/>
    <w:basedOn w:val="Normal"/>
    <w:link w:val="TitreCar"/>
    <w:qFormat/>
    <w:rsid w:val="00063DBC"/>
    <w:pPr>
      <w:spacing w:after="0"/>
      <w:jc w:val="center"/>
    </w:pPr>
    <w:rPr>
      <w:rFonts w:ascii="Gotham Rounded Bold" w:hAnsi="Gotham Rounded Bold"/>
      <w:color w:val="775F55" w:themeColor="text2"/>
      <w:sz w:val="40"/>
      <w:szCs w:val="40"/>
    </w:rPr>
  </w:style>
  <w:style w:type="character" w:customStyle="1" w:styleId="TitreCar">
    <w:name w:val="Titre Car"/>
    <w:basedOn w:val="Policepardfaut"/>
    <w:link w:val="Titre"/>
    <w:rsid w:val="00063DBC"/>
    <w:rPr>
      <w:rFonts w:ascii="Gotham Rounded Bold" w:eastAsiaTheme="minorEastAsia" w:hAnsi="Gotham Rounded Bold"/>
      <w:color w:val="775F55" w:themeColor="text2"/>
      <w:sz w:val="40"/>
      <w:szCs w:val="4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5297"/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5297"/>
    <w:rPr>
      <w:rFonts w:eastAsiaTheme="minorEastAsia" w:hAnsi="Tahoma"/>
      <w:sz w:val="16"/>
      <w:szCs w:val="16"/>
      <w:lang w:val="fr-FR"/>
    </w:rPr>
  </w:style>
  <w:style w:type="character" w:styleId="Titredulivre">
    <w:name w:val="Book Title"/>
    <w:basedOn w:val="Policepardfaut"/>
    <w:uiPriority w:val="33"/>
    <w:qFormat/>
    <w:rsid w:val="005A5297"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fr-FR"/>
    </w:rPr>
  </w:style>
  <w:style w:type="paragraph" w:styleId="Lgende">
    <w:name w:val="caption"/>
    <w:basedOn w:val="Normal"/>
    <w:next w:val="Normal"/>
    <w:uiPriority w:val="35"/>
    <w:unhideWhenUsed/>
    <w:rsid w:val="005A5297"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sid w:val="00895EAD"/>
    <w:rPr>
      <w:rFonts w:ascii="Trebuchet MS" w:hAnsi="Trebuchet MS" w:cstheme="minorBidi"/>
      <w:b/>
      <w:bCs/>
      <w:iCs/>
      <w:caps/>
      <w:color w:val="775F55" w:themeColor="text2"/>
      <w:spacing w:val="10"/>
      <w:sz w:val="23"/>
      <w:szCs w:val="23"/>
      <w:u w:val="none"/>
      <w:bdr w:val="none" w:sz="0" w:space="0" w:color="auto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5A5297"/>
    <w:rPr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sid w:val="005A5297"/>
    <w:rPr>
      <w:b/>
      <w:bCs/>
      <w:color w:val="775F55" w:themeColor="text2"/>
      <w:spacing w:val="10"/>
      <w:sz w:val="23"/>
    </w:rPr>
  </w:style>
  <w:style w:type="character" w:customStyle="1" w:styleId="Titre6Car">
    <w:name w:val="Titre 6 Car"/>
    <w:basedOn w:val="Policepardfaut"/>
    <w:link w:val="Titre6"/>
    <w:uiPriority w:val="9"/>
    <w:semiHidden/>
    <w:rsid w:val="005A5297"/>
    <w:rPr>
      <w:b/>
      <w:bCs/>
      <w:color w:val="DD8047" w:themeColor="accent2"/>
      <w:spacing w:val="10"/>
      <w:sz w:val="23"/>
    </w:rPr>
  </w:style>
  <w:style w:type="character" w:customStyle="1" w:styleId="Titre7Car">
    <w:name w:val="Titre 7 Car"/>
    <w:basedOn w:val="Policepardfaut"/>
    <w:link w:val="Titre7"/>
    <w:uiPriority w:val="9"/>
    <w:semiHidden/>
    <w:rsid w:val="005A5297"/>
    <w:rPr>
      <w:smallCaps/>
      <w:color w:val="000000" w:themeColor="text1"/>
      <w:spacing w:val="10"/>
      <w:sz w:val="23"/>
    </w:rPr>
  </w:style>
  <w:style w:type="character" w:customStyle="1" w:styleId="Titre8Car">
    <w:name w:val="Titre 8 Car"/>
    <w:basedOn w:val="Policepardfaut"/>
    <w:link w:val="Titre8"/>
    <w:uiPriority w:val="9"/>
    <w:semiHidden/>
    <w:rsid w:val="005A5297"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5A5297"/>
    <w:rPr>
      <w:b/>
      <w:bCs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5A5297"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sid w:val="005A5297"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sid w:val="005A5297"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rsid w:val="005A5297"/>
    <w:pPr>
      <w:ind w:left="360" w:hanging="360"/>
    </w:pPr>
  </w:style>
  <w:style w:type="paragraph" w:styleId="Liste2">
    <w:name w:val="List 2"/>
    <w:basedOn w:val="Normal"/>
    <w:uiPriority w:val="99"/>
    <w:semiHidden/>
    <w:unhideWhenUsed/>
    <w:rsid w:val="005A5297"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rsid w:val="005A5297"/>
    <w:pPr>
      <w:numPr>
        <w:numId w:val="2"/>
      </w:numPr>
    </w:pPr>
    <w:rPr>
      <w:sz w:val="24"/>
      <w:szCs w:val="24"/>
    </w:rPr>
  </w:style>
  <w:style w:type="paragraph" w:styleId="Listepuces2">
    <w:name w:val="List Bullet 2"/>
    <w:basedOn w:val="Normal"/>
    <w:uiPriority w:val="36"/>
    <w:unhideWhenUsed/>
    <w:qFormat/>
    <w:rsid w:val="005A5297"/>
    <w:pPr>
      <w:numPr>
        <w:numId w:val="3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rsid w:val="005A5297"/>
    <w:pPr>
      <w:numPr>
        <w:numId w:val="4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rsid w:val="005A5297"/>
    <w:pPr>
      <w:numPr>
        <w:numId w:val="5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rsid w:val="005A5297"/>
    <w:pPr>
      <w:numPr>
        <w:numId w:val="6"/>
      </w:numPr>
    </w:pPr>
  </w:style>
  <w:style w:type="paragraph" w:styleId="Paragraphedeliste">
    <w:name w:val="List Paragraph"/>
    <w:basedOn w:val="Normal"/>
    <w:link w:val="ParagraphedelisteCar"/>
    <w:uiPriority w:val="34"/>
    <w:unhideWhenUsed/>
    <w:qFormat/>
    <w:rsid w:val="005A5297"/>
    <w:pPr>
      <w:ind w:left="720"/>
      <w:contextualSpacing/>
    </w:pPr>
  </w:style>
  <w:style w:type="numbering" w:customStyle="1" w:styleId="Styledelistecentral">
    <w:name w:val="Style de liste central"/>
    <w:uiPriority w:val="99"/>
    <w:rsid w:val="005A5297"/>
    <w:pPr>
      <w:numPr>
        <w:numId w:val="1"/>
      </w:numPr>
    </w:pPr>
  </w:style>
  <w:style w:type="paragraph" w:styleId="Sansinterligne">
    <w:name w:val="No Spacing"/>
    <w:basedOn w:val="Normal"/>
    <w:link w:val="SansinterligneCar"/>
    <w:uiPriority w:val="1"/>
    <w:qFormat/>
    <w:rsid w:val="005A5297"/>
    <w:pPr>
      <w:spacing w:after="0"/>
    </w:pPr>
  </w:style>
  <w:style w:type="paragraph" w:styleId="Citation">
    <w:name w:val="Quote"/>
    <w:basedOn w:val="Normal"/>
    <w:link w:val="CitationCar"/>
    <w:uiPriority w:val="29"/>
    <w:qFormat/>
    <w:rsid w:val="005A5297"/>
    <w:rPr>
      <w:i/>
      <w:iCs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sid w:val="005A5297"/>
    <w:rPr>
      <w:i/>
      <w:iCs/>
      <w:smallCaps/>
      <w:color w:val="775F55" w:themeColor="text2"/>
      <w:spacing w:val="6"/>
      <w:sz w:val="23"/>
    </w:rPr>
  </w:style>
  <w:style w:type="character" w:styleId="lev">
    <w:name w:val="Strong"/>
    <w:uiPriority w:val="22"/>
    <w:qFormat/>
    <w:rsid w:val="005A5297"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val="fr-FR"/>
    </w:rPr>
  </w:style>
  <w:style w:type="character" w:styleId="Emphaseple">
    <w:name w:val="Subtle Emphasis"/>
    <w:basedOn w:val="Policepardfaut"/>
    <w:uiPriority w:val="19"/>
    <w:qFormat/>
    <w:rsid w:val="005A5297"/>
    <w:rPr>
      <w:rFonts w:asciiTheme="minorHAnsi" w:hAnsiTheme="minorHAnsi"/>
      <w:i/>
      <w:iCs/>
      <w:sz w:val="23"/>
    </w:rPr>
  </w:style>
  <w:style w:type="character" w:styleId="Rfrenceple">
    <w:name w:val="Subtle Reference"/>
    <w:basedOn w:val="Policepardfaut"/>
    <w:uiPriority w:val="31"/>
    <w:qFormat/>
    <w:rsid w:val="005A5297"/>
    <w:rPr>
      <w:rFonts w:asciiTheme="minorHAnsi" w:hAnsiTheme="minorHAnsi"/>
      <w:b/>
      <w:bCs/>
      <w:i/>
      <w:iCs/>
      <w:color w:val="775F55" w:themeColor="text2"/>
      <w:sz w:val="23"/>
    </w:rPr>
  </w:style>
  <w:style w:type="table" w:styleId="Grilledutableau">
    <w:name w:val="Table Grid"/>
    <w:basedOn w:val="TableauNormal"/>
    <w:uiPriority w:val="59"/>
    <w:rsid w:val="005A5297"/>
    <w:pPr>
      <w:spacing w:after="0" w:line="240" w:lineRule="auto"/>
    </w:pPr>
    <w:rPr>
      <w:rFonts w:eastAsiaTheme="minorEastAsia"/>
      <w:sz w:val="24"/>
      <w:szCs w:val="24"/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5A5297"/>
    <w:pPr>
      <w:ind w:left="220" w:hanging="220"/>
    </w:pPr>
  </w:style>
  <w:style w:type="paragraph" w:styleId="TM1">
    <w:name w:val="toc 1"/>
    <w:basedOn w:val="Normal"/>
    <w:next w:val="Normal"/>
    <w:autoRedefine/>
    <w:uiPriority w:val="39"/>
    <w:unhideWhenUsed/>
    <w:rsid w:val="003B059B"/>
    <w:pPr>
      <w:tabs>
        <w:tab w:val="right" w:leader="dot" w:pos="8630"/>
      </w:tabs>
      <w:spacing w:before="180" w:after="40"/>
    </w:pPr>
    <w:rPr>
      <w:b/>
      <w:bCs/>
      <w:caps/>
      <w:noProof/>
      <w:color w:val="775F55" w:themeColor="text2"/>
    </w:rPr>
  </w:style>
  <w:style w:type="paragraph" w:styleId="TM2">
    <w:name w:val="toc 2"/>
    <w:basedOn w:val="Normal"/>
    <w:next w:val="Normal"/>
    <w:autoRedefine/>
    <w:uiPriority w:val="39"/>
    <w:unhideWhenUsed/>
    <w:rsid w:val="005A5297"/>
    <w:pPr>
      <w:tabs>
        <w:tab w:val="right" w:leader="dot" w:pos="8630"/>
      </w:tabs>
      <w:spacing w:after="40"/>
      <w:ind w:left="144"/>
    </w:pPr>
    <w:rPr>
      <w:noProof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5A5297"/>
    <w:pPr>
      <w:tabs>
        <w:tab w:val="right" w:leader="dot" w:pos="8630"/>
      </w:tabs>
      <w:spacing w:after="40"/>
      <w:ind w:left="288"/>
    </w:pPr>
    <w:rPr>
      <w:noProof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432"/>
    </w:pPr>
    <w:rPr>
      <w:noProof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576"/>
    </w:pPr>
    <w:rPr>
      <w:noProof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720"/>
    </w:pPr>
    <w:rPr>
      <w:noProof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864"/>
    </w:pPr>
    <w:rPr>
      <w:noProof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1008"/>
    </w:pPr>
    <w:rPr>
      <w:noProof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1152"/>
    </w:pPr>
    <w:rPr>
      <w:noProof/>
    </w:rPr>
  </w:style>
  <w:style w:type="character" w:customStyle="1" w:styleId="SansinterligneCar">
    <w:name w:val="Sans interligne Car"/>
    <w:basedOn w:val="Policepardfaut"/>
    <w:link w:val="Sansinterligne"/>
    <w:uiPriority w:val="1"/>
    <w:rsid w:val="005A5297"/>
    <w:rPr>
      <w:sz w:val="23"/>
    </w:rPr>
  </w:style>
  <w:style w:type="paragraph" w:customStyle="1" w:styleId="En-ttedepagepaire">
    <w:name w:val="En-tête de page paire"/>
    <w:basedOn w:val="Normal"/>
    <w:uiPriority w:val="39"/>
    <w:semiHidden/>
    <w:unhideWhenUsed/>
    <w:qFormat/>
    <w:rsid w:val="005A5297"/>
    <w:pPr>
      <w:pBdr>
        <w:bottom w:val="single" w:sz="4" w:space="1" w:color="94B6D2" w:themeColor="accent1"/>
      </w:pBdr>
      <w:spacing w:after="0"/>
    </w:pPr>
    <w:rPr>
      <w:b/>
      <w:bCs/>
      <w:color w:val="775F55" w:themeColor="text2"/>
      <w:sz w:val="20"/>
    </w:rPr>
  </w:style>
  <w:style w:type="paragraph" w:customStyle="1" w:styleId="Pieddepagepaire">
    <w:name w:val="Pied de page paire"/>
    <w:basedOn w:val="Normal"/>
    <w:uiPriority w:val="49"/>
    <w:semiHidden/>
    <w:unhideWhenUsed/>
    <w:rsid w:val="005A5297"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En-ttedepageimpaire">
    <w:name w:val="En-tête de page impaire"/>
    <w:basedOn w:val="Normal"/>
    <w:uiPriority w:val="39"/>
    <w:semiHidden/>
    <w:unhideWhenUsed/>
    <w:qFormat/>
    <w:rsid w:val="005A5297"/>
    <w:pPr>
      <w:pBdr>
        <w:bottom w:val="single" w:sz="4" w:space="1" w:color="94B6D2" w:themeColor="accent1"/>
      </w:pBdr>
      <w:spacing w:after="0"/>
      <w:jc w:val="right"/>
    </w:pPr>
    <w:rPr>
      <w:b/>
      <w:bCs/>
      <w:color w:val="775F55" w:themeColor="text2"/>
      <w:sz w:val="20"/>
    </w:rPr>
  </w:style>
  <w:style w:type="paragraph" w:customStyle="1" w:styleId="Pieddepageimpaire">
    <w:name w:val="Pied de page impaire"/>
    <w:basedOn w:val="Normal"/>
    <w:uiPriority w:val="39"/>
    <w:unhideWhenUsed/>
    <w:qFormat/>
    <w:rsid w:val="005A5297"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5A5297"/>
    <w:rPr>
      <w:color w:val="808080"/>
    </w:rPr>
  </w:style>
  <w:style w:type="paragraph" w:customStyle="1" w:styleId="Default">
    <w:name w:val="Default"/>
    <w:rsid w:val="005E7FEE"/>
    <w:pPr>
      <w:autoSpaceDE w:val="0"/>
      <w:autoSpaceDN w:val="0"/>
      <w:adjustRightInd w:val="0"/>
      <w:spacing w:after="0" w:line="240" w:lineRule="auto"/>
    </w:pPr>
    <w:rPr>
      <w:rFonts w:ascii="FCECK H+ Myriad Set" w:eastAsia="Times New Roman" w:hAnsi="FCECK H+ Myriad Set" w:cs="FCECK H+ Myriad Set"/>
      <w:color w:val="000000"/>
      <w:sz w:val="24"/>
      <w:szCs w:val="24"/>
      <w:lang w:val="fr-FR" w:eastAsia="fr-FR"/>
    </w:rPr>
  </w:style>
  <w:style w:type="table" w:customStyle="1" w:styleId="Ombrageclair1">
    <w:name w:val="Ombrage clair1"/>
    <w:basedOn w:val="TableauNormal"/>
    <w:uiPriority w:val="60"/>
    <w:rsid w:val="005E7FEE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  <w:lang w:val="fr-FR" w:eastAsia="fr-FR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ommentaire">
    <w:name w:val="annotation text"/>
    <w:basedOn w:val="Normal"/>
    <w:link w:val="CommentaireCar"/>
    <w:semiHidden/>
    <w:rsid w:val="00687245"/>
    <w:pPr>
      <w:spacing w:after="0"/>
    </w:pPr>
    <w:rPr>
      <w:rFonts w:ascii="Times New Roman" w:eastAsia="Times New Roman" w:hAnsi="Times New Roman" w:cs="Times New Roman"/>
      <w:sz w:val="20"/>
      <w:szCs w:val="20"/>
      <w:lang w:val="en-GB" w:eastAsia="fr-FR"/>
    </w:rPr>
  </w:style>
  <w:style w:type="character" w:customStyle="1" w:styleId="CommentaireCar">
    <w:name w:val="Commentaire Car"/>
    <w:basedOn w:val="Policepardfaut"/>
    <w:link w:val="Commentaire"/>
    <w:semiHidden/>
    <w:rsid w:val="00687245"/>
    <w:rPr>
      <w:rFonts w:ascii="Times New Roman" w:eastAsia="Times New Roman" w:hAnsi="Times New Roman" w:cs="Times New Roman"/>
      <w:sz w:val="20"/>
      <w:szCs w:val="20"/>
      <w:lang w:val="en-GB" w:eastAsia="fr-FR"/>
    </w:rPr>
  </w:style>
  <w:style w:type="paragraph" w:customStyle="1" w:styleId="Warning">
    <w:name w:val="Warning"/>
    <w:basedOn w:val="Normal"/>
    <w:rsid w:val="00687245"/>
    <w:pPr>
      <w:spacing w:before="120" w:after="120"/>
      <w:ind w:left="720" w:right="720"/>
    </w:pPr>
    <w:rPr>
      <w:rFonts w:ascii="Times New Roman" w:eastAsia="Times New Roman" w:hAnsi="Times New Roman" w:cs="Times New Roman"/>
      <w:b/>
      <w:i/>
      <w:sz w:val="20"/>
      <w:szCs w:val="20"/>
      <w:lang w:val="en-GB" w:eastAsia="fr-FR"/>
    </w:rPr>
  </w:style>
  <w:style w:type="paragraph" w:customStyle="1" w:styleId="Pa14">
    <w:name w:val="Pa14"/>
    <w:basedOn w:val="Default"/>
    <w:next w:val="Default"/>
    <w:uiPriority w:val="99"/>
    <w:rsid w:val="0053491F"/>
    <w:pPr>
      <w:spacing w:line="151" w:lineRule="atLeast"/>
    </w:pPr>
    <w:rPr>
      <w:rFonts w:ascii="Myriad Pro" w:eastAsiaTheme="minorHAnsi" w:hAnsi="Myriad Pro" w:cstheme="minorBidi"/>
      <w:color w:val="auto"/>
      <w:lang w:eastAsia="en-US"/>
    </w:rPr>
  </w:style>
  <w:style w:type="table" w:styleId="Listemoyenne2-Accent1">
    <w:name w:val="Medium List 2 Accent 1"/>
    <w:basedOn w:val="TableauNormal"/>
    <w:uiPriority w:val="41"/>
    <w:rsid w:val="00E7081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4B6D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45"/>
    <w:rsid w:val="00E7081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BA79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emoyenne1-Accent11">
    <w:name w:val="Liste moyenne 1 - Accent 11"/>
    <w:basedOn w:val="TableauNormal"/>
    <w:uiPriority w:val="41"/>
    <w:rsid w:val="00E7081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paragraph" w:customStyle="1" w:styleId="Textedatasheet">
    <w:name w:val="Texte datasheet"/>
    <w:basedOn w:val="Paragraphedeliste"/>
    <w:link w:val="TextedatasheetCar"/>
    <w:qFormat/>
    <w:rsid w:val="00F41378"/>
    <w:pPr>
      <w:numPr>
        <w:numId w:val="7"/>
      </w:numPr>
      <w:ind w:left="360"/>
    </w:pPr>
    <w:rPr>
      <w:sz w:val="20"/>
      <w:lang w:val="en-US"/>
    </w:rPr>
  </w:style>
  <w:style w:type="paragraph" w:customStyle="1" w:styleId="TitreDatasheet">
    <w:name w:val="Titre Datasheet"/>
    <w:qFormat/>
    <w:rsid w:val="003B059B"/>
    <w:pPr>
      <w:spacing w:before="240" w:after="120"/>
    </w:pPr>
    <w:rPr>
      <w:rFonts w:ascii="Trebuchet MS" w:eastAsiaTheme="minorEastAsia" w:hAnsi="Trebuchet MS"/>
      <w:b/>
      <w:color w:val="548AB7" w:themeColor="accent1" w:themeShade="BF"/>
      <w:spacing w:val="20"/>
      <w:sz w:val="24"/>
      <w:szCs w:val="28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0756CF"/>
    <w:rPr>
      <w:rFonts w:ascii="Trebuchet MS" w:eastAsiaTheme="minorEastAsia" w:hAnsi="Trebuchet MS"/>
      <w:sz w:val="23"/>
      <w:szCs w:val="23"/>
      <w:lang w:val="fr-FR"/>
    </w:rPr>
  </w:style>
  <w:style w:type="character" w:customStyle="1" w:styleId="TextedatasheetCar">
    <w:name w:val="Texte datasheet Car"/>
    <w:basedOn w:val="ParagraphedelisteCar"/>
    <w:link w:val="Textedatasheet"/>
    <w:rsid w:val="000756CF"/>
    <w:rPr>
      <w:rFonts w:ascii="Trebuchet MS" w:eastAsiaTheme="minorEastAsia" w:hAnsi="Trebuchet MS"/>
      <w:sz w:val="20"/>
      <w:szCs w:val="23"/>
      <w:lang w:val="fr-FR"/>
    </w:rPr>
  </w:style>
  <w:style w:type="paragraph" w:customStyle="1" w:styleId="Danger">
    <w:name w:val="Danger"/>
    <w:basedOn w:val="Citationintense"/>
    <w:qFormat/>
    <w:rsid w:val="00DA082D"/>
    <w:pPr>
      <w:pBdr>
        <w:top w:val="double" w:sz="12" w:space="10" w:color="C00000"/>
        <w:left w:val="double" w:sz="12" w:space="10" w:color="C00000"/>
        <w:bottom w:val="double" w:sz="12" w:space="10" w:color="C00000"/>
        <w:right w:val="double" w:sz="12" w:space="10" w:color="C00000"/>
      </w:pBdr>
    </w:pPr>
    <w:rPr>
      <w:color w:val="C00000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383ADE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83ADE"/>
    <w:pPr>
      <w:spacing w:after="180"/>
    </w:pPr>
    <w:rPr>
      <w:rFonts w:ascii="Trebuchet MS" w:eastAsiaTheme="minorEastAsia" w:hAnsi="Trebuchet MS" w:cstheme="minorBidi"/>
      <w:b/>
      <w:bCs/>
      <w:lang w:val="fr-FR" w:eastAsia="en-US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83ADE"/>
    <w:rPr>
      <w:rFonts w:ascii="Trebuchet MS" w:eastAsiaTheme="minorEastAsia" w:hAnsi="Trebuchet MS" w:cs="Times New Roman"/>
      <w:b/>
      <w:bCs/>
      <w:sz w:val="20"/>
      <w:szCs w:val="20"/>
      <w:lang w:val="fr-FR" w:eastAsia="fr-FR"/>
    </w:rPr>
  </w:style>
  <w:style w:type="character" w:customStyle="1" w:styleId="st">
    <w:name w:val="st"/>
    <w:basedOn w:val="Policepardfaut"/>
    <w:rsid w:val="009D4369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C088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C088A"/>
    <w:rPr>
      <w:rFonts w:ascii="Trebuchet MS" w:eastAsiaTheme="minorEastAsia" w:hAnsi="Trebuchet MS"/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AC088A"/>
    <w:rPr>
      <w:vertAlign w:val="superscript"/>
    </w:rPr>
  </w:style>
  <w:style w:type="numbering" w:customStyle="1" w:styleId="Style1">
    <w:name w:val="Style1"/>
    <w:uiPriority w:val="99"/>
    <w:rsid w:val="00E32DB4"/>
    <w:pPr>
      <w:numPr>
        <w:numId w:val="13"/>
      </w:numPr>
    </w:pPr>
  </w:style>
  <w:style w:type="character" w:styleId="Lienhypertextesuivivisit">
    <w:name w:val="FollowedHyperlink"/>
    <w:basedOn w:val="Policepardfaut"/>
    <w:uiPriority w:val="99"/>
    <w:semiHidden/>
    <w:unhideWhenUsed/>
    <w:rsid w:val="00E92D14"/>
    <w:rPr>
      <w:color w:val="704404" w:themeColor="followedHyperlink"/>
      <w:u w:val="single"/>
    </w:rPr>
  </w:style>
  <w:style w:type="paragraph" w:customStyle="1" w:styleId="Style2">
    <w:name w:val="Style2"/>
    <w:basedOn w:val="Titre2"/>
    <w:link w:val="Style2Car"/>
    <w:qFormat/>
    <w:rsid w:val="00063DBC"/>
    <w:pPr>
      <w:numPr>
        <w:ilvl w:val="0"/>
        <w:numId w:val="0"/>
      </w:numPr>
      <w:spacing w:after="240"/>
      <w:ind w:left="1080"/>
    </w:pPr>
  </w:style>
  <w:style w:type="character" w:customStyle="1" w:styleId="Style2Car">
    <w:name w:val="Style2 Car"/>
    <w:basedOn w:val="Titre2Car"/>
    <w:link w:val="Style2"/>
    <w:rsid w:val="00063DBC"/>
    <w:rPr>
      <w:rFonts w:ascii="Calibri" w:eastAsiaTheme="minorEastAsia" w:hAnsi="Calibri"/>
      <w:b/>
      <w:bCs/>
      <w:color w:val="548AB7" w:themeColor="accent1" w:themeShade="BF"/>
      <w:spacing w:val="2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image" Target="media/image3.wmf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control" Target="activeX/activeX2.xm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2.wmf"/><Relationship Id="rId20" Type="http://schemas.openxmlformats.org/officeDocument/2006/relationships/image" Target="media/image4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control" Target="activeX/activeX1.xml"/><Relationship Id="rId23" Type="http://schemas.openxmlformats.org/officeDocument/2006/relationships/footer" Target="footer1.xml"/><Relationship Id="rId28" Type="http://schemas.openxmlformats.org/officeDocument/2006/relationships/glossaryDocument" Target="glossary/document.xml"/><Relationship Id="rId10" Type="http://schemas.openxmlformats.org/officeDocument/2006/relationships/settings" Target="settings.xml"/><Relationship Id="rId19" Type="http://schemas.openxmlformats.org/officeDocument/2006/relationships/control" Target="activeX/activeX3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wmf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deparis\devnode\docxtemplate\modele\DSQ03436%20Revue%20de%20Lancement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8F45C13D0C14CC0BEF84B7703E5B9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6142F4-FCE8-4690-BB1D-88286341B26A}"/>
      </w:docPartPr>
      <w:docPartBody>
        <w:p w:rsidR="00DC1D9B" w:rsidRDefault="00DC1D9B">
          <w:pPr>
            <w:pStyle w:val="18F45C13D0C14CC0BEF84B7703E5B93D"/>
          </w:pPr>
          <w:r w:rsidRPr="00C36ABF">
            <w:rPr>
              <w:rStyle w:val="Textedelespacerserv"/>
              <w:sz w:val="24"/>
              <w:szCs w:val="24"/>
            </w:rPr>
            <w:t>Cliquez ici pour entrer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CECK H+ Myriad Set">
    <w:altName w:val="Myriad Se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D9B"/>
    <w:rsid w:val="006760E0"/>
    <w:rsid w:val="00DC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760E0"/>
    <w:rPr>
      <w:color w:val="808080"/>
    </w:rPr>
  </w:style>
  <w:style w:type="paragraph" w:customStyle="1" w:styleId="2ED7DEE1793C42A8A910FC9A92FD37D6">
    <w:name w:val="2ED7DEE1793C42A8A910FC9A92FD37D6"/>
  </w:style>
  <w:style w:type="paragraph" w:customStyle="1" w:styleId="18F45C13D0C14CC0BEF84B7703E5B93D">
    <w:name w:val="18F45C13D0C14CC0BEF84B7703E5B93D"/>
  </w:style>
  <w:style w:type="paragraph" w:customStyle="1" w:styleId="01212EA6F8414EC9985897305E965325">
    <w:name w:val="01212EA6F8414EC9985897305E965325"/>
    <w:rsid w:val="006760E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760E0"/>
    <w:rPr>
      <w:color w:val="808080"/>
    </w:rPr>
  </w:style>
  <w:style w:type="paragraph" w:customStyle="1" w:styleId="2ED7DEE1793C42A8A910FC9A92FD37D6">
    <w:name w:val="2ED7DEE1793C42A8A910FC9A92FD37D6"/>
  </w:style>
  <w:style w:type="paragraph" w:customStyle="1" w:styleId="18F45C13D0C14CC0BEF84B7703E5B93D">
    <w:name w:val="18F45C13D0C14CC0BEF84B7703E5B93D"/>
  </w:style>
  <w:style w:type="paragraph" w:customStyle="1" w:styleId="01212EA6F8414EC9985897305E965325">
    <w:name w:val="01212EA6F8414EC9985897305E965325"/>
    <w:rsid w:val="006760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2011-06-16T00:00:00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28" ma:contentTypeDescription="Create a new document." ma:contentTypeScope="" ma:versionID="3734922cae638a1d4f2b3c9f45d0aea3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B15EA98B-2241-4B26-B144-7EAE4DB427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D4C91E-75C9-41A7-BAEA-D44C9DA55E19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3645E1F1-DAE4-477F-B358-4991BFEC9C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631A1B67-4964-4190-A0FA-8038A52D0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DSQ03436 Revue de Lancement</Template>
  <TotalTime>1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5" baseType="lpstr">
      <vt:lpstr>Revue de Lancement</vt:lpstr>
      <vt:lpstr>&lt;Nom du Produit&gt;</vt:lpstr>
      <vt:lpstr/>
      <vt:lpstr>    Heading 2|two</vt:lpstr>
      <vt:lpstr>        Heading 3|three</vt:lpstr>
    </vt:vector>
  </TitlesOfParts>
  <Company>Micropross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Revue de Lancement</dc:title>
  <dc:subject/>
  <dc:creator>Ludovic DEPARIS</dc:creator>
  <cp:lastModifiedBy>Ludovic DEPARIS</cp:lastModifiedBy>
  <cp:revision>3</cp:revision>
  <cp:lastPrinted>2012-12-27T16:35:00Z</cp:lastPrinted>
  <dcterms:created xsi:type="dcterms:W3CDTF">2015-07-30T07:17:00Z</dcterms:created>
  <dcterms:modified xsi:type="dcterms:W3CDTF">2015-07-30T09:43:00Z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TC101927459990</vt:lpwstr>
  </property>
</Properties>
</file>
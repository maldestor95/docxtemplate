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D7" w:rsidRPr="00EC2759" w:rsidRDefault="00CD31D7" w:rsidP="00CD31D7">
      <w:pPr>
        <w:spacing w:after="200" w:line="276" w:lineRule="auto"/>
        <w:ind w:left="709"/>
        <w:jc w:val="center"/>
        <w:rPr>
          <w:color w:val="A17B36" w:themeColor="background2" w:themeShade="80"/>
          <w:u w:val="single"/>
        </w:rPr>
      </w:pPr>
      <w:r w:rsidRPr="00EC2759">
        <w:rPr>
          <w:b/>
          <w:smallCaps/>
          <w:color w:val="A17B36" w:themeColor="background2" w:themeShade="80"/>
          <w:sz w:val="44"/>
          <w:u w:val="single"/>
        </w:rPr>
        <w:t>{code} – {nom_produit}</w:t>
      </w:r>
    </w:p>
    <w:p w:rsidR="00E250B6" w:rsidRPr="00A71F5B" w:rsidRDefault="00E250B6">
      <w:pPr>
        <w:spacing w:after="200" w:line="276" w:lineRule="auto"/>
        <w:jc w:val="left"/>
      </w:pPr>
    </w:p>
    <w:p w:rsidR="00555E77" w:rsidRDefault="00A71F5B" w:rsidP="00555E77">
      <w:pPr>
        <w:spacing w:after="0" w:line="276" w:lineRule="auto"/>
        <w:jc w:val="left"/>
      </w:pPr>
      <w:r w:rsidRPr="00A71F5B">
        <w:t>Au vu d</w:t>
      </w:r>
      <w:r w:rsidR="00483AD2">
        <w:t xml:space="preserve">u rapport de validation, le </w:t>
      </w:r>
      <w:r w:rsidR="00C95644">
        <w:t>développement d</w:t>
      </w:r>
      <w:r w:rsidR="004F2C37">
        <w:t>u</w:t>
      </w:r>
      <w:r w:rsidR="00C95644">
        <w:t xml:space="preserve"> </w:t>
      </w:r>
      <w:r w:rsidR="00483AD2">
        <w:t xml:space="preserve">projet est déclaré </w:t>
      </w:r>
      <w:r w:rsidR="00090E93">
        <w:t>comme étant</w:t>
      </w:r>
      <w:r w:rsidR="00555E77">
        <w:t> :</w:t>
      </w:r>
    </w:p>
    <w:p w:rsidR="00555E77" w:rsidRDefault="00555E77" w:rsidP="00555E77">
      <w:pPr>
        <w:spacing w:after="0" w:line="276" w:lineRule="auto"/>
        <w:ind w:left="1134"/>
        <w:jc w:val="left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8pt;height:21pt" o:ole="">
            <v:imagedata r:id="rId14" o:title=""/>
          </v:shape>
          <w:control r:id="rId15" w:name="OptionButton1" w:shapeid="_x0000_i1041"/>
        </w:object>
      </w:r>
    </w:p>
    <w:p w:rsidR="00555E77" w:rsidRDefault="00555E77" w:rsidP="00555E77">
      <w:pPr>
        <w:spacing w:after="200" w:line="276" w:lineRule="auto"/>
        <w:ind w:left="1134"/>
        <w:jc w:val="left"/>
      </w:pPr>
      <w:r>
        <w:object w:dxaOrig="225" w:dyaOrig="225">
          <v:shape id="_x0000_i1043" type="#_x0000_t75" style="width:183pt;height:21pt" o:ole="">
            <v:imagedata r:id="rId16" o:title=""/>
          </v:shape>
          <w:control r:id="rId17" w:name="OptionButton2" w:shapeid="_x0000_i1043"/>
        </w:object>
      </w:r>
    </w:p>
    <w:p w:rsidR="00FF591E" w:rsidRDefault="00483AD2">
      <w:pPr>
        <w:spacing w:after="200" w:line="276" w:lineRule="auto"/>
        <w:jc w:val="left"/>
      </w:pPr>
      <w:r>
        <w:t>Référence du Rapport de Validation</w:t>
      </w:r>
      <w:r w:rsidR="00A71F5B">
        <w:t xml:space="preserve"> : </w:t>
      </w:r>
    </w:p>
    <w:p w:rsidR="00627531" w:rsidRPr="00483AD2" w:rsidRDefault="00627531">
      <w:pPr>
        <w:spacing w:after="200" w:line="276" w:lineRule="auto"/>
        <w:jc w:val="left"/>
        <w:rPr>
          <w:sz w:val="24"/>
          <w:szCs w:val="24"/>
        </w:rPr>
      </w:pPr>
      <w:r>
        <w:t>Score de Validation</w:t>
      </w:r>
      <w:r w:rsidR="00E157F2">
        <w:rPr>
          <w:rStyle w:val="Appelnotedebasdep"/>
        </w:rPr>
        <w:footnoteReference w:id="1"/>
      </w:r>
      <w:r>
        <w:t xml:space="preserve"> : </w:t>
      </w:r>
    </w:p>
    <w:tbl>
      <w:tblPr>
        <w:tblStyle w:val="Listemoyenne1-Accent11"/>
        <w:tblW w:w="0" w:type="auto"/>
        <w:tblLook w:val="04A0" w:firstRow="1" w:lastRow="0" w:firstColumn="1" w:lastColumn="0" w:noHBand="0" w:noVBand="1"/>
      </w:tblPr>
      <w:tblGrid>
        <w:gridCol w:w="2093"/>
        <w:gridCol w:w="3881"/>
        <w:gridCol w:w="3881"/>
      </w:tblGrid>
      <w:tr w:rsidR="00A71F5B" w:rsidRPr="00A71F5B" w:rsidTr="00A7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Pr="00A71F5B" w:rsidRDefault="00A71F5B" w:rsidP="00A71F5B">
            <w:p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A71F5B" w:rsidP="00A71F5B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71F5B" w:rsidRPr="00A71F5B" w:rsidTr="00A7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ind w:left="709" w:hanging="709"/>
              <w:jc w:val="left"/>
            </w:pPr>
          </w:p>
          <w:p w:rsidR="00A71F5B" w:rsidRDefault="00A71F5B" w:rsidP="00A71F5B">
            <w:pPr>
              <w:spacing w:after="0"/>
              <w:ind w:left="709" w:hanging="709"/>
              <w:jc w:val="left"/>
            </w:pPr>
            <w:r w:rsidRPr="00A71F5B">
              <w:t>Date</w:t>
            </w:r>
          </w:p>
          <w:p w:rsidR="00A71F5B" w:rsidRPr="00A71F5B" w:rsidRDefault="00A71F5B" w:rsidP="00A71F5B">
            <w:pPr>
              <w:spacing w:after="0"/>
              <w:ind w:left="709" w:hanging="709"/>
              <w:jc w:val="left"/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D32377" w:rsidP="00CD31D7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sz w:val="24"/>
                  <w:szCs w:val="24"/>
                </w:rPr>
                <w:id w:val="35282191"/>
                <w:placeholder>
                  <w:docPart w:val="0DE9339977E744BF8640FD8C13D225D5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D31D7">
                  <w:rPr>
                    <w:sz w:val="24"/>
                    <w:szCs w:val="24"/>
                  </w:rPr>
                  <w:t>{date}</w:t>
                </w:r>
              </w:sdtContent>
            </w:sdt>
          </w:p>
        </w:tc>
      </w:tr>
      <w:tr w:rsidR="001B1354" w:rsidRPr="00A71F5B" w:rsidTr="00AE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B1354" w:rsidRDefault="001B1354" w:rsidP="00A71F5B">
            <w:pPr>
              <w:spacing w:after="0"/>
              <w:jc w:val="left"/>
            </w:pPr>
          </w:p>
          <w:p w:rsidR="001B1354" w:rsidRDefault="00155314" w:rsidP="00A71F5B">
            <w:pPr>
              <w:spacing w:after="0"/>
              <w:jc w:val="left"/>
            </w:pPr>
            <w:r>
              <w:t>R&amp;D</w:t>
            </w:r>
          </w:p>
          <w:p w:rsidR="001B1354" w:rsidRPr="00A71F5B" w:rsidRDefault="001B1354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9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01BC80F0-AB46-4F32-893B-B365043CFFDD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0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AE1B63EE-F40A-44A6-BD29-A8C76A83C196}" provid="{00000000-0000-0000-0000-000000000000}" issignatureline="t"/>
                </v:shape>
              </w:pict>
            </w:r>
          </w:p>
        </w:tc>
      </w:tr>
      <w:tr w:rsidR="001B1354" w:rsidRPr="00A71F5B" w:rsidTr="00AE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B1354" w:rsidRDefault="001B1354" w:rsidP="00A71F5B">
            <w:pPr>
              <w:spacing w:after="0"/>
              <w:jc w:val="left"/>
            </w:pPr>
          </w:p>
          <w:p w:rsidR="001B1354" w:rsidRDefault="00155314" w:rsidP="00A71F5B">
            <w:pPr>
              <w:spacing w:after="0"/>
              <w:jc w:val="left"/>
            </w:pPr>
            <w:r>
              <w:t>Méthodes</w:t>
            </w:r>
          </w:p>
          <w:p w:rsidR="001B1354" w:rsidRPr="00A71F5B" w:rsidRDefault="001B1354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1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590129AF-DAE3-4A60-8B0F-B918298A7DB0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2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14DD5B60-11AE-4806-8656-9D7772811320}" provid="{00000000-0000-0000-0000-000000000000}" issignatureline="t"/>
                </v:shape>
              </w:pict>
            </w:r>
          </w:p>
        </w:tc>
      </w:tr>
      <w:tr w:rsidR="001B1354" w:rsidRPr="00A71F5B" w:rsidTr="00AE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B1354" w:rsidRDefault="001B1354" w:rsidP="00A71F5B">
            <w:pPr>
              <w:spacing w:after="0"/>
              <w:jc w:val="left"/>
            </w:pPr>
          </w:p>
          <w:p w:rsidR="001B1354" w:rsidRDefault="00155314" w:rsidP="00A71F5B">
            <w:pPr>
              <w:spacing w:after="0"/>
              <w:jc w:val="left"/>
            </w:pPr>
            <w:r>
              <w:t>Support</w:t>
            </w:r>
          </w:p>
          <w:p w:rsidR="001B1354" w:rsidRPr="00A71F5B" w:rsidRDefault="001B1354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3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488D41A2-BEAB-4849-8F32-972BFD30FFAA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4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141128C8-6C1F-4C54-8EE6-E18EFEF0E66A}" provid="{00000000-0000-0000-0000-000000000000}" issignatureline="t"/>
                </v:shape>
              </w:pict>
            </w:r>
          </w:p>
        </w:tc>
      </w:tr>
      <w:tr w:rsidR="001B1354" w:rsidRPr="00A71F5B" w:rsidTr="00AE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B1354" w:rsidRDefault="001B1354" w:rsidP="00A71F5B">
            <w:pPr>
              <w:spacing w:after="0"/>
              <w:jc w:val="left"/>
            </w:pPr>
          </w:p>
          <w:p w:rsidR="001B1354" w:rsidRDefault="001B1354" w:rsidP="00A71F5B">
            <w:pPr>
              <w:spacing w:after="0"/>
              <w:jc w:val="left"/>
            </w:pPr>
            <w:r>
              <w:t>Production</w:t>
            </w:r>
          </w:p>
          <w:p w:rsidR="001B1354" w:rsidRDefault="001B1354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5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E140E620-4080-43CB-926F-BCFC3FF3A6CF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6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B276F7FF-2B73-47FC-9601-EDB7DCAD3C15}" provid="{00000000-0000-0000-0000-000000000000}" issignatureline="t"/>
                </v:shape>
              </w:pict>
            </w:r>
          </w:p>
        </w:tc>
      </w:tr>
      <w:tr w:rsidR="001B1354" w:rsidRPr="00A71F5B" w:rsidTr="00AE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B1354" w:rsidRDefault="001B1354" w:rsidP="00A71F5B">
            <w:pPr>
              <w:spacing w:after="0"/>
              <w:jc w:val="left"/>
            </w:pPr>
          </w:p>
          <w:p w:rsidR="001B1354" w:rsidRDefault="00155314" w:rsidP="00A71F5B">
            <w:pPr>
              <w:spacing w:after="0"/>
              <w:jc w:val="left"/>
            </w:pPr>
            <w:r>
              <w:t>Commerce</w:t>
            </w:r>
          </w:p>
          <w:p w:rsidR="001B1354" w:rsidRDefault="001B1354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7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92FC69EF-92CC-46BF-A4A4-B6C036404805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B1354" w:rsidRPr="00A71F5B" w:rsidRDefault="00D32377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38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637C4C62-20C9-4C3C-AA44-457C9542B028}" provid="{00000000-0000-0000-0000-000000000000}" issignatureline="t"/>
                </v:shape>
              </w:pict>
            </w:r>
          </w:p>
        </w:tc>
      </w:tr>
      <w:tr w:rsidR="001B1354" w:rsidRPr="00A71F5B" w:rsidTr="00AE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1B1354" w:rsidRDefault="001B1354" w:rsidP="00A71F5B">
            <w:pPr>
              <w:spacing w:after="0"/>
              <w:jc w:val="left"/>
            </w:pPr>
          </w:p>
          <w:p w:rsidR="001B1354" w:rsidRDefault="00155314" w:rsidP="00A71F5B">
            <w:pPr>
              <w:spacing w:after="0"/>
              <w:jc w:val="left"/>
            </w:pPr>
            <w:r>
              <w:t>Direction</w:t>
            </w:r>
          </w:p>
          <w:p w:rsidR="00155314" w:rsidRDefault="00155314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1B1354" w:rsidRDefault="00D32377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39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C75E8D11-44AB-47CF-9A3A-D540E0F89748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1B1354" w:rsidRDefault="00D32377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40" type="#_x0000_t75" alt="Ligne de signature Microsoft Office..." style="width:123.75pt;height:62.25pt">
                  <v:imagedata r:id="rId18" o:title=""/>
                  <o:lock v:ext="edit" ungrouping="t" rotation="t" cropping="t" verticies="t" text="t" grouping="t"/>
                  <o:signatureline v:ext="edit" id="{CF4D9A6E-56A3-4EB2-AF13-805BD10954A1}" provid="{00000000-0000-0000-0000-000000000000}" issignatureline="t"/>
                </v:shape>
              </w:pict>
            </w:r>
          </w:p>
        </w:tc>
      </w:tr>
    </w:tbl>
    <w:p w:rsidR="00D26AD2" w:rsidRPr="00A71F5B" w:rsidRDefault="00D26AD2" w:rsidP="00283518">
      <w:pPr>
        <w:rPr>
          <w:rFonts w:eastAsiaTheme="majorEastAsia"/>
        </w:rPr>
      </w:pPr>
    </w:p>
    <w:sectPr w:rsidR="00D26AD2" w:rsidRPr="00A71F5B" w:rsidSect="00BE52F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numRestart w:val="eachPage"/>
      </w:footnotePr>
      <w:pgSz w:w="11907" w:h="16839" w:code="9"/>
      <w:pgMar w:top="1134" w:right="1134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6B2" w:rsidRDefault="00B716B2">
      <w:pPr>
        <w:spacing w:after="0"/>
      </w:pPr>
      <w:r>
        <w:separator/>
      </w:r>
    </w:p>
    <w:p w:rsidR="00B716B2" w:rsidRDefault="00B716B2"/>
  </w:endnote>
  <w:endnote w:type="continuationSeparator" w:id="0">
    <w:p w:rsidR="00B716B2" w:rsidRDefault="00B716B2">
      <w:pPr>
        <w:spacing w:after="0"/>
      </w:pPr>
      <w:r>
        <w:continuationSeparator/>
      </w:r>
    </w:p>
    <w:p w:rsidR="00B716B2" w:rsidRDefault="00B71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77" w:rsidRDefault="00D323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8"/>
      <w:gridCol w:w="973"/>
    </w:tblGrid>
    <w:tr w:rsidR="00EB7DC1" w:rsidTr="00EB7DC1">
      <w:trPr>
        <w:trHeight w:val="440"/>
      </w:trPr>
      <w:tc>
        <w:tcPr>
          <w:tcW w:w="4500" w:type="pct"/>
          <w:tcBorders>
            <w:top w:val="single" w:sz="4" w:space="0" w:color="000000" w:themeColor="text1"/>
          </w:tcBorders>
        </w:tcPr>
        <w:p w:rsidR="00EB7DC1" w:rsidRDefault="00D32377" w:rsidP="002126FD">
          <w:pPr>
            <w:pStyle w:val="Pieddepage"/>
            <w:jc w:val="right"/>
          </w:pPr>
          <w:sdt>
            <w:sdtPr>
              <w:id w:val="1552110125"/>
              <w:placeholder>
                <w:docPart w:val="C3175AEE1C7E47DFB3E6C86FA603BA3D"/>
              </w:placeholder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E046F0">
                <w:t>{code} – {nom_produit}</w:t>
              </w:r>
            </w:sdtContent>
          </w:sdt>
        </w:p>
      </w:tc>
      <w:tc>
        <w:tcPr>
          <w:tcW w:w="500" w:type="pct"/>
          <w:tcBorders>
            <w:top w:val="single" w:sz="4" w:space="0" w:color="DD8047" w:themeColor="accent2"/>
          </w:tcBorders>
          <w:shd w:val="clear" w:color="auto" w:fill="B85A22" w:themeFill="accent2" w:themeFillShade="BF"/>
        </w:tcPr>
        <w:p w:rsidR="00EB7DC1" w:rsidRDefault="00B66E9D" w:rsidP="00561C81">
          <w:pPr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</w:instrText>
          </w:r>
          <w:r>
            <w:rPr>
              <w:color w:val="FFFFFF" w:themeColor="background1"/>
            </w:rPr>
            <w:fldChar w:fldCharType="separate"/>
          </w:r>
          <w:r w:rsidR="00D32377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  <w:r w:rsidR="00EB7DC1">
            <w:rPr>
              <w:color w:val="FFFFFF" w:themeColor="background1"/>
            </w:rPr>
            <w:t>/</w:t>
          </w:r>
          <w:r w:rsidR="00561C81">
            <w:rPr>
              <w:color w:val="FFFFFF" w:themeColor="background1"/>
            </w:rPr>
            <w:fldChar w:fldCharType="begin"/>
          </w:r>
          <w:r w:rsidR="00561C81">
            <w:rPr>
              <w:color w:val="FFFFFF" w:themeColor="background1"/>
            </w:rPr>
            <w:instrText xml:space="preserve"> NUMPAGES  </w:instrText>
          </w:r>
          <w:r w:rsidR="00561C81">
            <w:rPr>
              <w:color w:val="FFFFFF" w:themeColor="background1"/>
            </w:rPr>
            <w:fldChar w:fldCharType="separate"/>
          </w:r>
          <w:r w:rsidR="00D32377">
            <w:rPr>
              <w:noProof/>
              <w:color w:val="FFFFFF" w:themeColor="background1"/>
            </w:rPr>
            <w:t>1</w:t>
          </w:r>
          <w:r w:rsidR="00561C81">
            <w:rPr>
              <w:color w:val="FFFFFF" w:themeColor="background1"/>
            </w:rPr>
            <w:fldChar w:fldCharType="end"/>
          </w:r>
        </w:p>
      </w:tc>
    </w:tr>
  </w:tbl>
  <w:p w:rsidR="00EB7DC1" w:rsidRDefault="00EB7DC1" w:rsidP="00844E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77" w:rsidRDefault="00D323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6B2" w:rsidRDefault="00B716B2">
      <w:pPr>
        <w:spacing w:after="0"/>
      </w:pPr>
      <w:r>
        <w:separator/>
      </w:r>
    </w:p>
    <w:p w:rsidR="00B716B2" w:rsidRDefault="00B716B2"/>
  </w:footnote>
  <w:footnote w:type="continuationSeparator" w:id="0">
    <w:p w:rsidR="00B716B2" w:rsidRDefault="00B716B2">
      <w:pPr>
        <w:spacing w:after="0"/>
      </w:pPr>
      <w:r>
        <w:continuationSeparator/>
      </w:r>
    </w:p>
    <w:p w:rsidR="00B716B2" w:rsidRDefault="00B716B2"/>
  </w:footnote>
  <w:footnote w:id="1">
    <w:p w:rsidR="00E157F2" w:rsidRDefault="00E157F2">
      <w:pPr>
        <w:pStyle w:val="Notedebasdepage"/>
      </w:pPr>
      <w:r>
        <w:rPr>
          <w:rStyle w:val="Appelnotedebasdep"/>
        </w:rPr>
        <w:footnoteRef/>
      </w:r>
      <w:r>
        <w:t xml:space="preserve"> = 10 x Nb observations bloquantes + 3 x Nb observations majeures + Nb observations mineures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77" w:rsidRDefault="00D323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49"/>
      <w:gridCol w:w="4936"/>
      <w:gridCol w:w="2243"/>
    </w:tblGrid>
    <w:tr w:rsidR="0095549C" w:rsidTr="00A74846">
      <w:trPr>
        <w:cantSplit/>
        <w:trHeight w:val="965"/>
        <w:jc w:val="center"/>
      </w:trPr>
      <w:tc>
        <w:tcPr>
          <w:tcW w:w="3149" w:type="dxa"/>
        </w:tcPr>
        <w:p w:rsidR="0095549C" w:rsidRPr="004D5CF1" w:rsidRDefault="0095549C" w:rsidP="00C91CFD">
          <w:pPr>
            <w:tabs>
              <w:tab w:val="right" w:pos="4537"/>
            </w:tabs>
            <w:jc w:val="left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7323563D" wp14:editId="2DB05267">
                <wp:simplePos x="0" y="0"/>
                <wp:positionH relativeFrom="column">
                  <wp:posOffset>102235</wp:posOffset>
                </wp:positionH>
                <wp:positionV relativeFrom="paragraph">
                  <wp:posOffset>-78740</wp:posOffset>
                </wp:positionV>
                <wp:extent cx="1290881" cy="722372"/>
                <wp:effectExtent l="0" t="0" r="508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Description : LOGO_MICROPROSS2-[Converti]_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881" cy="722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sdt>
        <w:sdtPr>
          <w:rPr>
            <w:rFonts w:ascii="Gotham Rounded Bold" w:hAnsi="Gotham Rounded Bold"/>
            <w:caps/>
            <w:sz w:val="28"/>
            <w:szCs w:val="28"/>
          </w:rPr>
          <w:alias w:val="Titre "/>
          <w:tag w:val=""/>
          <w:id w:val="-199084768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36" w:type="dxa"/>
              <w:vAlign w:val="center"/>
            </w:tcPr>
            <w:p w:rsidR="0095549C" w:rsidRPr="004F2C37" w:rsidRDefault="004F2C37" w:rsidP="00483AD2">
              <w:pPr>
                <w:jc w:val="center"/>
                <w:rPr>
                  <w:rFonts w:ascii="Gotham Rounded Bold" w:hAnsi="Gotham Rounded Bold"/>
                  <w:caps/>
                  <w:sz w:val="28"/>
                  <w:szCs w:val="28"/>
                </w:rPr>
              </w:pPr>
              <w:r w:rsidRPr="004F2C37">
                <w:rPr>
                  <w:rFonts w:ascii="Gotham Rounded Bold" w:hAnsi="Gotham Rounded Bold"/>
                  <w:caps/>
                  <w:sz w:val="28"/>
                  <w:szCs w:val="28"/>
                </w:rPr>
                <w:t>Revue de Fin de Projet</w:t>
              </w:r>
            </w:p>
          </w:tc>
        </w:sdtContent>
      </w:sdt>
      <w:tc>
        <w:tcPr>
          <w:tcW w:w="2243" w:type="dxa"/>
          <w:shd w:val="clear" w:color="auto" w:fill="FFFFFF" w:themeFill="background1"/>
          <w:vAlign w:val="center"/>
        </w:tcPr>
        <w:p w:rsidR="0095549C" w:rsidRPr="00E157F2" w:rsidRDefault="0095549C" w:rsidP="00A74846">
          <w:pPr>
            <w:jc w:val="right"/>
            <w:rPr>
              <w:rFonts w:ascii="Gotham Rounded Bold" w:hAnsi="Gotham Rounded Bold"/>
              <w:b/>
              <w:sz w:val="28"/>
            </w:rPr>
          </w:pPr>
        </w:p>
      </w:tc>
    </w:tr>
  </w:tbl>
  <w:p w:rsidR="0095549C" w:rsidRDefault="0095549C" w:rsidP="007F582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77" w:rsidRDefault="00D323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E04462"/>
    <w:multiLevelType w:val="hybridMultilevel"/>
    <w:tmpl w:val="2F14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D74C8"/>
    <w:multiLevelType w:val="hybridMultilevel"/>
    <w:tmpl w:val="E23A5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C0DE4"/>
    <w:multiLevelType w:val="hybridMultilevel"/>
    <w:tmpl w:val="46464984"/>
    <w:lvl w:ilvl="0" w:tplc="2A520A8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52F9"/>
    <w:multiLevelType w:val="hybridMultilevel"/>
    <w:tmpl w:val="BB460FD4"/>
    <w:lvl w:ilvl="0" w:tplc="06A41B5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1C29F1"/>
    <w:multiLevelType w:val="hybridMultilevel"/>
    <w:tmpl w:val="5538D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115B"/>
    <w:multiLevelType w:val="multilevel"/>
    <w:tmpl w:val="5C70C24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40862253"/>
    <w:multiLevelType w:val="hybridMultilevel"/>
    <w:tmpl w:val="2BC6C7A2"/>
    <w:lvl w:ilvl="0" w:tplc="ED465E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F5CA0"/>
    <w:multiLevelType w:val="multilevel"/>
    <w:tmpl w:val="DE14204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4D2142E8"/>
    <w:multiLevelType w:val="hybridMultilevel"/>
    <w:tmpl w:val="00CCDE1A"/>
    <w:lvl w:ilvl="0" w:tplc="4F085108">
      <w:start w:val="1"/>
      <w:numFmt w:val="bullet"/>
      <w:pStyle w:val="Textedatashe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32E2D"/>
    <w:multiLevelType w:val="hybridMultilevel"/>
    <w:tmpl w:val="1A3CD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B35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A022DD"/>
    <w:multiLevelType w:val="hybridMultilevel"/>
    <w:tmpl w:val="DB64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A6277"/>
    <w:multiLevelType w:val="hybridMultilevel"/>
    <w:tmpl w:val="9536B3C8"/>
    <w:lvl w:ilvl="0" w:tplc="9AD2FF7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C04EC"/>
    <w:multiLevelType w:val="hybridMultilevel"/>
    <w:tmpl w:val="D1542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F2839"/>
    <w:multiLevelType w:val="hybridMultilevel"/>
    <w:tmpl w:val="9EF46BDC"/>
    <w:lvl w:ilvl="0" w:tplc="D1A2BB04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20"/>
  </w:num>
  <w:num w:numId="10">
    <w:abstractNumId w:val="7"/>
  </w:num>
  <w:num w:numId="11">
    <w:abstractNumId w:val="12"/>
  </w:num>
  <w:num w:numId="12">
    <w:abstractNumId w:val="16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9"/>
  </w:num>
  <w:num w:numId="17">
    <w:abstractNumId w:val="4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</w:num>
  <w:num w:numId="2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B2"/>
    <w:rsid w:val="00000B02"/>
    <w:rsid w:val="00005A88"/>
    <w:rsid w:val="00006405"/>
    <w:rsid w:val="00006DD0"/>
    <w:rsid w:val="00013AB9"/>
    <w:rsid w:val="000171CA"/>
    <w:rsid w:val="000205AF"/>
    <w:rsid w:val="000312A4"/>
    <w:rsid w:val="000314E7"/>
    <w:rsid w:val="0003313A"/>
    <w:rsid w:val="0003648E"/>
    <w:rsid w:val="00036C8D"/>
    <w:rsid w:val="000379F4"/>
    <w:rsid w:val="0004700D"/>
    <w:rsid w:val="00047D89"/>
    <w:rsid w:val="000500C9"/>
    <w:rsid w:val="00050522"/>
    <w:rsid w:val="000531E0"/>
    <w:rsid w:val="000567CF"/>
    <w:rsid w:val="00057EFA"/>
    <w:rsid w:val="00060B57"/>
    <w:rsid w:val="00062DD5"/>
    <w:rsid w:val="00063DBC"/>
    <w:rsid w:val="000731B5"/>
    <w:rsid w:val="00073E07"/>
    <w:rsid w:val="000756CF"/>
    <w:rsid w:val="00075738"/>
    <w:rsid w:val="00080E69"/>
    <w:rsid w:val="00084C44"/>
    <w:rsid w:val="00084CEA"/>
    <w:rsid w:val="0008683F"/>
    <w:rsid w:val="00086E32"/>
    <w:rsid w:val="00090E93"/>
    <w:rsid w:val="00093AFF"/>
    <w:rsid w:val="0009452B"/>
    <w:rsid w:val="000A0BE0"/>
    <w:rsid w:val="000A0F34"/>
    <w:rsid w:val="000B3009"/>
    <w:rsid w:val="000C3479"/>
    <w:rsid w:val="000C77E6"/>
    <w:rsid w:val="000D05F1"/>
    <w:rsid w:val="000D2E6A"/>
    <w:rsid w:val="000D32A8"/>
    <w:rsid w:val="000D4780"/>
    <w:rsid w:val="000D56A5"/>
    <w:rsid w:val="000E1574"/>
    <w:rsid w:val="000E4679"/>
    <w:rsid w:val="000F02A9"/>
    <w:rsid w:val="000F26B1"/>
    <w:rsid w:val="000F5088"/>
    <w:rsid w:val="000F5AD3"/>
    <w:rsid w:val="001009A3"/>
    <w:rsid w:val="00105861"/>
    <w:rsid w:val="00107015"/>
    <w:rsid w:val="00110EEC"/>
    <w:rsid w:val="00113E63"/>
    <w:rsid w:val="0011736D"/>
    <w:rsid w:val="00117719"/>
    <w:rsid w:val="00117A59"/>
    <w:rsid w:val="001225BE"/>
    <w:rsid w:val="00122D5E"/>
    <w:rsid w:val="001235EF"/>
    <w:rsid w:val="00131684"/>
    <w:rsid w:val="00132A23"/>
    <w:rsid w:val="00134999"/>
    <w:rsid w:val="001411D6"/>
    <w:rsid w:val="00145DE4"/>
    <w:rsid w:val="00152BDC"/>
    <w:rsid w:val="00154E25"/>
    <w:rsid w:val="00155314"/>
    <w:rsid w:val="00163139"/>
    <w:rsid w:val="001638C7"/>
    <w:rsid w:val="00167BDA"/>
    <w:rsid w:val="00167BF2"/>
    <w:rsid w:val="001717FF"/>
    <w:rsid w:val="00171EF0"/>
    <w:rsid w:val="00175777"/>
    <w:rsid w:val="001762E5"/>
    <w:rsid w:val="00190791"/>
    <w:rsid w:val="001921B6"/>
    <w:rsid w:val="00193B29"/>
    <w:rsid w:val="001942E3"/>
    <w:rsid w:val="001A1B6C"/>
    <w:rsid w:val="001A1E9E"/>
    <w:rsid w:val="001A3379"/>
    <w:rsid w:val="001A4F27"/>
    <w:rsid w:val="001B1354"/>
    <w:rsid w:val="001B2706"/>
    <w:rsid w:val="001B2817"/>
    <w:rsid w:val="001B4D54"/>
    <w:rsid w:val="001C03F4"/>
    <w:rsid w:val="001C4EDE"/>
    <w:rsid w:val="001C53D9"/>
    <w:rsid w:val="001D167F"/>
    <w:rsid w:val="001D1782"/>
    <w:rsid w:val="001D197C"/>
    <w:rsid w:val="001D669E"/>
    <w:rsid w:val="001E07EA"/>
    <w:rsid w:val="001E150D"/>
    <w:rsid w:val="001E1C81"/>
    <w:rsid w:val="001E5487"/>
    <w:rsid w:val="001E6AB3"/>
    <w:rsid w:val="001E76A9"/>
    <w:rsid w:val="001E7BD7"/>
    <w:rsid w:val="001F03D7"/>
    <w:rsid w:val="001F6DCD"/>
    <w:rsid w:val="00203BA2"/>
    <w:rsid w:val="00204B6B"/>
    <w:rsid w:val="002054B4"/>
    <w:rsid w:val="002061C9"/>
    <w:rsid w:val="00206E77"/>
    <w:rsid w:val="00207803"/>
    <w:rsid w:val="00207EED"/>
    <w:rsid w:val="002117F7"/>
    <w:rsid w:val="002126FD"/>
    <w:rsid w:val="0021285B"/>
    <w:rsid w:val="0021358A"/>
    <w:rsid w:val="00214FA4"/>
    <w:rsid w:val="00215D87"/>
    <w:rsid w:val="0022099A"/>
    <w:rsid w:val="00222199"/>
    <w:rsid w:val="0022423C"/>
    <w:rsid w:val="00224C34"/>
    <w:rsid w:val="00226D04"/>
    <w:rsid w:val="0024042B"/>
    <w:rsid w:val="0024333B"/>
    <w:rsid w:val="00246125"/>
    <w:rsid w:val="002469D4"/>
    <w:rsid w:val="00247462"/>
    <w:rsid w:val="002512B4"/>
    <w:rsid w:val="0025566F"/>
    <w:rsid w:val="00260A05"/>
    <w:rsid w:val="002703CA"/>
    <w:rsid w:val="00270ECF"/>
    <w:rsid w:val="002728E3"/>
    <w:rsid w:val="0027508B"/>
    <w:rsid w:val="00275FFA"/>
    <w:rsid w:val="00283518"/>
    <w:rsid w:val="00287950"/>
    <w:rsid w:val="0029286E"/>
    <w:rsid w:val="002933F1"/>
    <w:rsid w:val="00294237"/>
    <w:rsid w:val="0029688D"/>
    <w:rsid w:val="00297B26"/>
    <w:rsid w:val="002A0D81"/>
    <w:rsid w:val="002A1E60"/>
    <w:rsid w:val="002A3937"/>
    <w:rsid w:val="002A4DB0"/>
    <w:rsid w:val="002B5012"/>
    <w:rsid w:val="002B635C"/>
    <w:rsid w:val="002C1C47"/>
    <w:rsid w:val="002C2F67"/>
    <w:rsid w:val="002C4033"/>
    <w:rsid w:val="002C4594"/>
    <w:rsid w:val="002C55FB"/>
    <w:rsid w:val="002C7D87"/>
    <w:rsid w:val="002D0DAB"/>
    <w:rsid w:val="002D2CA6"/>
    <w:rsid w:val="002E1EAF"/>
    <w:rsid w:val="002E3385"/>
    <w:rsid w:val="002E5ADE"/>
    <w:rsid w:val="002E6275"/>
    <w:rsid w:val="002E6A0A"/>
    <w:rsid w:val="002F2470"/>
    <w:rsid w:val="002F2CAE"/>
    <w:rsid w:val="002F3B07"/>
    <w:rsid w:val="002F54F2"/>
    <w:rsid w:val="003055E7"/>
    <w:rsid w:val="003061F2"/>
    <w:rsid w:val="00306368"/>
    <w:rsid w:val="00306397"/>
    <w:rsid w:val="0030686F"/>
    <w:rsid w:val="003126A8"/>
    <w:rsid w:val="00317BDE"/>
    <w:rsid w:val="003205B7"/>
    <w:rsid w:val="003206E6"/>
    <w:rsid w:val="003224DA"/>
    <w:rsid w:val="00330A1E"/>
    <w:rsid w:val="00333A78"/>
    <w:rsid w:val="0033681F"/>
    <w:rsid w:val="0034034B"/>
    <w:rsid w:val="00343579"/>
    <w:rsid w:val="00343AF3"/>
    <w:rsid w:val="0034456E"/>
    <w:rsid w:val="003454DB"/>
    <w:rsid w:val="00345CAF"/>
    <w:rsid w:val="00345D00"/>
    <w:rsid w:val="0035028E"/>
    <w:rsid w:val="00350C64"/>
    <w:rsid w:val="00350D43"/>
    <w:rsid w:val="00351C3F"/>
    <w:rsid w:val="00352A65"/>
    <w:rsid w:val="00355068"/>
    <w:rsid w:val="003559A2"/>
    <w:rsid w:val="00356339"/>
    <w:rsid w:val="00360898"/>
    <w:rsid w:val="0036116D"/>
    <w:rsid w:val="00362289"/>
    <w:rsid w:val="003679FD"/>
    <w:rsid w:val="00371307"/>
    <w:rsid w:val="0037384B"/>
    <w:rsid w:val="0037557E"/>
    <w:rsid w:val="00383ADE"/>
    <w:rsid w:val="00386037"/>
    <w:rsid w:val="00390CE4"/>
    <w:rsid w:val="003915A7"/>
    <w:rsid w:val="00395839"/>
    <w:rsid w:val="00395B2A"/>
    <w:rsid w:val="003A0AA2"/>
    <w:rsid w:val="003A4FCE"/>
    <w:rsid w:val="003A5B15"/>
    <w:rsid w:val="003B059B"/>
    <w:rsid w:val="003B0F37"/>
    <w:rsid w:val="003B3AC9"/>
    <w:rsid w:val="003B3BD8"/>
    <w:rsid w:val="003B51E0"/>
    <w:rsid w:val="003B65B1"/>
    <w:rsid w:val="003B6980"/>
    <w:rsid w:val="003C11C7"/>
    <w:rsid w:val="003C1B20"/>
    <w:rsid w:val="003C2923"/>
    <w:rsid w:val="003C738D"/>
    <w:rsid w:val="003D114E"/>
    <w:rsid w:val="003D12DF"/>
    <w:rsid w:val="003D2E95"/>
    <w:rsid w:val="003D4797"/>
    <w:rsid w:val="003D674A"/>
    <w:rsid w:val="003E2566"/>
    <w:rsid w:val="003E5791"/>
    <w:rsid w:val="003E65B1"/>
    <w:rsid w:val="003F4DAA"/>
    <w:rsid w:val="003F4E93"/>
    <w:rsid w:val="00400E94"/>
    <w:rsid w:val="00401C8F"/>
    <w:rsid w:val="00405097"/>
    <w:rsid w:val="00412E64"/>
    <w:rsid w:val="00414268"/>
    <w:rsid w:val="004155A5"/>
    <w:rsid w:val="00416E58"/>
    <w:rsid w:val="00425C90"/>
    <w:rsid w:val="00426470"/>
    <w:rsid w:val="00427900"/>
    <w:rsid w:val="004348B9"/>
    <w:rsid w:val="00435AAC"/>
    <w:rsid w:val="0043618A"/>
    <w:rsid w:val="00437341"/>
    <w:rsid w:val="00437FAD"/>
    <w:rsid w:val="00451291"/>
    <w:rsid w:val="00451E8C"/>
    <w:rsid w:val="0045222A"/>
    <w:rsid w:val="00452BD5"/>
    <w:rsid w:val="004540B3"/>
    <w:rsid w:val="004604C3"/>
    <w:rsid w:val="00464FE2"/>
    <w:rsid w:val="00465A03"/>
    <w:rsid w:val="004729C5"/>
    <w:rsid w:val="00477815"/>
    <w:rsid w:val="00480451"/>
    <w:rsid w:val="00480638"/>
    <w:rsid w:val="00482280"/>
    <w:rsid w:val="00483AD2"/>
    <w:rsid w:val="0048485B"/>
    <w:rsid w:val="00490304"/>
    <w:rsid w:val="004923B1"/>
    <w:rsid w:val="0049691B"/>
    <w:rsid w:val="00497C37"/>
    <w:rsid w:val="00497C45"/>
    <w:rsid w:val="004A0D52"/>
    <w:rsid w:val="004A1CC3"/>
    <w:rsid w:val="004A4CEE"/>
    <w:rsid w:val="004A62F0"/>
    <w:rsid w:val="004B28C1"/>
    <w:rsid w:val="004B297F"/>
    <w:rsid w:val="004B34EE"/>
    <w:rsid w:val="004B3AB1"/>
    <w:rsid w:val="004B463F"/>
    <w:rsid w:val="004B4B3F"/>
    <w:rsid w:val="004B50B2"/>
    <w:rsid w:val="004C3B3A"/>
    <w:rsid w:val="004D0CBC"/>
    <w:rsid w:val="004D2993"/>
    <w:rsid w:val="004E0A1E"/>
    <w:rsid w:val="004E3F5D"/>
    <w:rsid w:val="004F2C37"/>
    <w:rsid w:val="00502A52"/>
    <w:rsid w:val="005032F8"/>
    <w:rsid w:val="00510EE2"/>
    <w:rsid w:val="00514612"/>
    <w:rsid w:val="00517023"/>
    <w:rsid w:val="00517311"/>
    <w:rsid w:val="00517492"/>
    <w:rsid w:val="0052371F"/>
    <w:rsid w:val="005252E1"/>
    <w:rsid w:val="00527A7C"/>
    <w:rsid w:val="0053286E"/>
    <w:rsid w:val="005339DA"/>
    <w:rsid w:val="0053491F"/>
    <w:rsid w:val="005361D8"/>
    <w:rsid w:val="00540AA3"/>
    <w:rsid w:val="0054189C"/>
    <w:rsid w:val="00543C9E"/>
    <w:rsid w:val="00544B09"/>
    <w:rsid w:val="005473C7"/>
    <w:rsid w:val="005476A3"/>
    <w:rsid w:val="00551BAE"/>
    <w:rsid w:val="00553A37"/>
    <w:rsid w:val="00553D23"/>
    <w:rsid w:val="00554E9A"/>
    <w:rsid w:val="00555E77"/>
    <w:rsid w:val="00555F01"/>
    <w:rsid w:val="00555F33"/>
    <w:rsid w:val="00561C81"/>
    <w:rsid w:val="005636E7"/>
    <w:rsid w:val="005666DB"/>
    <w:rsid w:val="00570C63"/>
    <w:rsid w:val="005717F6"/>
    <w:rsid w:val="00571BAE"/>
    <w:rsid w:val="00572171"/>
    <w:rsid w:val="00575841"/>
    <w:rsid w:val="00575C6A"/>
    <w:rsid w:val="005763FB"/>
    <w:rsid w:val="00583B1C"/>
    <w:rsid w:val="00585F2D"/>
    <w:rsid w:val="005875CE"/>
    <w:rsid w:val="00596D21"/>
    <w:rsid w:val="00596F7E"/>
    <w:rsid w:val="00597021"/>
    <w:rsid w:val="005A1C4C"/>
    <w:rsid w:val="005A38BB"/>
    <w:rsid w:val="005A3D58"/>
    <w:rsid w:val="005A5297"/>
    <w:rsid w:val="005A5760"/>
    <w:rsid w:val="005A66CB"/>
    <w:rsid w:val="005B14C9"/>
    <w:rsid w:val="005B3BE8"/>
    <w:rsid w:val="005B484F"/>
    <w:rsid w:val="005B4C50"/>
    <w:rsid w:val="005B5DB3"/>
    <w:rsid w:val="005B7A49"/>
    <w:rsid w:val="005C21F7"/>
    <w:rsid w:val="005C45B2"/>
    <w:rsid w:val="005C4A62"/>
    <w:rsid w:val="005C4F26"/>
    <w:rsid w:val="005C636E"/>
    <w:rsid w:val="005C7BC7"/>
    <w:rsid w:val="005D3F71"/>
    <w:rsid w:val="005D428E"/>
    <w:rsid w:val="005D6F35"/>
    <w:rsid w:val="005E075F"/>
    <w:rsid w:val="005E08D3"/>
    <w:rsid w:val="005E6F78"/>
    <w:rsid w:val="005E7FEE"/>
    <w:rsid w:val="005F07A5"/>
    <w:rsid w:val="005F272A"/>
    <w:rsid w:val="005F36C6"/>
    <w:rsid w:val="005F6AD7"/>
    <w:rsid w:val="00600266"/>
    <w:rsid w:val="0060321B"/>
    <w:rsid w:val="0060567E"/>
    <w:rsid w:val="006058E3"/>
    <w:rsid w:val="00605B76"/>
    <w:rsid w:val="00612E6C"/>
    <w:rsid w:val="00615975"/>
    <w:rsid w:val="006200D4"/>
    <w:rsid w:val="00624A25"/>
    <w:rsid w:val="006251A8"/>
    <w:rsid w:val="00626850"/>
    <w:rsid w:val="00626F98"/>
    <w:rsid w:val="00627531"/>
    <w:rsid w:val="006323AC"/>
    <w:rsid w:val="00637293"/>
    <w:rsid w:val="0063751B"/>
    <w:rsid w:val="00644E3B"/>
    <w:rsid w:val="006450F7"/>
    <w:rsid w:val="0064531F"/>
    <w:rsid w:val="00645C0F"/>
    <w:rsid w:val="0065350C"/>
    <w:rsid w:val="00656223"/>
    <w:rsid w:val="00665844"/>
    <w:rsid w:val="00665F06"/>
    <w:rsid w:val="006719E3"/>
    <w:rsid w:val="00671F0E"/>
    <w:rsid w:val="0068019D"/>
    <w:rsid w:val="0068186F"/>
    <w:rsid w:val="00685818"/>
    <w:rsid w:val="00685BA7"/>
    <w:rsid w:val="00687245"/>
    <w:rsid w:val="006917F5"/>
    <w:rsid w:val="006925AB"/>
    <w:rsid w:val="0069455C"/>
    <w:rsid w:val="006A34A3"/>
    <w:rsid w:val="006A4843"/>
    <w:rsid w:val="006A6CC2"/>
    <w:rsid w:val="006A7540"/>
    <w:rsid w:val="006B0629"/>
    <w:rsid w:val="006B0EF5"/>
    <w:rsid w:val="006B39E4"/>
    <w:rsid w:val="006B606D"/>
    <w:rsid w:val="006C1878"/>
    <w:rsid w:val="006C1C4C"/>
    <w:rsid w:val="006C6E67"/>
    <w:rsid w:val="006D0B14"/>
    <w:rsid w:val="006D6937"/>
    <w:rsid w:val="006D7D8E"/>
    <w:rsid w:val="006E2DBD"/>
    <w:rsid w:val="006E3F94"/>
    <w:rsid w:val="006E5449"/>
    <w:rsid w:val="006E633A"/>
    <w:rsid w:val="006F04F8"/>
    <w:rsid w:val="006F10AF"/>
    <w:rsid w:val="006F1C6F"/>
    <w:rsid w:val="006F4CF0"/>
    <w:rsid w:val="007013CE"/>
    <w:rsid w:val="0070467C"/>
    <w:rsid w:val="00710C7E"/>
    <w:rsid w:val="00712CCB"/>
    <w:rsid w:val="00713EDE"/>
    <w:rsid w:val="007167F7"/>
    <w:rsid w:val="0072199C"/>
    <w:rsid w:val="00722793"/>
    <w:rsid w:val="0072485E"/>
    <w:rsid w:val="00725E3C"/>
    <w:rsid w:val="00726219"/>
    <w:rsid w:val="0072626F"/>
    <w:rsid w:val="0072648D"/>
    <w:rsid w:val="00730693"/>
    <w:rsid w:val="00732CAA"/>
    <w:rsid w:val="007348D5"/>
    <w:rsid w:val="00741730"/>
    <w:rsid w:val="00742202"/>
    <w:rsid w:val="007439DE"/>
    <w:rsid w:val="00745B99"/>
    <w:rsid w:val="00746B43"/>
    <w:rsid w:val="00750E08"/>
    <w:rsid w:val="007526D1"/>
    <w:rsid w:val="00753DB6"/>
    <w:rsid w:val="0075593D"/>
    <w:rsid w:val="00755C53"/>
    <w:rsid w:val="007572FF"/>
    <w:rsid w:val="007614CD"/>
    <w:rsid w:val="00762BF5"/>
    <w:rsid w:val="00764284"/>
    <w:rsid w:val="007712C7"/>
    <w:rsid w:val="0077578B"/>
    <w:rsid w:val="007768B1"/>
    <w:rsid w:val="00776A3A"/>
    <w:rsid w:val="00777E50"/>
    <w:rsid w:val="00780139"/>
    <w:rsid w:val="007803E5"/>
    <w:rsid w:val="0078097D"/>
    <w:rsid w:val="007823E0"/>
    <w:rsid w:val="00782B4D"/>
    <w:rsid w:val="007859DA"/>
    <w:rsid w:val="00786A35"/>
    <w:rsid w:val="00790A4C"/>
    <w:rsid w:val="00792E8E"/>
    <w:rsid w:val="007A42CA"/>
    <w:rsid w:val="007A54BE"/>
    <w:rsid w:val="007C2FE4"/>
    <w:rsid w:val="007C5175"/>
    <w:rsid w:val="007C757B"/>
    <w:rsid w:val="007D191D"/>
    <w:rsid w:val="007D243F"/>
    <w:rsid w:val="007D37F6"/>
    <w:rsid w:val="007E1D65"/>
    <w:rsid w:val="007E622D"/>
    <w:rsid w:val="007F133B"/>
    <w:rsid w:val="007F5822"/>
    <w:rsid w:val="007F59B6"/>
    <w:rsid w:val="007F7457"/>
    <w:rsid w:val="00801EE8"/>
    <w:rsid w:val="0080387A"/>
    <w:rsid w:val="008151B8"/>
    <w:rsid w:val="008153F4"/>
    <w:rsid w:val="0081568C"/>
    <w:rsid w:val="00816086"/>
    <w:rsid w:val="00817216"/>
    <w:rsid w:val="00822439"/>
    <w:rsid w:val="0082392F"/>
    <w:rsid w:val="0083006C"/>
    <w:rsid w:val="00831507"/>
    <w:rsid w:val="008341C3"/>
    <w:rsid w:val="0083657E"/>
    <w:rsid w:val="008404A5"/>
    <w:rsid w:val="00840EE7"/>
    <w:rsid w:val="00844EE0"/>
    <w:rsid w:val="00845950"/>
    <w:rsid w:val="00845BE3"/>
    <w:rsid w:val="00846C4E"/>
    <w:rsid w:val="00856E18"/>
    <w:rsid w:val="008612C3"/>
    <w:rsid w:val="00862D6B"/>
    <w:rsid w:val="00866538"/>
    <w:rsid w:val="0086694A"/>
    <w:rsid w:val="00866A09"/>
    <w:rsid w:val="0087304D"/>
    <w:rsid w:val="00876928"/>
    <w:rsid w:val="00877209"/>
    <w:rsid w:val="0087787E"/>
    <w:rsid w:val="00885930"/>
    <w:rsid w:val="00887034"/>
    <w:rsid w:val="00887730"/>
    <w:rsid w:val="00887E03"/>
    <w:rsid w:val="008958CE"/>
    <w:rsid w:val="00895EAD"/>
    <w:rsid w:val="008A3601"/>
    <w:rsid w:val="008A4B16"/>
    <w:rsid w:val="008B1F99"/>
    <w:rsid w:val="008B29FC"/>
    <w:rsid w:val="008C0C4D"/>
    <w:rsid w:val="008C1042"/>
    <w:rsid w:val="008C5715"/>
    <w:rsid w:val="008D45FA"/>
    <w:rsid w:val="008E3B46"/>
    <w:rsid w:val="008E5214"/>
    <w:rsid w:val="008E7D54"/>
    <w:rsid w:val="008F6836"/>
    <w:rsid w:val="00900202"/>
    <w:rsid w:val="0090025B"/>
    <w:rsid w:val="009047A0"/>
    <w:rsid w:val="009138DA"/>
    <w:rsid w:val="00913E47"/>
    <w:rsid w:val="00914AC6"/>
    <w:rsid w:val="00916BFC"/>
    <w:rsid w:val="00916EE0"/>
    <w:rsid w:val="00924FEF"/>
    <w:rsid w:val="00927DD4"/>
    <w:rsid w:val="00936FB8"/>
    <w:rsid w:val="009401E4"/>
    <w:rsid w:val="00940382"/>
    <w:rsid w:val="00946253"/>
    <w:rsid w:val="00946836"/>
    <w:rsid w:val="00946E52"/>
    <w:rsid w:val="00950464"/>
    <w:rsid w:val="0095172E"/>
    <w:rsid w:val="0095549C"/>
    <w:rsid w:val="0095688E"/>
    <w:rsid w:val="00957876"/>
    <w:rsid w:val="00957EF3"/>
    <w:rsid w:val="0096079C"/>
    <w:rsid w:val="00965DCF"/>
    <w:rsid w:val="009679C6"/>
    <w:rsid w:val="009711D2"/>
    <w:rsid w:val="0097228F"/>
    <w:rsid w:val="00973494"/>
    <w:rsid w:val="00973D41"/>
    <w:rsid w:val="00980979"/>
    <w:rsid w:val="00981E16"/>
    <w:rsid w:val="009837EF"/>
    <w:rsid w:val="009876B5"/>
    <w:rsid w:val="00990C54"/>
    <w:rsid w:val="00991753"/>
    <w:rsid w:val="00991951"/>
    <w:rsid w:val="00995D21"/>
    <w:rsid w:val="00997AC3"/>
    <w:rsid w:val="009A4364"/>
    <w:rsid w:val="009A5BA5"/>
    <w:rsid w:val="009B1271"/>
    <w:rsid w:val="009B15D7"/>
    <w:rsid w:val="009B297C"/>
    <w:rsid w:val="009B35D4"/>
    <w:rsid w:val="009B711B"/>
    <w:rsid w:val="009C6143"/>
    <w:rsid w:val="009D20A4"/>
    <w:rsid w:val="009D3408"/>
    <w:rsid w:val="009D4369"/>
    <w:rsid w:val="009E7932"/>
    <w:rsid w:val="009F0A57"/>
    <w:rsid w:val="009F22C6"/>
    <w:rsid w:val="009F26F9"/>
    <w:rsid w:val="009F2DF9"/>
    <w:rsid w:val="009F3F1C"/>
    <w:rsid w:val="00A00359"/>
    <w:rsid w:val="00A013C4"/>
    <w:rsid w:val="00A02C12"/>
    <w:rsid w:val="00A02FEA"/>
    <w:rsid w:val="00A068FA"/>
    <w:rsid w:val="00A23CE8"/>
    <w:rsid w:val="00A325AE"/>
    <w:rsid w:val="00A340E3"/>
    <w:rsid w:val="00A35A56"/>
    <w:rsid w:val="00A40018"/>
    <w:rsid w:val="00A414CD"/>
    <w:rsid w:val="00A520F4"/>
    <w:rsid w:val="00A5324B"/>
    <w:rsid w:val="00A55F59"/>
    <w:rsid w:val="00A57052"/>
    <w:rsid w:val="00A63898"/>
    <w:rsid w:val="00A63BDB"/>
    <w:rsid w:val="00A673F6"/>
    <w:rsid w:val="00A70811"/>
    <w:rsid w:val="00A70F18"/>
    <w:rsid w:val="00A718D8"/>
    <w:rsid w:val="00A71F5B"/>
    <w:rsid w:val="00A72C2E"/>
    <w:rsid w:val="00A74846"/>
    <w:rsid w:val="00A750D6"/>
    <w:rsid w:val="00A803E4"/>
    <w:rsid w:val="00A82AFD"/>
    <w:rsid w:val="00A83ED5"/>
    <w:rsid w:val="00A85A66"/>
    <w:rsid w:val="00A927E2"/>
    <w:rsid w:val="00A9446E"/>
    <w:rsid w:val="00A94A7D"/>
    <w:rsid w:val="00A9575D"/>
    <w:rsid w:val="00A97F8B"/>
    <w:rsid w:val="00AA3F20"/>
    <w:rsid w:val="00AA7C4B"/>
    <w:rsid w:val="00AB620F"/>
    <w:rsid w:val="00AC088A"/>
    <w:rsid w:val="00AC097E"/>
    <w:rsid w:val="00AC5392"/>
    <w:rsid w:val="00AC64CE"/>
    <w:rsid w:val="00AC7FCD"/>
    <w:rsid w:val="00AD30EA"/>
    <w:rsid w:val="00AD4515"/>
    <w:rsid w:val="00AE13CB"/>
    <w:rsid w:val="00AE1BBA"/>
    <w:rsid w:val="00AE4D30"/>
    <w:rsid w:val="00AE5696"/>
    <w:rsid w:val="00AE6A5D"/>
    <w:rsid w:val="00AE7987"/>
    <w:rsid w:val="00AF1642"/>
    <w:rsid w:val="00AF2EF9"/>
    <w:rsid w:val="00AF6EE3"/>
    <w:rsid w:val="00AF7433"/>
    <w:rsid w:val="00B0787E"/>
    <w:rsid w:val="00B07AFB"/>
    <w:rsid w:val="00B11CD3"/>
    <w:rsid w:val="00B120E5"/>
    <w:rsid w:val="00B13F5E"/>
    <w:rsid w:val="00B15CEA"/>
    <w:rsid w:val="00B2038C"/>
    <w:rsid w:val="00B215B0"/>
    <w:rsid w:val="00B2424D"/>
    <w:rsid w:val="00B302C0"/>
    <w:rsid w:val="00B30F39"/>
    <w:rsid w:val="00B316B6"/>
    <w:rsid w:val="00B31E1F"/>
    <w:rsid w:val="00B3204C"/>
    <w:rsid w:val="00B32CD1"/>
    <w:rsid w:val="00B34D15"/>
    <w:rsid w:val="00B35494"/>
    <w:rsid w:val="00B378F5"/>
    <w:rsid w:val="00B41E59"/>
    <w:rsid w:val="00B42674"/>
    <w:rsid w:val="00B4778B"/>
    <w:rsid w:val="00B478D2"/>
    <w:rsid w:val="00B533CD"/>
    <w:rsid w:val="00B54B45"/>
    <w:rsid w:val="00B578CC"/>
    <w:rsid w:val="00B61705"/>
    <w:rsid w:val="00B62789"/>
    <w:rsid w:val="00B629E5"/>
    <w:rsid w:val="00B63E65"/>
    <w:rsid w:val="00B64DF8"/>
    <w:rsid w:val="00B65E6E"/>
    <w:rsid w:val="00B66E9D"/>
    <w:rsid w:val="00B713B6"/>
    <w:rsid w:val="00B716B2"/>
    <w:rsid w:val="00B778D3"/>
    <w:rsid w:val="00B80CAE"/>
    <w:rsid w:val="00B83CC0"/>
    <w:rsid w:val="00B850FC"/>
    <w:rsid w:val="00B8520A"/>
    <w:rsid w:val="00B86A85"/>
    <w:rsid w:val="00B914D7"/>
    <w:rsid w:val="00B94296"/>
    <w:rsid w:val="00B977AC"/>
    <w:rsid w:val="00BA1768"/>
    <w:rsid w:val="00BA46FA"/>
    <w:rsid w:val="00BB4B69"/>
    <w:rsid w:val="00BB7610"/>
    <w:rsid w:val="00BC2F7D"/>
    <w:rsid w:val="00BC4783"/>
    <w:rsid w:val="00BC55C7"/>
    <w:rsid w:val="00BC637D"/>
    <w:rsid w:val="00BC65B0"/>
    <w:rsid w:val="00BD2D3F"/>
    <w:rsid w:val="00BD648C"/>
    <w:rsid w:val="00BD7D95"/>
    <w:rsid w:val="00BE1F26"/>
    <w:rsid w:val="00BE52F2"/>
    <w:rsid w:val="00BE53FE"/>
    <w:rsid w:val="00BE647B"/>
    <w:rsid w:val="00BE6E8B"/>
    <w:rsid w:val="00BE7C83"/>
    <w:rsid w:val="00BF21BC"/>
    <w:rsid w:val="00BF771B"/>
    <w:rsid w:val="00BF77D6"/>
    <w:rsid w:val="00C00290"/>
    <w:rsid w:val="00C002E5"/>
    <w:rsid w:val="00C07347"/>
    <w:rsid w:val="00C07D6D"/>
    <w:rsid w:val="00C116C4"/>
    <w:rsid w:val="00C1295C"/>
    <w:rsid w:val="00C151E2"/>
    <w:rsid w:val="00C31146"/>
    <w:rsid w:val="00C32EC5"/>
    <w:rsid w:val="00C32F7B"/>
    <w:rsid w:val="00C41EFB"/>
    <w:rsid w:val="00C44289"/>
    <w:rsid w:val="00C46A4D"/>
    <w:rsid w:val="00C47622"/>
    <w:rsid w:val="00C52994"/>
    <w:rsid w:val="00C60F16"/>
    <w:rsid w:val="00C65136"/>
    <w:rsid w:val="00C658A7"/>
    <w:rsid w:val="00C74313"/>
    <w:rsid w:val="00C74C66"/>
    <w:rsid w:val="00C75833"/>
    <w:rsid w:val="00C75E76"/>
    <w:rsid w:val="00C76AE3"/>
    <w:rsid w:val="00C80D47"/>
    <w:rsid w:val="00C87DB3"/>
    <w:rsid w:val="00C91CFD"/>
    <w:rsid w:val="00C95644"/>
    <w:rsid w:val="00C96EE5"/>
    <w:rsid w:val="00CA2119"/>
    <w:rsid w:val="00CA33F3"/>
    <w:rsid w:val="00CB2570"/>
    <w:rsid w:val="00CB316D"/>
    <w:rsid w:val="00CB4B97"/>
    <w:rsid w:val="00CB56B6"/>
    <w:rsid w:val="00CB5A27"/>
    <w:rsid w:val="00CB6D70"/>
    <w:rsid w:val="00CC0ED2"/>
    <w:rsid w:val="00CC635E"/>
    <w:rsid w:val="00CD31D7"/>
    <w:rsid w:val="00CD4711"/>
    <w:rsid w:val="00CD4D29"/>
    <w:rsid w:val="00CD6D29"/>
    <w:rsid w:val="00CE1800"/>
    <w:rsid w:val="00CE660F"/>
    <w:rsid w:val="00CE74BE"/>
    <w:rsid w:val="00CF0E17"/>
    <w:rsid w:val="00CF4FD5"/>
    <w:rsid w:val="00CF5D8A"/>
    <w:rsid w:val="00CF5F1D"/>
    <w:rsid w:val="00D06F77"/>
    <w:rsid w:val="00D07AF8"/>
    <w:rsid w:val="00D107A1"/>
    <w:rsid w:val="00D1088B"/>
    <w:rsid w:val="00D10A4B"/>
    <w:rsid w:val="00D1291C"/>
    <w:rsid w:val="00D129DD"/>
    <w:rsid w:val="00D26AD2"/>
    <w:rsid w:val="00D307F1"/>
    <w:rsid w:val="00D32377"/>
    <w:rsid w:val="00D34AC0"/>
    <w:rsid w:val="00D36B38"/>
    <w:rsid w:val="00D42DA8"/>
    <w:rsid w:val="00D51529"/>
    <w:rsid w:val="00D51655"/>
    <w:rsid w:val="00D54167"/>
    <w:rsid w:val="00D55EF5"/>
    <w:rsid w:val="00D565F8"/>
    <w:rsid w:val="00D569A9"/>
    <w:rsid w:val="00D56A51"/>
    <w:rsid w:val="00D57E81"/>
    <w:rsid w:val="00D64715"/>
    <w:rsid w:val="00D65F4A"/>
    <w:rsid w:val="00D70BF6"/>
    <w:rsid w:val="00D736EF"/>
    <w:rsid w:val="00D7419F"/>
    <w:rsid w:val="00D816ED"/>
    <w:rsid w:val="00D82A08"/>
    <w:rsid w:val="00D82F2B"/>
    <w:rsid w:val="00D83AE5"/>
    <w:rsid w:val="00D84BA8"/>
    <w:rsid w:val="00D851FE"/>
    <w:rsid w:val="00D87B67"/>
    <w:rsid w:val="00D92467"/>
    <w:rsid w:val="00D9349A"/>
    <w:rsid w:val="00D9445D"/>
    <w:rsid w:val="00DA082D"/>
    <w:rsid w:val="00DA1A65"/>
    <w:rsid w:val="00DA3FC3"/>
    <w:rsid w:val="00DA5096"/>
    <w:rsid w:val="00DA55D9"/>
    <w:rsid w:val="00DA58D8"/>
    <w:rsid w:val="00DB649F"/>
    <w:rsid w:val="00DB7AB4"/>
    <w:rsid w:val="00DB7B01"/>
    <w:rsid w:val="00DD0092"/>
    <w:rsid w:val="00DD44C4"/>
    <w:rsid w:val="00DD4A5D"/>
    <w:rsid w:val="00DE1035"/>
    <w:rsid w:val="00DE4E6A"/>
    <w:rsid w:val="00DE5899"/>
    <w:rsid w:val="00DE5C5F"/>
    <w:rsid w:val="00DE6AC9"/>
    <w:rsid w:val="00DE7E01"/>
    <w:rsid w:val="00DF120E"/>
    <w:rsid w:val="00DF1A10"/>
    <w:rsid w:val="00DF364A"/>
    <w:rsid w:val="00DF374D"/>
    <w:rsid w:val="00DF5F63"/>
    <w:rsid w:val="00DF71B0"/>
    <w:rsid w:val="00DF7F96"/>
    <w:rsid w:val="00E05653"/>
    <w:rsid w:val="00E0776E"/>
    <w:rsid w:val="00E126F3"/>
    <w:rsid w:val="00E13E41"/>
    <w:rsid w:val="00E14EBC"/>
    <w:rsid w:val="00E157F2"/>
    <w:rsid w:val="00E16706"/>
    <w:rsid w:val="00E2154D"/>
    <w:rsid w:val="00E233A0"/>
    <w:rsid w:val="00E250B6"/>
    <w:rsid w:val="00E264DA"/>
    <w:rsid w:val="00E32DB4"/>
    <w:rsid w:val="00E3323A"/>
    <w:rsid w:val="00E373CA"/>
    <w:rsid w:val="00E433A1"/>
    <w:rsid w:val="00E43603"/>
    <w:rsid w:val="00E46E52"/>
    <w:rsid w:val="00E51BAC"/>
    <w:rsid w:val="00E531FE"/>
    <w:rsid w:val="00E57605"/>
    <w:rsid w:val="00E579A5"/>
    <w:rsid w:val="00E60EF0"/>
    <w:rsid w:val="00E60FE8"/>
    <w:rsid w:val="00E62ADC"/>
    <w:rsid w:val="00E66EEB"/>
    <w:rsid w:val="00E70816"/>
    <w:rsid w:val="00E761CD"/>
    <w:rsid w:val="00E77003"/>
    <w:rsid w:val="00E81776"/>
    <w:rsid w:val="00E83376"/>
    <w:rsid w:val="00E83891"/>
    <w:rsid w:val="00E840CD"/>
    <w:rsid w:val="00E8754B"/>
    <w:rsid w:val="00E91466"/>
    <w:rsid w:val="00E92D14"/>
    <w:rsid w:val="00E96630"/>
    <w:rsid w:val="00E97574"/>
    <w:rsid w:val="00E97BD9"/>
    <w:rsid w:val="00EB128B"/>
    <w:rsid w:val="00EB3E30"/>
    <w:rsid w:val="00EB4A71"/>
    <w:rsid w:val="00EB7DC1"/>
    <w:rsid w:val="00EC1667"/>
    <w:rsid w:val="00EC26EA"/>
    <w:rsid w:val="00EC54C0"/>
    <w:rsid w:val="00ED06E8"/>
    <w:rsid w:val="00ED646B"/>
    <w:rsid w:val="00ED7884"/>
    <w:rsid w:val="00EE0A98"/>
    <w:rsid w:val="00EE0ECF"/>
    <w:rsid w:val="00EE14CF"/>
    <w:rsid w:val="00EE1623"/>
    <w:rsid w:val="00EE3A11"/>
    <w:rsid w:val="00EE6BF2"/>
    <w:rsid w:val="00EF46EB"/>
    <w:rsid w:val="00F019C9"/>
    <w:rsid w:val="00F100BB"/>
    <w:rsid w:val="00F12217"/>
    <w:rsid w:val="00F156D3"/>
    <w:rsid w:val="00F1626B"/>
    <w:rsid w:val="00F178E2"/>
    <w:rsid w:val="00F26797"/>
    <w:rsid w:val="00F30F38"/>
    <w:rsid w:val="00F35F39"/>
    <w:rsid w:val="00F37678"/>
    <w:rsid w:val="00F41378"/>
    <w:rsid w:val="00F4317B"/>
    <w:rsid w:val="00F45376"/>
    <w:rsid w:val="00F457A0"/>
    <w:rsid w:val="00F52C8F"/>
    <w:rsid w:val="00F72C2C"/>
    <w:rsid w:val="00F7375F"/>
    <w:rsid w:val="00F73894"/>
    <w:rsid w:val="00F748A2"/>
    <w:rsid w:val="00F75924"/>
    <w:rsid w:val="00F75A3A"/>
    <w:rsid w:val="00F75D5F"/>
    <w:rsid w:val="00F80FA6"/>
    <w:rsid w:val="00F823DB"/>
    <w:rsid w:val="00F82DA7"/>
    <w:rsid w:val="00F9225C"/>
    <w:rsid w:val="00F942D5"/>
    <w:rsid w:val="00FA3213"/>
    <w:rsid w:val="00FA329A"/>
    <w:rsid w:val="00FA3360"/>
    <w:rsid w:val="00FA7195"/>
    <w:rsid w:val="00FB2890"/>
    <w:rsid w:val="00FB2C35"/>
    <w:rsid w:val="00FB4720"/>
    <w:rsid w:val="00FB584D"/>
    <w:rsid w:val="00FB7611"/>
    <w:rsid w:val="00FC1B2F"/>
    <w:rsid w:val="00FC2605"/>
    <w:rsid w:val="00FC3FAC"/>
    <w:rsid w:val="00FC4457"/>
    <w:rsid w:val="00FC62F1"/>
    <w:rsid w:val="00FE38C8"/>
    <w:rsid w:val="00FE5272"/>
    <w:rsid w:val="00FE61CC"/>
    <w:rsid w:val="00FF00CC"/>
    <w:rsid w:val="00FF1C21"/>
    <w:rsid w:val="00FF2F50"/>
    <w:rsid w:val="00FF2F59"/>
    <w:rsid w:val="00FF591E"/>
    <w:rsid w:val="00FF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emf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control" Target="activeX/activeX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1.xml"/><Relationship Id="rId23" Type="http://schemas.openxmlformats.org/officeDocument/2006/relationships/header" Target="header3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wmf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eparis\devnode\docxtemplate\modele\DSQ03441%20Revue%20de%20Fin%20de%20Projet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9339977E744BF8640FD8C13D225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C66F7-E5E8-4602-B793-934753557BCE}"/>
      </w:docPartPr>
      <w:docPartBody>
        <w:p w:rsidR="00066A86" w:rsidRDefault="00066A86">
          <w:pPr>
            <w:pStyle w:val="0DE9339977E744BF8640FD8C13D225D5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6"/>
    <w:rsid w:val="00066A86"/>
    <w:rsid w:val="00E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B3293"/>
    <w:rPr>
      <w:color w:val="808080"/>
    </w:rPr>
  </w:style>
  <w:style w:type="paragraph" w:customStyle="1" w:styleId="13AC1A11BAE7497AB2C5F014A4823AF8">
    <w:name w:val="13AC1A11BAE7497AB2C5F014A4823AF8"/>
  </w:style>
  <w:style w:type="paragraph" w:customStyle="1" w:styleId="0DE9339977E744BF8640FD8C13D225D5">
    <w:name w:val="0DE9339977E744BF8640FD8C13D225D5"/>
  </w:style>
  <w:style w:type="paragraph" w:customStyle="1" w:styleId="C3175AEE1C7E47DFB3E6C86FA603BA3D">
    <w:name w:val="C3175AEE1C7E47DFB3E6C86FA603BA3D"/>
    <w:rsid w:val="00EB32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B3293"/>
    <w:rPr>
      <w:color w:val="808080"/>
    </w:rPr>
  </w:style>
  <w:style w:type="paragraph" w:customStyle="1" w:styleId="13AC1A11BAE7497AB2C5F014A4823AF8">
    <w:name w:val="13AC1A11BAE7497AB2C5F014A4823AF8"/>
  </w:style>
  <w:style w:type="paragraph" w:customStyle="1" w:styleId="0DE9339977E744BF8640FD8C13D225D5">
    <w:name w:val="0DE9339977E744BF8640FD8C13D225D5"/>
  </w:style>
  <w:style w:type="paragraph" w:customStyle="1" w:styleId="C3175AEE1C7E47DFB3E6C86FA603BA3D">
    <w:name w:val="C3175AEE1C7E47DFB3E6C86FA603BA3D"/>
    <w:rsid w:val="00EB3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2011-06-16T00:00:00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B9C3884-F0BC-4F71-B3E9-D0F19A59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DSQ03441 Revue de Fin de Projet</Template>
  <TotalTime>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Revue de Fin de Projet</vt:lpstr>
      <vt:lpstr>&lt;Code produit – Nom du Produit&gt;</vt:lpstr>
      <vt:lpstr/>
      <vt:lpstr>    Heading 2|two</vt:lpstr>
      <vt:lpstr>        Heading 3|three</vt:lpstr>
    </vt:vector>
  </TitlesOfParts>
  <Company>Micropross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Fin de Projet</dc:title>
  <dc:subject>Code produit – Nom du Produit</dc:subject>
  <dc:creator>Ludovic DEPARIS</dc:creator>
  <cp:lastModifiedBy>Ludovic DEPARIS</cp:lastModifiedBy>
  <cp:revision>3</cp:revision>
  <cp:lastPrinted>2012-12-27T16:35:00Z</cp:lastPrinted>
  <dcterms:created xsi:type="dcterms:W3CDTF">2015-07-30T07:18:00Z</dcterms:created>
  <dcterms:modified xsi:type="dcterms:W3CDTF">2015-07-30T09:43:00Z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
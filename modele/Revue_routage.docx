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C1" w:rsidRPr="00EC2759" w:rsidRDefault="00827EC1" w:rsidP="00827EC1">
      <w:pPr>
        <w:spacing w:after="200" w:line="276" w:lineRule="auto"/>
        <w:ind w:left="709"/>
        <w:jc w:val="center"/>
        <w:rPr>
          <w:color w:val="A17B36" w:themeColor="background2" w:themeShade="80"/>
          <w:u w:val="single"/>
        </w:rPr>
      </w:pPr>
      <w:r w:rsidRPr="00EC2759">
        <w:rPr>
          <w:b/>
          <w:smallCaps/>
          <w:color w:val="A17B36" w:themeColor="background2" w:themeShade="80"/>
          <w:sz w:val="44"/>
          <w:u w:val="single"/>
        </w:rPr>
        <w:t>{code} – {nom_produit}</w:t>
      </w:r>
    </w:p>
    <w:p w:rsidR="00E250B6" w:rsidRPr="00A71F5B" w:rsidRDefault="00E250B6">
      <w:pPr>
        <w:spacing w:after="200" w:line="276" w:lineRule="auto"/>
        <w:jc w:val="left"/>
      </w:pPr>
    </w:p>
    <w:p w:rsidR="001E54D2" w:rsidRDefault="002F29AA" w:rsidP="00AC49DB">
      <w:pPr>
        <w:spacing w:after="200" w:line="276" w:lineRule="auto"/>
        <w:jc w:val="left"/>
      </w:pPr>
      <w:r>
        <w:t xml:space="preserve">Le </w:t>
      </w:r>
      <w:r w:rsidR="00AC49DB">
        <w:t>routage</w:t>
      </w:r>
      <w:r w:rsidR="001E54D2">
        <w:t xml:space="preserve"> du produit a été revu</w:t>
      </w:r>
      <w:r w:rsidR="00813221">
        <w:t>. Le</w:t>
      </w:r>
      <w:r w:rsidR="001E54D2">
        <w:t xml:space="preserve"> </w:t>
      </w:r>
      <w:r w:rsidR="00AC49DB">
        <w:t xml:space="preserve">DDD </w:t>
      </w:r>
      <w:r w:rsidR="001E54D2">
        <w:t xml:space="preserve">du cuivre </w:t>
      </w:r>
      <w:r w:rsidR="00AC49DB">
        <w:t xml:space="preserve">peut être </w:t>
      </w:r>
      <w:r w:rsidR="001E54D2">
        <w:t xml:space="preserve">généré et </w:t>
      </w:r>
      <w:r w:rsidR="00AC49DB">
        <w:t>transmis</w:t>
      </w:r>
      <w:r w:rsidR="001E54D2">
        <w:t xml:space="preserve"> au Service Méthodes.</w:t>
      </w:r>
      <w:r w:rsidR="00813221">
        <w:t xml:space="preserve"> Le cas échéant, il sera complété par le DDD mécanique.</w:t>
      </w:r>
    </w:p>
    <w:p w:rsidR="00E52828" w:rsidRDefault="001E54D2" w:rsidP="00AC49DB">
      <w:pPr>
        <w:spacing w:after="200" w:line="276" w:lineRule="auto"/>
        <w:jc w:val="left"/>
      </w:pPr>
      <w:r>
        <w:t>Le Service Méthodes, après contrôle</w:t>
      </w:r>
      <w:r w:rsidR="00680B8E">
        <w:t>,</w:t>
      </w:r>
      <w:r>
        <w:t xml:space="preserve"> le transmet</w:t>
      </w:r>
      <w:r w:rsidR="00E52828">
        <w:t xml:space="preserve"> au Service Production.</w:t>
      </w:r>
    </w:p>
    <w:p w:rsidR="00E52828" w:rsidRDefault="00E52828">
      <w:pPr>
        <w:spacing w:after="200" w:line="276" w:lineRule="auto"/>
        <w:jc w:val="left"/>
      </w:pPr>
    </w:p>
    <w:p w:rsidR="00A71F5B" w:rsidRDefault="00A71F5B">
      <w:pPr>
        <w:spacing w:after="200" w:line="276" w:lineRule="auto"/>
        <w:jc w:val="left"/>
        <w:rPr>
          <w:sz w:val="24"/>
          <w:szCs w:val="24"/>
        </w:rPr>
      </w:pPr>
      <w:r>
        <w:t xml:space="preserve">Chef de Projet : </w:t>
      </w:r>
      <w:r w:rsidR="00827EC1">
        <w:t>{CDP}</w:t>
      </w:r>
    </w:p>
    <w:p w:rsidR="00E52828" w:rsidRPr="00A71F5B" w:rsidRDefault="00E52828" w:rsidP="00E52828">
      <w:pPr>
        <w:spacing w:after="200" w:line="276" w:lineRule="auto"/>
        <w:jc w:val="left"/>
      </w:pPr>
      <w:r>
        <w:t xml:space="preserve">Lettre de révision du schéma : </w:t>
      </w:r>
      <w:r w:rsidR="00827EC1">
        <w:t>{revision}</w:t>
      </w:r>
    </w:p>
    <w:p w:rsidR="001E54D2" w:rsidRDefault="001E54D2" w:rsidP="001E54D2">
      <w:pPr>
        <w:spacing w:after="200" w:line="276" w:lineRule="auto"/>
        <w:jc w:val="left"/>
        <w:rPr>
          <w:sz w:val="24"/>
          <w:szCs w:val="24"/>
        </w:rPr>
      </w:pPr>
      <w:r>
        <w:t xml:space="preserve">Code du cuivre : </w:t>
      </w:r>
      <w:r w:rsidR="00827EC1">
        <w:t>{code_cuivre}</w:t>
      </w:r>
    </w:p>
    <w:p w:rsidR="001E54D2" w:rsidRPr="00A71F5B" w:rsidRDefault="001E54D2" w:rsidP="001E54D2">
      <w:pPr>
        <w:spacing w:after="200" w:line="276" w:lineRule="auto"/>
        <w:jc w:val="left"/>
      </w:pPr>
      <w:r>
        <w:t xml:space="preserve">Nombre d’exemplaires à produire : </w:t>
      </w:r>
      <w:r w:rsidR="00827EC1">
        <w:t xml:space="preserve"> selon direction</w:t>
      </w:r>
    </w:p>
    <w:p w:rsidR="00616AE8" w:rsidRDefault="00616AE8" w:rsidP="00616AE8">
      <w:pPr>
        <w:spacing w:after="200" w:line="276" w:lineRule="auto"/>
        <w:jc w:val="left"/>
        <w:rPr>
          <w:sz w:val="24"/>
          <w:szCs w:val="24"/>
        </w:rPr>
      </w:pPr>
      <w:r>
        <w:t xml:space="preserve">Date </w:t>
      </w:r>
      <w:r w:rsidR="001E54D2">
        <w:t xml:space="preserve">de livraison </w:t>
      </w:r>
      <w:r w:rsidR="009D50F6">
        <w:t xml:space="preserve">prévue </w:t>
      </w:r>
      <w:r w:rsidR="001E54D2">
        <w:t>du produit</w:t>
      </w:r>
      <w:r w:rsidR="00EE6A62">
        <w:t xml:space="preserve"> </w:t>
      </w:r>
      <w:r w:rsidR="00813221">
        <w:t>assemblé</w:t>
      </w:r>
      <w:r w:rsidR="008A2877">
        <w:t xml:space="preserve"> </w:t>
      </w:r>
      <w:r>
        <w:t xml:space="preserve">: </w:t>
      </w:r>
      <w:r w:rsidR="00827EC1">
        <w:t>{date_de_livraison}</w:t>
      </w:r>
    </w:p>
    <w:p w:rsidR="00DF5A08" w:rsidRDefault="00DF5A08" w:rsidP="00DF5A08">
      <w:pPr>
        <w:spacing w:after="200" w:line="276" w:lineRule="auto"/>
        <w:jc w:val="left"/>
        <w:rPr>
          <w:sz w:val="24"/>
          <w:szCs w:val="24"/>
        </w:rPr>
      </w:pPr>
      <w:r>
        <w:t xml:space="preserve">Répertoire où se trouve le DDD : </w:t>
      </w:r>
      <w:r w:rsidR="00827EC1">
        <w:t>{repertoire}</w:t>
      </w:r>
    </w:p>
    <w:p w:rsidR="001E54D2" w:rsidRPr="00A71F5B" w:rsidRDefault="001E54D2" w:rsidP="001E54D2">
      <w:pPr>
        <w:spacing w:after="200" w:line="276" w:lineRule="auto"/>
        <w:jc w:val="left"/>
      </w:pPr>
      <w:r>
        <w:t xml:space="preserve">Remarques additionnelles : </w:t>
      </w:r>
    </w:p>
    <w:tbl>
      <w:tblPr>
        <w:tblStyle w:val="Listemoyenne1-Accent11"/>
        <w:tblW w:w="0" w:type="auto"/>
        <w:tblLook w:val="04A0" w:firstRow="1" w:lastRow="0" w:firstColumn="1" w:lastColumn="0" w:noHBand="0" w:noVBand="1"/>
      </w:tblPr>
      <w:tblGrid>
        <w:gridCol w:w="2093"/>
        <w:gridCol w:w="3881"/>
        <w:gridCol w:w="3881"/>
      </w:tblGrid>
      <w:tr w:rsidR="00A71F5B" w:rsidRPr="00A71F5B" w:rsidTr="00A7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Default="00A71F5B" w:rsidP="00A71F5B">
            <w:pPr>
              <w:spacing w:after="0"/>
              <w:jc w:val="left"/>
              <w:rPr>
                <w:sz w:val="24"/>
                <w:szCs w:val="24"/>
              </w:rPr>
            </w:pPr>
          </w:p>
          <w:p w:rsidR="002F29AA" w:rsidRPr="00A71F5B" w:rsidRDefault="002F29AA" w:rsidP="00A71F5B">
            <w:pPr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A71F5B" w:rsidP="00A71F5B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71F5B" w:rsidRPr="00A71F5B" w:rsidTr="00A7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71F5B" w:rsidRDefault="00A71F5B" w:rsidP="00A71F5B">
            <w:pPr>
              <w:spacing w:after="0"/>
              <w:ind w:left="709" w:hanging="709"/>
              <w:jc w:val="left"/>
            </w:pPr>
          </w:p>
          <w:p w:rsidR="00A71F5B" w:rsidRDefault="00A71F5B" w:rsidP="00A71F5B">
            <w:pPr>
              <w:spacing w:after="0"/>
              <w:ind w:left="709" w:hanging="709"/>
              <w:jc w:val="left"/>
            </w:pPr>
            <w:r w:rsidRPr="00A71F5B">
              <w:t>Date</w:t>
            </w:r>
          </w:p>
          <w:p w:rsidR="00A71F5B" w:rsidRPr="00A71F5B" w:rsidRDefault="00A71F5B" w:rsidP="00A71F5B">
            <w:pPr>
              <w:spacing w:after="0"/>
              <w:ind w:left="709" w:hanging="709"/>
              <w:jc w:val="left"/>
            </w:pPr>
          </w:p>
        </w:tc>
        <w:tc>
          <w:tcPr>
            <w:tcW w:w="7762" w:type="dxa"/>
            <w:gridSpan w:val="2"/>
            <w:vAlign w:val="center"/>
          </w:tcPr>
          <w:p w:rsidR="00A71F5B" w:rsidRPr="00A71F5B" w:rsidRDefault="00615220" w:rsidP="00827EC1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sz w:val="24"/>
                  <w:szCs w:val="24"/>
                </w:rPr>
                <w:id w:val="35282191"/>
                <w:placeholder>
                  <w:docPart w:val="2073A2CCDB6649B7BA62FE05EC5C5B5C"/>
                </w:placeholde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827EC1">
                  <w:rPr>
                    <w:sz w:val="24"/>
                    <w:szCs w:val="24"/>
                  </w:rPr>
                  <w:t>{date}</w:t>
                </w:r>
              </w:sdtContent>
            </w:sdt>
          </w:p>
        </w:tc>
      </w:tr>
      <w:tr w:rsidR="00AB2E43" w:rsidRPr="00A71F5B" w:rsidTr="00B75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B2E43" w:rsidRDefault="00AB2E43" w:rsidP="00A71F5B">
            <w:pPr>
              <w:spacing w:after="0"/>
              <w:jc w:val="left"/>
            </w:pPr>
          </w:p>
          <w:p w:rsidR="00AB2E43" w:rsidRDefault="00AB2E43" w:rsidP="00A71F5B">
            <w:pPr>
              <w:spacing w:after="0"/>
              <w:jc w:val="left"/>
            </w:pPr>
            <w:r>
              <w:t>R&amp;D</w:t>
            </w:r>
          </w:p>
          <w:p w:rsidR="00AB2E43" w:rsidRPr="00A71F5B" w:rsidRDefault="00AB2E4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AB2E43" w:rsidRPr="00A71F5B" w:rsidRDefault="00540E94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01BC80F0-AB46-4F32-893B-B365043CFFDD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AB2E43" w:rsidRPr="00A71F5B" w:rsidRDefault="00540E94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6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D42AB827-8252-4BC9-90D5-3B99CB5876A7}" provid="{00000000-0000-0000-0000-000000000000}" issignatureline="t"/>
                </v:shape>
              </w:pict>
            </w:r>
          </w:p>
        </w:tc>
      </w:tr>
      <w:tr w:rsidR="00AB2E43" w:rsidRPr="00A71F5B" w:rsidTr="00B75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B2E43" w:rsidRDefault="00AB2E43" w:rsidP="00A71F5B">
            <w:pPr>
              <w:spacing w:after="0"/>
              <w:jc w:val="left"/>
            </w:pPr>
          </w:p>
          <w:p w:rsidR="00AB2E43" w:rsidRDefault="00AB2E43" w:rsidP="00A71F5B">
            <w:pPr>
              <w:spacing w:after="0"/>
              <w:jc w:val="left"/>
            </w:pPr>
            <w:r>
              <w:t>Méthodes</w:t>
            </w:r>
          </w:p>
          <w:p w:rsidR="00AB2E43" w:rsidRDefault="00AB2E4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AB2E43" w:rsidRPr="00A71F5B" w:rsidRDefault="00540E94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7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391B74A7-A257-4315-8BA4-A91A97D29CB2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AB2E43" w:rsidRPr="00A71F5B" w:rsidRDefault="00540E94" w:rsidP="00A71F5B">
            <w:pPr>
              <w:tabs>
                <w:tab w:val="left" w:pos="1825"/>
              </w:tabs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pict>
                <v:shape id="_x0000_i1028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259F88CB-14FA-4A4D-83A9-C494BA8F6ECE}" provid="{00000000-0000-0000-0000-000000000000}" issignatureline="t"/>
                </v:shape>
              </w:pict>
            </w:r>
          </w:p>
        </w:tc>
      </w:tr>
      <w:tr w:rsidR="00AB2E43" w:rsidRPr="00A71F5B" w:rsidTr="00B75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:rsidR="00AB2E43" w:rsidRDefault="00AB2E43" w:rsidP="00A71F5B">
            <w:pPr>
              <w:spacing w:after="0"/>
              <w:jc w:val="left"/>
            </w:pPr>
          </w:p>
          <w:p w:rsidR="00AB2E43" w:rsidRDefault="00AB2E43" w:rsidP="00A71F5B">
            <w:pPr>
              <w:spacing w:after="0"/>
              <w:jc w:val="left"/>
            </w:pPr>
            <w:r>
              <w:t>Production</w:t>
            </w:r>
          </w:p>
          <w:p w:rsidR="00AB2E43" w:rsidRDefault="00AB2E43" w:rsidP="00A71F5B">
            <w:pPr>
              <w:spacing w:after="0"/>
              <w:jc w:val="left"/>
            </w:pPr>
          </w:p>
        </w:tc>
        <w:tc>
          <w:tcPr>
            <w:tcW w:w="3881" w:type="dxa"/>
            <w:vAlign w:val="center"/>
          </w:tcPr>
          <w:p w:rsidR="00AB2E43" w:rsidRDefault="00540E94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29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2C9DA34D-2CA7-4782-98E1-1838A2E254E5}" provid="{00000000-0000-0000-0000-000000000000}" issignatureline="t"/>
                </v:shape>
              </w:pict>
            </w:r>
          </w:p>
        </w:tc>
        <w:tc>
          <w:tcPr>
            <w:tcW w:w="3881" w:type="dxa"/>
            <w:vAlign w:val="center"/>
          </w:tcPr>
          <w:p w:rsidR="00AB2E43" w:rsidRDefault="00615220" w:rsidP="00A71F5B">
            <w:pPr>
              <w:tabs>
                <w:tab w:val="left" w:pos="1825"/>
              </w:tabs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auto"/>
              </w:rPr>
              <w:pict>
                <v:shape id="_x0000_i1030" type="#_x0000_t75" alt="Ligne de signature Microsoft Office..." style="width:123.75pt;height:62.25pt">
                  <v:imagedata r:id="rId14" o:title=""/>
                  <o:lock v:ext="edit" ungrouping="t" rotation="t" cropping="t" verticies="t" text="t" grouping="t"/>
                  <o:signatureline v:ext="edit" id="{BED59419-A1F4-4A90-9E40-F2469D08E641}" provid="{00000000-0000-0000-0000-000000000000}" issignatureline="t"/>
                </v:shape>
              </w:pict>
            </w:r>
          </w:p>
        </w:tc>
      </w:tr>
    </w:tbl>
    <w:p w:rsidR="00D26AD2" w:rsidRPr="00A71F5B" w:rsidRDefault="00D26AD2" w:rsidP="00AB2E43">
      <w:pPr>
        <w:spacing w:after="200" w:line="276" w:lineRule="auto"/>
        <w:jc w:val="left"/>
        <w:rPr>
          <w:rFonts w:eastAsiaTheme="majorEastAsia"/>
        </w:rPr>
      </w:pPr>
    </w:p>
    <w:sectPr w:rsidR="00D26AD2" w:rsidRPr="00A71F5B" w:rsidSect="00BE52F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Page"/>
      </w:footnotePr>
      <w:pgSz w:w="11907" w:h="16839" w:code="9"/>
      <w:pgMar w:top="1134" w:right="1134" w:bottom="1134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20" w:rsidRDefault="00615220">
      <w:pPr>
        <w:spacing w:after="0"/>
      </w:pPr>
      <w:r>
        <w:separator/>
      </w:r>
    </w:p>
    <w:p w:rsidR="00615220" w:rsidRDefault="00615220"/>
  </w:endnote>
  <w:endnote w:type="continuationSeparator" w:id="0">
    <w:p w:rsidR="00615220" w:rsidRDefault="00615220">
      <w:pPr>
        <w:spacing w:after="0"/>
      </w:pPr>
      <w:r>
        <w:continuationSeparator/>
      </w:r>
    </w:p>
    <w:p w:rsidR="00615220" w:rsidRDefault="006152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94" w:rsidRDefault="00540E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8"/>
      <w:gridCol w:w="973"/>
    </w:tblGrid>
    <w:tr w:rsidR="00AC49DB" w:rsidTr="00EB7DC1">
      <w:trPr>
        <w:trHeight w:val="440"/>
      </w:trPr>
      <w:tc>
        <w:tcPr>
          <w:tcW w:w="4500" w:type="pct"/>
          <w:tcBorders>
            <w:top w:val="single" w:sz="4" w:space="0" w:color="000000" w:themeColor="text1"/>
          </w:tcBorders>
        </w:tcPr>
        <w:p w:rsidR="00AC49DB" w:rsidRDefault="00540E94" w:rsidP="002126FD">
          <w:pPr>
            <w:pStyle w:val="Pieddepage"/>
            <w:jc w:val="right"/>
          </w:pPr>
          <w:sdt>
            <w:sdtPr>
              <w:id w:val="1552110125"/>
              <w:placeholder>
                <w:docPart w:val="0237DDBF738C45B990622749E39880D0"/>
              </w:placeholder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r w:rsidRPr="00E046F0">
                <w:t>{code} – {nom_produit}</w:t>
              </w:r>
            </w:sdtContent>
          </w:sdt>
          <w:bookmarkStart w:id="0" w:name="_GoBack"/>
          <w:bookmarkEnd w:id="0"/>
        </w:p>
      </w:tc>
      <w:tc>
        <w:tcPr>
          <w:tcW w:w="500" w:type="pct"/>
          <w:tcBorders>
            <w:top w:val="single" w:sz="4" w:space="0" w:color="DD8047" w:themeColor="accent2"/>
          </w:tcBorders>
          <w:shd w:val="clear" w:color="auto" w:fill="B85A22" w:themeFill="accent2" w:themeFillShade="BF"/>
        </w:tcPr>
        <w:p w:rsidR="00AC49DB" w:rsidRDefault="00AC49DB" w:rsidP="00561C81">
          <w:pPr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</w:instrText>
          </w:r>
          <w:r>
            <w:rPr>
              <w:color w:val="FFFFFF" w:themeColor="background1"/>
            </w:rPr>
            <w:fldChar w:fldCharType="separate"/>
          </w:r>
          <w:r w:rsidR="00615220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  <w:r>
            <w:rPr>
              <w:color w:val="FFFFFF" w:themeColor="background1"/>
            </w:rPr>
            <w:t>/</w:t>
          </w: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NUMPAGES  </w:instrText>
          </w:r>
          <w:r>
            <w:rPr>
              <w:color w:val="FFFFFF" w:themeColor="background1"/>
            </w:rPr>
            <w:fldChar w:fldCharType="separate"/>
          </w:r>
          <w:r w:rsidR="00615220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49DB" w:rsidRDefault="00AC49DB" w:rsidP="00844EE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94" w:rsidRDefault="00540E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20" w:rsidRDefault="00615220">
      <w:pPr>
        <w:spacing w:after="0"/>
      </w:pPr>
      <w:r>
        <w:separator/>
      </w:r>
    </w:p>
    <w:p w:rsidR="00615220" w:rsidRDefault="00615220"/>
  </w:footnote>
  <w:footnote w:type="continuationSeparator" w:id="0">
    <w:p w:rsidR="00615220" w:rsidRDefault="00615220">
      <w:pPr>
        <w:spacing w:after="0"/>
      </w:pPr>
      <w:r>
        <w:continuationSeparator/>
      </w:r>
    </w:p>
    <w:p w:rsidR="00615220" w:rsidRDefault="006152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94" w:rsidRDefault="00540E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49"/>
      <w:gridCol w:w="4936"/>
      <w:gridCol w:w="2243"/>
    </w:tblGrid>
    <w:tr w:rsidR="00AC49DB" w:rsidTr="00A74846">
      <w:trPr>
        <w:cantSplit/>
        <w:trHeight w:val="965"/>
        <w:jc w:val="center"/>
      </w:trPr>
      <w:tc>
        <w:tcPr>
          <w:tcW w:w="3149" w:type="dxa"/>
        </w:tcPr>
        <w:p w:rsidR="00AC49DB" w:rsidRPr="004D5CF1" w:rsidRDefault="00AC49DB" w:rsidP="00C91CFD">
          <w:pPr>
            <w:tabs>
              <w:tab w:val="right" w:pos="4537"/>
            </w:tabs>
            <w:jc w:val="left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5BF2768F" wp14:editId="7FBB3D2A">
                <wp:simplePos x="0" y="0"/>
                <wp:positionH relativeFrom="column">
                  <wp:posOffset>102235</wp:posOffset>
                </wp:positionH>
                <wp:positionV relativeFrom="paragraph">
                  <wp:posOffset>-78740</wp:posOffset>
                </wp:positionV>
                <wp:extent cx="1290881" cy="722372"/>
                <wp:effectExtent l="0" t="0" r="508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Description : LOGO_MICROPROSS2-[Converti]_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0881" cy="722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sdt>
        <w:sdtPr>
          <w:rPr>
            <w:rFonts w:ascii="Gotham Rounded Bold" w:hAnsi="Gotham Rounded Bold"/>
            <w:caps/>
            <w:sz w:val="28"/>
            <w:szCs w:val="28"/>
          </w:rPr>
          <w:alias w:val="Titre "/>
          <w:tag w:val=""/>
          <w:id w:val="-1934420271"/>
          <w:placeholder>
            <w:docPart w:val="2073A2CCDB6649B7BA62FE05EC5C5B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936" w:type="dxa"/>
              <w:vAlign w:val="center"/>
            </w:tcPr>
            <w:p w:rsidR="00AC49DB" w:rsidRPr="00680B8E" w:rsidRDefault="00680B8E" w:rsidP="001E54D2">
              <w:pPr>
                <w:jc w:val="center"/>
                <w:rPr>
                  <w:rFonts w:ascii="Gotham Rounded Bold" w:hAnsi="Gotham Rounded Bold"/>
                  <w:caps/>
                  <w:sz w:val="28"/>
                  <w:szCs w:val="28"/>
                </w:rPr>
              </w:pPr>
              <w:r w:rsidRPr="00680B8E">
                <w:rPr>
                  <w:rFonts w:ascii="Gotham Rounded Bold" w:hAnsi="Gotham Rounded Bold"/>
                  <w:caps/>
                  <w:sz w:val="28"/>
                  <w:szCs w:val="28"/>
                </w:rPr>
                <w:t>Revue de Routage</w:t>
              </w:r>
            </w:p>
          </w:tc>
        </w:sdtContent>
      </w:sdt>
      <w:tc>
        <w:tcPr>
          <w:tcW w:w="2243" w:type="dxa"/>
          <w:shd w:val="clear" w:color="auto" w:fill="FFFFFF" w:themeFill="background1"/>
          <w:vAlign w:val="center"/>
        </w:tcPr>
        <w:p w:rsidR="00AC49DB" w:rsidRPr="00A74846" w:rsidRDefault="00AC49DB" w:rsidP="00A74846">
          <w:pPr>
            <w:jc w:val="right"/>
            <w:rPr>
              <w:rFonts w:ascii="Gotham Rounded Bold" w:hAnsi="Gotham Rounded Bold"/>
              <w:b/>
              <w:sz w:val="28"/>
              <w:lang w:val="en-US"/>
            </w:rPr>
          </w:pPr>
        </w:p>
      </w:tc>
    </w:tr>
  </w:tbl>
  <w:p w:rsidR="00AC49DB" w:rsidRDefault="00AC49DB" w:rsidP="007F582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E94" w:rsidRDefault="00540E9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00E04462"/>
    <w:multiLevelType w:val="hybridMultilevel"/>
    <w:tmpl w:val="2F1492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D74C8"/>
    <w:multiLevelType w:val="hybridMultilevel"/>
    <w:tmpl w:val="E23A5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C0DE4"/>
    <w:multiLevelType w:val="hybridMultilevel"/>
    <w:tmpl w:val="46464984"/>
    <w:lvl w:ilvl="0" w:tplc="2A520A8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752F9"/>
    <w:multiLevelType w:val="hybridMultilevel"/>
    <w:tmpl w:val="BB460FD4"/>
    <w:lvl w:ilvl="0" w:tplc="06A41B5A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11C29F1"/>
    <w:multiLevelType w:val="hybridMultilevel"/>
    <w:tmpl w:val="5538D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0F115B"/>
    <w:multiLevelType w:val="multilevel"/>
    <w:tmpl w:val="5C70C246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40862253"/>
    <w:multiLevelType w:val="hybridMultilevel"/>
    <w:tmpl w:val="2BC6C7A2"/>
    <w:lvl w:ilvl="0" w:tplc="ED465E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FF5CA0"/>
    <w:multiLevelType w:val="multilevel"/>
    <w:tmpl w:val="DE14204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lvlText w:val="%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2.%3.%1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%2.%1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4D2142E8"/>
    <w:multiLevelType w:val="hybridMultilevel"/>
    <w:tmpl w:val="00CCDE1A"/>
    <w:lvl w:ilvl="0" w:tplc="4F085108">
      <w:start w:val="1"/>
      <w:numFmt w:val="bullet"/>
      <w:pStyle w:val="Textedatashe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32E2D"/>
    <w:multiLevelType w:val="hybridMultilevel"/>
    <w:tmpl w:val="1A3CD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B354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A022DD"/>
    <w:multiLevelType w:val="hybridMultilevel"/>
    <w:tmpl w:val="DB64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A6277"/>
    <w:multiLevelType w:val="hybridMultilevel"/>
    <w:tmpl w:val="9536B3C8"/>
    <w:lvl w:ilvl="0" w:tplc="9AD2FF7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C04EC"/>
    <w:multiLevelType w:val="hybridMultilevel"/>
    <w:tmpl w:val="D1542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3F2839"/>
    <w:multiLevelType w:val="hybridMultilevel"/>
    <w:tmpl w:val="9EF46BDC"/>
    <w:lvl w:ilvl="0" w:tplc="D1A2BB04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20"/>
  </w:num>
  <w:num w:numId="10">
    <w:abstractNumId w:val="7"/>
  </w:num>
  <w:num w:numId="11">
    <w:abstractNumId w:val="12"/>
  </w:num>
  <w:num w:numId="12">
    <w:abstractNumId w:val="16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9"/>
  </w:num>
  <w:num w:numId="17">
    <w:abstractNumId w:val="4"/>
  </w:num>
  <w:num w:numId="18">
    <w:abstractNumId w:val="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5"/>
  </w:num>
  <w:num w:numId="2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hyphenationZone w:val="420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C1"/>
    <w:rsid w:val="00000B02"/>
    <w:rsid w:val="00005A88"/>
    <w:rsid w:val="00006405"/>
    <w:rsid w:val="00006DD0"/>
    <w:rsid w:val="00013AB9"/>
    <w:rsid w:val="000171CA"/>
    <w:rsid w:val="000205AF"/>
    <w:rsid w:val="000312A4"/>
    <w:rsid w:val="000314E7"/>
    <w:rsid w:val="00031F31"/>
    <w:rsid w:val="0003313A"/>
    <w:rsid w:val="0003648E"/>
    <w:rsid w:val="00036C8D"/>
    <w:rsid w:val="000379F4"/>
    <w:rsid w:val="0004700D"/>
    <w:rsid w:val="00047D89"/>
    <w:rsid w:val="000500C9"/>
    <w:rsid w:val="00050522"/>
    <w:rsid w:val="000531E0"/>
    <w:rsid w:val="000567CF"/>
    <w:rsid w:val="00057EFA"/>
    <w:rsid w:val="00060B57"/>
    <w:rsid w:val="00062DD5"/>
    <w:rsid w:val="00063DBC"/>
    <w:rsid w:val="000731B5"/>
    <w:rsid w:val="00073E07"/>
    <w:rsid w:val="000756CF"/>
    <w:rsid w:val="00075738"/>
    <w:rsid w:val="00080E69"/>
    <w:rsid w:val="00084C44"/>
    <w:rsid w:val="00084CEA"/>
    <w:rsid w:val="0008683F"/>
    <w:rsid w:val="00086E32"/>
    <w:rsid w:val="00093AFF"/>
    <w:rsid w:val="0009452B"/>
    <w:rsid w:val="000A0BE0"/>
    <w:rsid w:val="000A0F34"/>
    <w:rsid w:val="000B3009"/>
    <w:rsid w:val="000C3479"/>
    <w:rsid w:val="000C77E6"/>
    <w:rsid w:val="000D05F1"/>
    <w:rsid w:val="000D2E6A"/>
    <w:rsid w:val="000D32A8"/>
    <w:rsid w:val="000D4780"/>
    <w:rsid w:val="000D56A5"/>
    <w:rsid w:val="000E1574"/>
    <w:rsid w:val="000E4679"/>
    <w:rsid w:val="000F02A9"/>
    <w:rsid w:val="000F26B1"/>
    <w:rsid w:val="000F5088"/>
    <w:rsid w:val="000F5AD3"/>
    <w:rsid w:val="001009A3"/>
    <w:rsid w:val="00105861"/>
    <w:rsid w:val="00107015"/>
    <w:rsid w:val="00110EEC"/>
    <w:rsid w:val="00113E63"/>
    <w:rsid w:val="0011736D"/>
    <w:rsid w:val="00117719"/>
    <w:rsid w:val="00117A59"/>
    <w:rsid w:val="001225BE"/>
    <w:rsid w:val="00122D5E"/>
    <w:rsid w:val="001235EF"/>
    <w:rsid w:val="00131684"/>
    <w:rsid w:val="00132A23"/>
    <w:rsid w:val="00134999"/>
    <w:rsid w:val="001411D6"/>
    <w:rsid w:val="00145DE4"/>
    <w:rsid w:val="00152BDC"/>
    <w:rsid w:val="00154E25"/>
    <w:rsid w:val="00163139"/>
    <w:rsid w:val="001638C7"/>
    <w:rsid w:val="00167BDA"/>
    <w:rsid w:val="00167BF2"/>
    <w:rsid w:val="001717FF"/>
    <w:rsid w:val="00171EF0"/>
    <w:rsid w:val="00175777"/>
    <w:rsid w:val="001762E5"/>
    <w:rsid w:val="00190791"/>
    <w:rsid w:val="001921B6"/>
    <w:rsid w:val="00193B29"/>
    <w:rsid w:val="001942E3"/>
    <w:rsid w:val="001A1B6C"/>
    <w:rsid w:val="001A1E9E"/>
    <w:rsid w:val="001A3379"/>
    <w:rsid w:val="001A4F27"/>
    <w:rsid w:val="001B2706"/>
    <w:rsid w:val="001B4D54"/>
    <w:rsid w:val="001C03F4"/>
    <w:rsid w:val="001C4EDE"/>
    <w:rsid w:val="001C53D9"/>
    <w:rsid w:val="001D167F"/>
    <w:rsid w:val="001D1782"/>
    <w:rsid w:val="001D197C"/>
    <w:rsid w:val="001D669E"/>
    <w:rsid w:val="001E07EA"/>
    <w:rsid w:val="001E150D"/>
    <w:rsid w:val="001E1C81"/>
    <w:rsid w:val="001E5487"/>
    <w:rsid w:val="001E54D2"/>
    <w:rsid w:val="001E6AB3"/>
    <w:rsid w:val="001E76A9"/>
    <w:rsid w:val="001E7BD7"/>
    <w:rsid w:val="001F03D7"/>
    <w:rsid w:val="001F6DCD"/>
    <w:rsid w:val="00203BA2"/>
    <w:rsid w:val="00204B6B"/>
    <w:rsid w:val="002054B4"/>
    <w:rsid w:val="002061C9"/>
    <w:rsid w:val="00206E77"/>
    <w:rsid w:val="00207803"/>
    <w:rsid w:val="00207EED"/>
    <w:rsid w:val="002117F7"/>
    <w:rsid w:val="002126FD"/>
    <w:rsid w:val="0021285B"/>
    <w:rsid w:val="0021358A"/>
    <w:rsid w:val="00214FA4"/>
    <w:rsid w:val="00215D87"/>
    <w:rsid w:val="0022099A"/>
    <w:rsid w:val="00222199"/>
    <w:rsid w:val="00224C34"/>
    <w:rsid w:val="00226D04"/>
    <w:rsid w:val="0024042B"/>
    <w:rsid w:val="0024333B"/>
    <w:rsid w:val="00246125"/>
    <w:rsid w:val="002469D4"/>
    <w:rsid w:val="00247462"/>
    <w:rsid w:val="002512B4"/>
    <w:rsid w:val="0025566F"/>
    <w:rsid w:val="00260A05"/>
    <w:rsid w:val="002703CA"/>
    <w:rsid w:val="00270ECF"/>
    <w:rsid w:val="002728E3"/>
    <w:rsid w:val="0027508B"/>
    <w:rsid w:val="00275FFA"/>
    <w:rsid w:val="00287950"/>
    <w:rsid w:val="0029286E"/>
    <w:rsid w:val="002933F1"/>
    <w:rsid w:val="00294237"/>
    <w:rsid w:val="0029688D"/>
    <w:rsid w:val="00297B26"/>
    <w:rsid w:val="002A0D81"/>
    <w:rsid w:val="002A1E60"/>
    <w:rsid w:val="002A3937"/>
    <w:rsid w:val="002A4DB0"/>
    <w:rsid w:val="002B5012"/>
    <w:rsid w:val="002B635C"/>
    <w:rsid w:val="002B7C53"/>
    <w:rsid w:val="002C1C47"/>
    <w:rsid w:val="002C2F67"/>
    <w:rsid w:val="002C4033"/>
    <w:rsid w:val="002C4594"/>
    <w:rsid w:val="002C55FB"/>
    <w:rsid w:val="002C7D87"/>
    <w:rsid w:val="002D0DAB"/>
    <w:rsid w:val="002D2CA6"/>
    <w:rsid w:val="002E1EAF"/>
    <w:rsid w:val="002E3385"/>
    <w:rsid w:val="002E5ADE"/>
    <w:rsid w:val="002E6275"/>
    <w:rsid w:val="002E6A0A"/>
    <w:rsid w:val="002F2470"/>
    <w:rsid w:val="002F29AA"/>
    <w:rsid w:val="002F2CAE"/>
    <w:rsid w:val="002F3B07"/>
    <w:rsid w:val="002F54F2"/>
    <w:rsid w:val="003055E7"/>
    <w:rsid w:val="003061F2"/>
    <w:rsid w:val="00306368"/>
    <w:rsid w:val="00306397"/>
    <w:rsid w:val="0030686F"/>
    <w:rsid w:val="003126A8"/>
    <w:rsid w:val="00317BDE"/>
    <w:rsid w:val="003205B7"/>
    <w:rsid w:val="003206E6"/>
    <w:rsid w:val="003224DA"/>
    <w:rsid w:val="00330A1E"/>
    <w:rsid w:val="00333A78"/>
    <w:rsid w:val="0033681F"/>
    <w:rsid w:val="0034034B"/>
    <w:rsid w:val="00343579"/>
    <w:rsid w:val="00343AF3"/>
    <w:rsid w:val="0034456E"/>
    <w:rsid w:val="003454DB"/>
    <w:rsid w:val="00345CAF"/>
    <w:rsid w:val="00345D00"/>
    <w:rsid w:val="0035028E"/>
    <w:rsid w:val="00350C64"/>
    <w:rsid w:val="00350D43"/>
    <w:rsid w:val="00351C3F"/>
    <w:rsid w:val="00352A65"/>
    <w:rsid w:val="00355068"/>
    <w:rsid w:val="003559A2"/>
    <w:rsid w:val="00356339"/>
    <w:rsid w:val="00360898"/>
    <w:rsid w:val="0036116D"/>
    <w:rsid w:val="00362289"/>
    <w:rsid w:val="003679FD"/>
    <w:rsid w:val="00371307"/>
    <w:rsid w:val="0037384B"/>
    <w:rsid w:val="0037557E"/>
    <w:rsid w:val="00383ADE"/>
    <w:rsid w:val="00386037"/>
    <w:rsid w:val="00390CE4"/>
    <w:rsid w:val="003915A7"/>
    <w:rsid w:val="00395839"/>
    <w:rsid w:val="00395B2A"/>
    <w:rsid w:val="003A0AA2"/>
    <w:rsid w:val="003A4FCE"/>
    <w:rsid w:val="003A5B15"/>
    <w:rsid w:val="003B059B"/>
    <w:rsid w:val="003B0F37"/>
    <w:rsid w:val="003B3AC9"/>
    <w:rsid w:val="003B3BD8"/>
    <w:rsid w:val="003B51E0"/>
    <w:rsid w:val="003B65B1"/>
    <w:rsid w:val="003B6980"/>
    <w:rsid w:val="003C11C7"/>
    <w:rsid w:val="003C1B20"/>
    <w:rsid w:val="003C2923"/>
    <w:rsid w:val="003C738D"/>
    <w:rsid w:val="003D114E"/>
    <w:rsid w:val="003D12DF"/>
    <w:rsid w:val="003D2E95"/>
    <w:rsid w:val="003D4797"/>
    <w:rsid w:val="003D674A"/>
    <w:rsid w:val="003E2566"/>
    <w:rsid w:val="003E5791"/>
    <w:rsid w:val="003E65B1"/>
    <w:rsid w:val="003F4DAA"/>
    <w:rsid w:val="003F4E93"/>
    <w:rsid w:val="00400E94"/>
    <w:rsid w:val="00401C8F"/>
    <w:rsid w:val="00405097"/>
    <w:rsid w:val="00412E64"/>
    <w:rsid w:val="00414268"/>
    <w:rsid w:val="004155A5"/>
    <w:rsid w:val="00416E58"/>
    <w:rsid w:val="00425C90"/>
    <w:rsid w:val="00426470"/>
    <w:rsid w:val="00427900"/>
    <w:rsid w:val="004348B9"/>
    <w:rsid w:val="00435AAC"/>
    <w:rsid w:val="0043618A"/>
    <w:rsid w:val="00437341"/>
    <w:rsid w:val="00437FAD"/>
    <w:rsid w:val="00451291"/>
    <w:rsid w:val="00451E8C"/>
    <w:rsid w:val="0045222A"/>
    <w:rsid w:val="00452BD5"/>
    <w:rsid w:val="004540B3"/>
    <w:rsid w:val="004604C3"/>
    <w:rsid w:val="00464FE2"/>
    <w:rsid w:val="00465A03"/>
    <w:rsid w:val="004729C5"/>
    <w:rsid w:val="00477815"/>
    <w:rsid w:val="00480451"/>
    <w:rsid w:val="00480638"/>
    <w:rsid w:val="00482280"/>
    <w:rsid w:val="0048485B"/>
    <w:rsid w:val="00490304"/>
    <w:rsid w:val="004923B1"/>
    <w:rsid w:val="0049691B"/>
    <w:rsid w:val="00497C37"/>
    <w:rsid w:val="00497C45"/>
    <w:rsid w:val="004A0D52"/>
    <w:rsid w:val="004A1CC3"/>
    <w:rsid w:val="004A4CEE"/>
    <w:rsid w:val="004A62F0"/>
    <w:rsid w:val="004B28C1"/>
    <w:rsid w:val="004B297F"/>
    <w:rsid w:val="004B34EE"/>
    <w:rsid w:val="004B3AB1"/>
    <w:rsid w:val="004B463F"/>
    <w:rsid w:val="004B4B3F"/>
    <w:rsid w:val="004B50B2"/>
    <w:rsid w:val="004C3B3A"/>
    <w:rsid w:val="004D0CBC"/>
    <w:rsid w:val="004D2993"/>
    <w:rsid w:val="004E0A1E"/>
    <w:rsid w:val="004E3F5D"/>
    <w:rsid w:val="00502A52"/>
    <w:rsid w:val="005032F8"/>
    <w:rsid w:val="00510EE2"/>
    <w:rsid w:val="00514612"/>
    <w:rsid w:val="00517023"/>
    <w:rsid w:val="00517311"/>
    <w:rsid w:val="00517492"/>
    <w:rsid w:val="0052371F"/>
    <w:rsid w:val="005252E1"/>
    <w:rsid w:val="00527A7C"/>
    <w:rsid w:val="0053286E"/>
    <w:rsid w:val="005339DA"/>
    <w:rsid w:val="0053491F"/>
    <w:rsid w:val="005361D8"/>
    <w:rsid w:val="00540AA3"/>
    <w:rsid w:val="00540E94"/>
    <w:rsid w:val="0054189C"/>
    <w:rsid w:val="00543C9E"/>
    <w:rsid w:val="00544B09"/>
    <w:rsid w:val="005473C7"/>
    <w:rsid w:val="005476A3"/>
    <w:rsid w:val="00551BAE"/>
    <w:rsid w:val="00553A37"/>
    <w:rsid w:val="00553D23"/>
    <w:rsid w:val="00554E9A"/>
    <w:rsid w:val="00555F01"/>
    <w:rsid w:val="00555F33"/>
    <w:rsid w:val="00561C81"/>
    <w:rsid w:val="005636E7"/>
    <w:rsid w:val="005666DB"/>
    <w:rsid w:val="00570C63"/>
    <w:rsid w:val="005717F6"/>
    <w:rsid w:val="00571BAE"/>
    <w:rsid w:val="00572171"/>
    <w:rsid w:val="00575841"/>
    <w:rsid w:val="00575C6A"/>
    <w:rsid w:val="005763FB"/>
    <w:rsid w:val="00583B1C"/>
    <w:rsid w:val="00585F2D"/>
    <w:rsid w:val="005875CE"/>
    <w:rsid w:val="00596D21"/>
    <w:rsid w:val="00596F7E"/>
    <w:rsid w:val="00597021"/>
    <w:rsid w:val="005A1C4C"/>
    <w:rsid w:val="005A38BB"/>
    <w:rsid w:val="005A3D58"/>
    <w:rsid w:val="005A5297"/>
    <w:rsid w:val="005A5760"/>
    <w:rsid w:val="005A66CB"/>
    <w:rsid w:val="005B14C9"/>
    <w:rsid w:val="005B3BE8"/>
    <w:rsid w:val="005B484F"/>
    <w:rsid w:val="005B4C50"/>
    <w:rsid w:val="005B5DB3"/>
    <w:rsid w:val="005B7A49"/>
    <w:rsid w:val="005C21F7"/>
    <w:rsid w:val="005C45B2"/>
    <w:rsid w:val="005C4A62"/>
    <w:rsid w:val="005C4F26"/>
    <w:rsid w:val="005C636E"/>
    <w:rsid w:val="005C7BC7"/>
    <w:rsid w:val="005D3F71"/>
    <w:rsid w:val="005D428E"/>
    <w:rsid w:val="005D6F35"/>
    <w:rsid w:val="005E075F"/>
    <w:rsid w:val="005E08D3"/>
    <w:rsid w:val="005E6F78"/>
    <w:rsid w:val="005E7FEE"/>
    <w:rsid w:val="005F07A5"/>
    <w:rsid w:val="005F272A"/>
    <w:rsid w:val="005F36C6"/>
    <w:rsid w:val="005F6AD7"/>
    <w:rsid w:val="005F728C"/>
    <w:rsid w:val="00600266"/>
    <w:rsid w:val="0060321B"/>
    <w:rsid w:val="0060567E"/>
    <w:rsid w:val="006058E3"/>
    <w:rsid w:val="00605B76"/>
    <w:rsid w:val="00612E6C"/>
    <w:rsid w:val="00615220"/>
    <w:rsid w:val="00615975"/>
    <w:rsid w:val="00616AE8"/>
    <w:rsid w:val="006200D4"/>
    <w:rsid w:val="00624A25"/>
    <w:rsid w:val="006251A8"/>
    <w:rsid w:val="00626850"/>
    <w:rsid w:val="00626F98"/>
    <w:rsid w:val="006323AC"/>
    <w:rsid w:val="00637293"/>
    <w:rsid w:val="0063751B"/>
    <w:rsid w:val="00644E3B"/>
    <w:rsid w:val="006450F7"/>
    <w:rsid w:val="0064531F"/>
    <w:rsid w:val="00645C0F"/>
    <w:rsid w:val="0065350C"/>
    <w:rsid w:val="00656223"/>
    <w:rsid w:val="00665844"/>
    <w:rsid w:val="00665F06"/>
    <w:rsid w:val="006719E3"/>
    <w:rsid w:val="00671F0E"/>
    <w:rsid w:val="0068019D"/>
    <w:rsid w:val="00680B8E"/>
    <w:rsid w:val="0068186F"/>
    <w:rsid w:val="00685818"/>
    <w:rsid w:val="00685BA7"/>
    <w:rsid w:val="00687245"/>
    <w:rsid w:val="006917F5"/>
    <w:rsid w:val="006925AB"/>
    <w:rsid w:val="0069455C"/>
    <w:rsid w:val="006A34A3"/>
    <w:rsid w:val="006A4843"/>
    <w:rsid w:val="006A6CC2"/>
    <w:rsid w:val="006A7540"/>
    <w:rsid w:val="006B0629"/>
    <w:rsid w:val="006B0EF5"/>
    <w:rsid w:val="006B39E4"/>
    <w:rsid w:val="006B606D"/>
    <w:rsid w:val="006C1878"/>
    <w:rsid w:val="006C1C4C"/>
    <w:rsid w:val="006C6E67"/>
    <w:rsid w:val="006D0B14"/>
    <w:rsid w:val="006D6937"/>
    <w:rsid w:val="006D7D8E"/>
    <w:rsid w:val="006E2DBD"/>
    <w:rsid w:val="006E3F94"/>
    <w:rsid w:val="006E5449"/>
    <w:rsid w:val="006E633A"/>
    <w:rsid w:val="006F04F8"/>
    <w:rsid w:val="006F10AF"/>
    <w:rsid w:val="006F1C6F"/>
    <w:rsid w:val="006F4CF0"/>
    <w:rsid w:val="007013CE"/>
    <w:rsid w:val="0070467C"/>
    <w:rsid w:val="00710C7E"/>
    <w:rsid w:val="00712CCB"/>
    <w:rsid w:val="00713EDE"/>
    <w:rsid w:val="007167F7"/>
    <w:rsid w:val="0072199C"/>
    <w:rsid w:val="0072485E"/>
    <w:rsid w:val="00725E3C"/>
    <w:rsid w:val="00726219"/>
    <w:rsid w:val="0072626F"/>
    <w:rsid w:val="0072648D"/>
    <w:rsid w:val="00730693"/>
    <w:rsid w:val="00732CAA"/>
    <w:rsid w:val="007348D5"/>
    <w:rsid w:val="00741730"/>
    <w:rsid w:val="00742202"/>
    <w:rsid w:val="007439DE"/>
    <w:rsid w:val="00745B99"/>
    <w:rsid w:val="00746B43"/>
    <w:rsid w:val="00750E08"/>
    <w:rsid w:val="007526D1"/>
    <w:rsid w:val="00753DB6"/>
    <w:rsid w:val="0075593D"/>
    <w:rsid w:val="00755A26"/>
    <w:rsid w:val="00755C53"/>
    <w:rsid w:val="007572FF"/>
    <w:rsid w:val="007614CD"/>
    <w:rsid w:val="00762BF5"/>
    <w:rsid w:val="00764284"/>
    <w:rsid w:val="007712C7"/>
    <w:rsid w:val="0077578B"/>
    <w:rsid w:val="007768B1"/>
    <w:rsid w:val="00776A3A"/>
    <w:rsid w:val="00777E50"/>
    <w:rsid w:val="00780139"/>
    <w:rsid w:val="007803E5"/>
    <w:rsid w:val="0078097D"/>
    <w:rsid w:val="007823E0"/>
    <w:rsid w:val="00782B4D"/>
    <w:rsid w:val="007859DA"/>
    <w:rsid w:val="00786A35"/>
    <w:rsid w:val="00790A4C"/>
    <w:rsid w:val="00792E8E"/>
    <w:rsid w:val="007A42CA"/>
    <w:rsid w:val="007A54BE"/>
    <w:rsid w:val="007C2FE4"/>
    <w:rsid w:val="007C5175"/>
    <w:rsid w:val="007C757B"/>
    <w:rsid w:val="007D191D"/>
    <w:rsid w:val="007D243F"/>
    <w:rsid w:val="007D37F6"/>
    <w:rsid w:val="007E1D65"/>
    <w:rsid w:val="007E622D"/>
    <w:rsid w:val="007F133B"/>
    <w:rsid w:val="007F5822"/>
    <w:rsid w:val="007F59B6"/>
    <w:rsid w:val="00801EE8"/>
    <w:rsid w:val="0080387A"/>
    <w:rsid w:val="00813221"/>
    <w:rsid w:val="008151B8"/>
    <w:rsid w:val="008153F4"/>
    <w:rsid w:val="0081568C"/>
    <w:rsid w:val="00816086"/>
    <w:rsid w:val="00817216"/>
    <w:rsid w:val="00822439"/>
    <w:rsid w:val="0082392F"/>
    <w:rsid w:val="00827EC1"/>
    <w:rsid w:val="0083006C"/>
    <w:rsid w:val="00831507"/>
    <w:rsid w:val="008341C3"/>
    <w:rsid w:val="0083657E"/>
    <w:rsid w:val="008404A5"/>
    <w:rsid w:val="00840EE7"/>
    <w:rsid w:val="00844EE0"/>
    <w:rsid w:val="00845950"/>
    <w:rsid w:val="00845BE3"/>
    <w:rsid w:val="00846C4E"/>
    <w:rsid w:val="00856E18"/>
    <w:rsid w:val="008612C3"/>
    <w:rsid w:val="00862D6B"/>
    <w:rsid w:val="00866538"/>
    <w:rsid w:val="0086694A"/>
    <w:rsid w:val="00866A09"/>
    <w:rsid w:val="0087304D"/>
    <w:rsid w:val="00876928"/>
    <w:rsid w:val="00877209"/>
    <w:rsid w:val="0087787E"/>
    <w:rsid w:val="00880595"/>
    <w:rsid w:val="00885930"/>
    <w:rsid w:val="00887034"/>
    <w:rsid w:val="00887730"/>
    <w:rsid w:val="00887E03"/>
    <w:rsid w:val="008958CE"/>
    <w:rsid w:val="00895EAD"/>
    <w:rsid w:val="008A2877"/>
    <w:rsid w:val="008A3601"/>
    <w:rsid w:val="008A4B16"/>
    <w:rsid w:val="008B1F99"/>
    <w:rsid w:val="008B29FC"/>
    <w:rsid w:val="008C0C4D"/>
    <w:rsid w:val="008C1042"/>
    <w:rsid w:val="008C5715"/>
    <w:rsid w:val="008D45FA"/>
    <w:rsid w:val="008E3B46"/>
    <w:rsid w:val="008E5214"/>
    <w:rsid w:val="008F6836"/>
    <w:rsid w:val="00900202"/>
    <w:rsid w:val="0090025B"/>
    <w:rsid w:val="009138DA"/>
    <w:rsid w:val="00913E47"/>
    <w:rsid w:val="00914AC6"/>
    <w:rsid w:val="00916BFC"/>
    <w:rsid w:val="00916EE0"/>
    <w:rsid w:val="00924FEF"/>
    <w:rsid w:val="00927DD4"/>
    <w:rsid w:val="009361DC"/>
    <w:rsid w:val="00936FB8"/>
    <w:rsid w:val="009401E4"/>
    <w:rsid w:val="00940382"/>
    <w:rsid w:val="00946253"/>
    <w:rsid w:val="00946836"/>
    <w:rsid w:val="00946E52"/>
    <w:rsid w:val="00950464"/>
    <w:rsid w:val="0095172E"/>
    <w:rsid w:val="009551D3"/>
    <w:rsid w:val="0095549C"/>
    <w:rsid w:val="0095688E"/>
    <w:rsid w:val="00957876"/>
    <w:rsid w:val="00957EF3"/>
    <w:rsid w:val="0096079C"/>
    <w:rsid w:val="00965DCF"/>
    <w:rsid w:val="009679C6"/>
    <w:rsid w:val="009711D2"/>
    <w:rsid w:val="0097228F"/>
    <w:rsid w:val="00973494"/>
    <w:rsid w:val="00973D41"/>
    <w:rsid w:val="00980979"/>
    <w:rsid w:val="00981E16"/>
    <w:rsid w:val="009837EF"/>
    <w:rsid w:val="009876B5"/>
    <w:rsid w:val="00990C54"/>
    <w:rsid w:val="00991753"/>
    <w:rsid w:val="00991951"/>
    <w:rsid w:val="00995D21"/>
    <w:rsid w:val="00997AC3"/>
    <w:rsid w:val="009A4364"/>
    <w:rsid w:val="009A5BA5"/>
    <w:rsid w:val="009B1271"/>
    <w:rsid w:val="009B15D7"/>
    <w:rsid w:val="009B297C"/>
    <w:rsid w:val="009B35D4"/>
    <w:rsid w:val="009B711B"/>
    <w:rsid w:val="009C6143"/>
    <w:rsid w:val="009D20A4"/>
    <w:rsid w:val="009D3408"/>
    <w:rsid w:val="009D4369"/>
    <w:rsid w:val="009D50F6"/>
    <w:rsid w:val="009E7932"/>
    <w:rsid w:val="009F0A57"/>
    <w:rsid w:val="009F22C6"/>
    <w:rsid w:val="009F26F9"/>
    <w:rsid w:val="009F2DF9"/>
    <w:rsid w:val="009F3F1C"/>
    <w:rsid w:val="00A013C4"/>
    <w:rsid w:val="00A02C12"/>
    <w:rsid w:val="00A068FA"/>
    <w:rsid w:val="00A23CE8"/>
    <w:rsid w:val="00A340E3"/>
    <w:rsid w:val="00A35A56"/>
    <w:rsid w:val="00A40018"/>
    <w:rsid w:val="00A414CD"/>
    <w:rsid w:val="00A520F4"/>
    <w:rsid w:val="00A5324B"/>
    <w:rsid w:val="00A55F59"/>
    <w:rsid w:val="00A57052"/>
    <w:rsid w:val="00A63898"/>
    <w:rsid w:val="00A63BDB"/>
    <w:rsid w:val="00A673F6"/>
    <w:rsid w:val="00A70811"/>
    <w:rsid w:val="00A70F18"/>
    <w:rsid w:val="00A718D8"/>
    <w:rsid w:val="00A71F5B"/>
    <w:rsid w:val="00A72C2E"/>
    <w:rsid w:val="00A74846"/>
    <w:rsid w:val="00A750D6"/>
    <w:rsid w:val="00A803E4"/>
    <w:rsid w:val="00A82AFD"/>
    <w:rsid w:val="00A83ED5"/>
    <w:rsid w:val="00A85A66"/>
    <w:rsid w:val="00A90D48"/>
    <w:rsid w:val="00A927E2"/>
    <w:rsid w:val="00A9446E"/>
    <w:rsid w:val="00A94A7D"/>
    <w:rsid w:val="00A9575D"/>
    <w:rsid w:val="00A97F8B"/>
    <w:rsid w:val="00AA3F20"/>
    <w:rsid w:val="00AA7C4B"/>
    <w:rsid w:val="00AB2E43"/>
    <w:rsid w:val="00AB620F"/>
    <w:rsid w:val="00AC088A"/>
    <w:rsid w:val="00AC097E"/>
    <w:rsid w:val="00AC49DB"/>
    <w:rsid w:val="00AC5392"/>
    <w:rsid w:val="00AC64CE"/>
    <w:rsid w:val="00AC7FCD"/>
    <w:rsid w:val="00AD30EA"/>
    <w:rsid w:val="00AD4515"/>
    <w:rsid w:val="00AE13CB"/>
    <w:rsid w:val="00AE1BBA"/>
    <w:rsid w:val="00AE4D30"/>
    <w:rsid w:val="00AE5696"/>
    <w:rsid w:val="00AE6A5D"/>
    <w:rsid w:val="00AE7987"/>
    <w:rsid w:val="00AF1642"/>
    <w:rsid w:val="00AF2EF9"/>
    <w:rsid w:val="00AF6EE3"/>
    <w:rsid w:val="00AF7433"/>
    <w:rsid w:val="00B0787E"/>
    <w:rsid w:val="00B07AFB"/>
    <w:rsid w:val="00B11CD3"/>
    <w:rsid w:val="00B120E5"/>
    <w:rsid w:val="00B13F5E"/>
    <w:rsid w:val="00B15CEA"/>
    <w:rsid w:val="00B2038C"/>
    <w:rsid w:val="00B215B0"/>
    <w:rsid w:val="00B2424D"/>
    <w:rsid w:val="00B302C0"/>
    <w:rsid w:val="00B30F39"/>
    <w:rsid w:val="00B316B6"/>
    <w:rsid w:val="00B31E1F"/>
    <w:rsid w:val="00B3204C"/>
    <w:rsid w:val="00B32CD1"/>
    <w:rsid w:val="00B34D15"/>
    <w:rsid w:val="00B35494"/>
    <w:rsid w:val="00B378F5"/>
    <w:rsid w:val="00B41E59"/>
    <w:rsid w:val="00B42674"/>
    <w:rsid w:val="00B4778B"/>
    <w:rsid w:val="00B478D2"/>
    <w:rsid w:val="00B533CD"/>
    <w:rsid w:val="00B54B45"/>
    <w:rsid w:val="00B578CC"/>
    <w:rsid w:val="00B61705"/>
    <w:rsid w:val="00B62789"/>
    <w:rsid w:val="00B629E5"/>
    <w:rsid w:val="00B63E65"/>
    <w:rsid w:val="00B64DF8"/>
    <w:rsid w:val="00B65E6E"/>
    <w:rsid w:val="00B66E9D"/>
    <w:rsid w:val="00B713B6"/>
    <w:rsid w:val="00B778D3"/>
    <w:rsid w:val="00B80CAE"/>
    <w:rsid w:val="00B83CC0"/>
    <w:rsid w:val="00B850FC"/>
    <w:rsid w:val="00B8520A"/>
    <w:rsid w:val="00B86A85"/>
    <w:rsid w:val="00B908DD"/>
    <w:rsid w:val="00B914D7"/>
    <w:rsid w:val="00B94296"/>
    <w:rsid w:val="00B977AC"/>
    <w:rsid w:val="00BA1768"/>
    <w:rsid w:val="00BA46FA"/>
    <w:rsid w:val="00BB4B69"/>
    <w:rsid w:val="00BB7610"/>
    <w:rsid w:val="00BC2F7D"/>
    <w:rsid w:val="00BC4783"/>
    <w:rsid w:val="00BC55C7"/>
    <w:rsid w:val="00BC637D"/>
    <w:rsid w:val="00BC65B0"/>
    <w:rsid w:val="00BD2D3F"/>
    <w:rsid w:val="00BD648C"/>
    <w:rsid w:val="00BD7D95"/>
    <w:rsid w:val="00BE1F26"/>
    <w:rsid w:val="00BE52F2"/>
    <w:rsid w:val="00BE53FE"/>
    <w:rsid w:val="00BE647B"/>
    <w:rsid w:val="00BE6E8B"/>
    <w:rsid w:val="00BE7C83"/>
    <w:rsid w:val="00BF21BC"/>
    <w:rsid w:val="00BF771B"/>
    <w:rsid w:val="00BF77D6"/>
    <w:rsid w:val="00C00290"/>
    <w:rsid w:val="00C002E5"/>
    <w:rsid w:val="00C07347"/>
    <w:rsid w:val="00C07D6D"/>
    <w:rsid w:val="00C116C4"/>
    <w:rsid w:val="00C1295C"/>
    <w:rsid w:val="00C151E2"/>
    <w:rsid w:val="00C31146"/>
    <w:rsid w:val="00C32EC5"/>
    <w:rsid w:val="00C32F7B"/>
    <w:rsid w:val="00C41EFB"/>
    <w:rsid w:val="00C44289"/>
    <w:rsid w:val="00C46A4D"/>
    <w:rsid w:val="00C47622"/>
    <w:rsid w:val="00C52994"/>
    <w:rsid w:val="00C65136"/>
    <w:rsid w:val="00C658A7"/>
    <w:rsid w:val="00C74313"/>
    <w:rsid w:val="00C74C66"/>
    <w:rsid w:val="00C75833"/>
    <w:rsid w:val="00C75E76"/>
    <w:rsid w:val="00C76AE3"/>
    <w:rsid w:val="00C80D47"/>
    <w:rsid w:val="00C87DB3"/>
    <w:rsid w:val="00C91CFD"/>
    <w:rsid w:val="00C96EE5"/>
    <w:rsid w:val="00CA2119"/>
    <w:rsid w:val="00CA33F3"/>
    <w:rsid w:val="00CB2570"/>
    <w:rsid w:val="00CB316D"/>
    <w:rsid w:val="00CB4B97"/>
    <w:rsid w:val="00CB56B6"/>
    <w:rsid w:val="00CB5A27"/>
    <w:rsid w:val="00CB6D70"/>
    <w:rsid w:val="00CC0ED2"/>
    <w:rsid w:val="00CC635E"/>
    <w:rsid w:val="00CD4711"/>
    <w:rsid w:val="00CD4D29"/>
    <w:rsid w:val="00CD6D29"/>
    <w:rsid w:val="00CE1800"/>
    <w:rsid w:val="00CE660F"/>
    <w:rsid w:val="00CE74BE"/>
    <w:rsid w:val="00CF0E17"/>
    <w:rsid w:val="00CF4FD5"/>
    <w:rsid w:val="00CF5D8A"/>
    <w:rsid w:val="00CF5F1D"/>
    <w:rsid w:val="00D06F77"/>
    <w:rsid w:val="00D07AF8"/>
    <w:rsid w:val="00D107A1"/>
    <w:rsid w:val="00D1088B"/>
    <w:rsid w:val="00D10A4B"/>
    <w:rsid w:val="00D1291C"/>
    <w:rsid w:val="00D129DD"/>
    <w:rsid w:val="00D26AD2"/>
    <w:rsid w:val="00D307F1"/>
    <w:rsid w:val="00D34AC0"/>
    <w:rsid w:val="00D36B38"/>
    <w:rsid w:val="00D42DA8"/>
    <w:rsid w:val="00D51529"/>
    <w:rsid w:val="00D51655"/>
    <w:rsid w:val="00D54167"/>
    <w:rsid w:val="00D55EF5"/>
    <w:rsid w:val="00D565F8"/>
    <w:rsid w:val="00D569A9"/>
    <w:rsid w:val="00D56A51"/>
    <w:rsid w:val="00D57E81"/>
    <w:rsid w:val="00D64715"/>
    <w:rsid w:val="00D65F4A"/>
    <w:rsid w:val="00D70BF6"/>
    <w:rsid w:val="00D736EF"/>
    <w:rsid w:val="00D7419F"/>
    <w:rsid w:val="00D816ED"/>
    <w:rsid w:val="00D82A08"/>
    <w:rsid w:val="00D82F2B"/>
    <w:rsid w:val="00D83AE5"/>
    <w:rsid w:val="00D84BA8"/>
    <w:rsid w:val="00D851FE"/>
    <w:rsid w:val="00D87B67"/>
    <w:rsid w:val="00D92467"/>
    <w:rsid w:val="00D9349A"/>
    <w:rsid w:val="00D9445D"/>
    <w:rsid w:val="00DA082D"/>
    <w:rsid w:val="00DA1A65"/>
    <w:rsid w:val="00DA3FC3"/>
    <w:rsid w:val="00DA5096"/>
    <w:rsid w:val="00DA55D9"/>
    <w:rsid w:val="00DA58D8"/>
    <w:rsid w:val="00DB649F"/>
    <w:rsid w:val="00DB7AB4"/>
    <w:rsid w:val="00DB7B01"/>
    <w:rsid w:val="00DD0092"/>
    <w:rsid w:val="00DD44C4"/>
    <w:rsid w:val="00DD4A5D"/>
    <w:rsid w:val="00DE1035"/>
    <w:rsid w:val="00DE4E6A"/>
    <w:rsid w:val="00DE5899"/>
    <w:rsid w:val="00DE5C5F"/>
    <w:rsid w:val="00DE6AC9"/>
    <w:rsid w:val="00DE7E01"/>
    <w:rsid w:val="00DF120E"/>
    <w:rsid w:val="00DF1A10"/>
    <w:rsid w:val="00DF364A"/>
    <w:rsid w:val="00DF374D"/>
    <w:rsid w:val="00DF5A08"/>
    <w:rsid w:val="00DF5F63"/>
    <w:rsid w:val="00DF71B0"/>
    <w:rsid w:val="00DF7323"/>
    <w:rsid w:val="00DF7F96"/>
    <w:rsid w:val="00E05653"/>
    <w:rsid w:val="00E0776E"/>
    <w:rsid w:val="00E126F3"/>
    <w:rsid w:val="00E13E41"/>
    <w:rsid w:val="00E14EBC"/>
    <w:rsid w:val="00E16706"/>
    <w:rsid w:val="00E2154D"/>
    <w:rsid w:val="00E233A0"/>
    <w:rsid w:val="00E250B6"/>
    <w:rsid w:val="00E264DA"/>
    <w:rsid w:val="00E27705"/>
    <w:rsid w:val="00E32DB4"/>
    <w:rsid w:val="00E3323A"/>
    <w:rsid w:val="00E373CA"/>
    <w:rsid w:val="00E433A1"/>
    <w:rsid w:val="00E43603"/>
    <w:rsid w:val="00E46E52"/>
    <w:rsid w:val="00E51BAC"/>
    <w:rsid w:val="00E52828"/>
    <w:rsid w:val="00E531FE"/>
    <w:rsid w:val="00E57605"/>
    <w:rsid w:val="00E579A5"/>
    <w:rsid w:val="00E60EF0"/>
    <w:rsid w:val="00E60FE8"/>
    <w:rsid w:val="00E62ADC"/>
    <w:rsid w:val="00E70816"/>
    <w:rsid w:val="00E761CD"/>
    <w:rsid w:val="00E77003"/>
    <w:rsid w:val="00E81776"/>
    <w:rsid w:val="00E83376"/>
    <w:rsid w:val="00E83891"/>
    <w:rsid w:val="00E840CD"/>
    <w:rsid w:val="00E8754B"/>
    <w:rsid w:val="00E91466"/>
    <w:rsid w:val="00E92D14"/>
    <w:rsid w:val="00E96630"/>
    <w:rsid w:val="00E97574"/>
    <w:rsid w:val="00E97BD9"/>
    <w:rsid w:val="00EB128B"/>
    <w:rsid w:val="00EB3E30"/>
    <w:rsid w:val="00EB4A71"/>
    <w:rsid w:val="00EB7DC1"/>
    <w:rsid w:val="00EC1667"/>
    <w:rsid w:val="00EC26EA"/>
    <w:rsid w:val="00EC54C0"/>
    <w:rsid w:val="00ED06E8"/>
    <w:rsid w:val="00ED646B"/>
    <w:rsid w:val="00ED7884"/>
    <w:rsid w:val="00EE0A98"/>
    <w:rsid w:val="00EE0ECF"/>
    <w:rsid w:val="00EE14CF"/>
    <w:rsid w:val="00EE1623"/>
    <w:rsid w:val="00EE3A11"/>
    <w:rsid w:val="00EE6A62"/>
    <w:rsid w:val="00EE6BF2"/>
    <w:rsid w:val="00EF46EB"/>
    <w:rsid w:val="00F019C9"/>
    <w:rsid w:val="00F100BB"/>
    <w:rsid w:val="00F12217"/>
    <w:rsid w:val="00F156D3"/>
    <w:rsid w:val="00F1626B"/>
    <w:rsid w:val="00F178E2"/>
    <w:rsid w:val="00F26797"/>
    <w:rsid w:val="00F30F38"/>
    <w:rsid w:val="00F35F39"/>
    <w:rsid w:val="00F37678"/>
    <w:rsid w:val="00F41378"/>
    <w:rsid w:val="00F4317B"/>
    <w:rsid w:val="00F45376"/>
    <w:rsid w:val="00F457A0"/>
    <w:rsid w:val="00F52C8F"/>
    <w:rsid w:val="00F72C2C"/>
    <w:rsid w:val="00F7375F"/>
    <w:rsid w:val="00F73894"/>
    <w:rsid w:val="00F748A2"/>
    <w:rsid w:val="00F75924"/>
    <w:rsid w:val="00F75A3A"/>
    <w:rsid w:val="00F75D5F"/>
    <w:rsid w:val="00F80FA6"/>
    <w:rsid w:val="00F823DB"/>
    <w:rsid w:val="00F82DA7"/>
    <w:rsid w:val="00F9225C"/>
    <w:rsid w:val="00F942D5"/>
    <w:rsid w:val="00FA3213"/>
    <w:rsid w:val="00FA329A"/>
    <w:rsid w:val="00FA3360"/>
    <w:rsid w:val="00FA7195"/>
    <w:rsid w:val="00FB2890"/>
    <w:rsid w:val="00FB2C35"/>
    <w:rsid w:val="00FB4720"/>
    <w:rsid w:val="00FB584D"/>
    <w:rsid w:val="00FB7611"/>
    <w:rsid w:val="00FC1B2F"/>
    <w:rsid w:val="00FC2605"/>
    <w:rsid w:val="00FC3FAC"/>
    <w:rsid w:val="00FC4457"/>
    <w:rsid w:val="00FC62F1"/>
    <w:rsid w:val="00FE38C8"/>
    <w:rsid w:val="00FE5272"/>
    <w:rsid w:val="00FE61CC"/>
    <w:rsid w:val="00FF00CC"/>
    <w:rsid w:val="00FF1C21"/>
    <w:rsid w:val="00FF2F50"/>
    <w:rsid w:val="00FF2F59"/>
    <w:rsid w:val="00FF591E"/>
    <w:rsid w:val="00FF6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annotation text" w:uiPriority="0"/>
    <w:lsdException w:name="header" w:uiPriority="0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FE"/>
    <w:pPr>
      <w:spacing w:after="180" w:line="240" w:lineRule="auto"/>
      <w:jc w:val="both"/>
    </w:pPr>
    <w:rPr>
      <w:rFonts w:ascii="Calibri" w:eastAsiaTheme="minorEastAsia" w:hAnsi="Calibri"/>
      <w:sz w:val="23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63DBC"/>
    <w:pPr>
      <w:pBdr>
        <w:bottom w:val="single" w:sz="6" w:space="0" w:color="503D1B" w:themeColor="background2" w:themeShade="40"/>
      </w:pBdr>
      <w:spacing w:before="300" w:after="80"/>
      <w:ind w:left="720"/>
      <w:outlineLvl w:val="0"/>
    </w:pPr>
    <w:rPr>
      <w:rFonts w:ascii="Gotham Rounded Bold" w:eastAsiaTheme="majorEastAsia" w:hAnsi="Gotham Rounded Bold" w:cstheme="majorBidi"/>
      <w:caps/>
      <w:color w:val="775F55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2DB4"/>
    <w:pPr>
      <w:keepNext/>
      <w:numPr>
        <w:ilvl w:val="1"/>
        <w:numId w:val="15"/>
      </w:numPr>
      <w:spacing w:before="120" w:after="0"/>
      <w:outlineLvl w:val="1"/>
    </w:pPr>
    <w:rPr>
      <w:b/>
      <w:bCs/>
      <w:color w:val="548AB7" w:themeColor="accent1" w:themeShade="BF"/>
      <w:spacing w:val="20"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2DB4"/>
    <w:pPr>
      <w:numPr>
        <w:ilvl w:val="2"/>
        <w:numId w:val="15"/>
      </w:num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297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3DBC"/>
    <w:rPr>
      <w:rFonts w:ascii="Gotham Rounded Bold" w:eastAsiaTheme="majorEastAsia" w:hAnsi="Gotham Rounded Bold" w:cstheme="majorBidi"/>
      <w:caps/>
      <w:color w:val="775F55" w:themeColor="text2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2DB4"/>
    <w:rPr>
      <w:rFonts w:ascii="Trebuchet MS" w:eastAsiaTheme="minorEastAsia" w:hAnsi="Trebuchet MS"/>
      <w:b/>
      <w:bCs/>
      <w:color w:val="548AB7" w:themeColor="accent1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32DB4"/>
    <w:rPr>
      <w:rFonts w:ascii="Trebuchet MS" w:eastAsiaTheme="minorEastAsia" w:hAnsi="Trebuchet MS"/>
      <w:b/>
      <w:bCs/>
      <w:color w:val="000000" w:themeColor="text1"/>
      <w:spacing w:val="10"/>
      <w:sz w:val="23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D42DA8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rFonts w:ascii="Arial" w:hAnsi="Arial"/>
      <w:b/>
      <w:bCs/>
      <w:color w:val="DD8047" w:themeColor="accent2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2DA8"/>
    <w:rPr>
      <w:rFonts w:ascii="Arial" w:eastAsiaTheme="minorEastAsia" w:hAnsi="Arial"/>
      <w:b/>
      <w:bCs/>
      <w:color w:val="DD8047" w:themeColor="accent2"/>
      <w:sz w:val="28"/>
      <w:szCs w:val="23"/>
      <w:shd w:val="clear" w:color="auto" w:fill="FFFFFF" w:themeFill="background1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qFormat/>
    <w:rsid w:val="00063DBC"/>
    <w:pPr>
      <w:spacing w:after="0"/>
      <w:jc w:val="center"/>
    </w:pPr>
    <w:rPr>
      <w:rFonts w:ascii="Gotham Rounded Bold" w:hAnsi="Gotham Rounded Bold"/>
      <w:color w:val="775F55" w:themeColor="text2"/>
      <w:sz w:val="40"/>
      <w:szCs w:val="40"/>
    </w:rPr>
  </w:style>
  <w:style w:type="character" w:customStyle="1" w:styleId="TitreCar">
    <w:name w:val="Titre Car"/>
    <w:basedOn w:val="Policepardfaut"/>
    <w:link w:val="Titre"/>
    <w:rsid w:val="00063DBC"/>
    <w:rPr>
      <w:rFonts w:ascii="Gotham Rounded Bold" w:eastAsiaTheme="minorEastAsia" w:hAnsi="Gotham Rounded Bold"/>
      <w:color w:val="775F55" w:themeColor="text2"/>
      <w:sz w:val="40"/>
      <w:szCs w:val="4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895EAD"/>
    <w:rPr>
      <w:rFonts w:ascii="Trebuchet MS" w:hAnsi="Trebuchet MS" w:cstheme="minorBidi"/>
      <w:b/>
      <w:bCs/>
      <w:iCs/>
      <w:caps/>
      <w:color w:val="775F55" w:themeColor="text2"/>
      <w:spacing w:val="10"/>
      <w:sz w:val="23"/>
      <w:szCs w:val="23"/>
      <w:u w:val="none"/>
      <w:bdr w:val="none" w:sz="0" w:space="0" w:color="auto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5A5297"/>
    <w:rPr>
      <w:b/>
      <w:bCs/>
      <w:color w:val="775F55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DD8047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 w:val="24"/>
      <w:szCs w:val="24"/>
    </w:rPr>
  </w:style>
  <w:style w:type="paragraph" w:styleId="Listepuces2">
    <w:name w:val="List Bullet 2"/>
    <w:basedOn w:val="Normal"/>
    <w:uiPriority w:val="36"/>
    <w:unhideWhenUsed/>
    <w:qFormat/>
    <w:rsid w:val="005A5297"/>
    <w:pPr>
      <w:numPr>
        <w:numId w:val="3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5A5297"/>
    <w:pPr>
      <w:numPr>
        <w:numId w:val="4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775F55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fr-FR"/>
    </w:rPr>
  </w:style>
  <w:style w:type="character" w:styleId="Emphasepl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pl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775F55" w:themeColor="text2"/>
      <w:sz w:val="23"/>
    </w:rPr>
  </w:style>
  <w:style w:type="table" w:styleId="Grilledutableau">
    <w:name w:val="Table Grid"/>
    <w:basedOn w:val="TableauNormal"/>
    <w:uiPriority w:val="59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3B059B"/>
    <w:pPr>
      <w:tabs>
        <w:tab w:val="right" w:leader="dot" w:pos="8630"/>
      </w:tabs>
      <w:spacing w:before="180" w:after="40"/>
    </w:pPr>
    <w:rPr>
      <w:b/>
      <w:bCs/>
      <w:caps/>
      <w:noProof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rsid w:val="005A5297"/>
    <w:pPr>
      <w:tabs>
        <w:tab w:val="right" w:leader="dot" w:pos="8630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</w:pPr>
    <w:rPr>
      <w:b/>
      <w:bCs/>
      <w:color w:val="775F55" w:themeColor="text2"/>
      <w:sz w:val="20"/>
    </w:rPr>
  </w:style>
  <w:style w:type="paragraph" w:customStyle="1" w:styleId="Pieddepagepaire">
    <w:name w:val="Pied de page paire"/>
    <w:basedOn w:val="Normal"/>
    <w:uiPriority w:val="49"/>
    <w:semiHidden/>
    <w:unhideWhenUsed/>
    <w:rsid w:val="005A5297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En-ttedepageimpaire">
    <w:name w:val="En-tête de page impaire"/>
    <w:basedOn w:val="Normal"/>
    <w:uiPriority w:val="39"/>
    <w:semiHidden/>
    <w:unhideWhenUsed/>
    <w:qFormat/>
    <w:rsid w:val="005A5297"/>
    <w:pPr>
      <w:pBdr>
        <w:bottom w:val="single" w:sz="4" w:space="1" w:color="94B6D2" w:themeColor="accent1"/>
      </w:pBdr>
      <w:spacing w:after="0"/>
      <w:jc w:val="right"/>
    </w:pPr>
    <w:rPr>
      <w:b/>
      <w:bCs/>
      <w:color w:val="775F55" w:themeColor="text2"/>
      <w:sz w:val="20"/>
    </w:rPr>
  </w:style>
  <w:style w:type="paragraph" w:customStyle="1" w:styleId="Pieddepageimpaire">
    <w:name w:val="Pied de page impaire"/>
    <w:basedOn w:val="Normal"/>
    <w:uiPriority w:val="39"/>
    <w:unhideWhenUsed/>
    <w:qFormat/>
    <w:rsid w:val="005A5297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customStyle="1" w:styleId="Default">
    <w:name w:val="Default"/>
    <w:rsid w:val="005E7FEE"/>
    <w:pPr>
      <w:autoSpaceDE w:val="0"/>
      <w:autoSpaceDN w:val="0"/>
      <w:adjustRightInd w:val="0"/>
      <w:spacing w:after="0" w:line="240" w:lineRule="auto"/>
    </w:pPr>
    <w:rPr>
      <w:rFonts w:ascii="FCECK H+ Myriad Set" w:eastAsia="Times New Roman" w:hAnsi="FCECK H+ Myriad Set" w:cs="FCECK H+ Myriad Set"/>
      <w:color w:val="000000"/>
      <w:sz w:val="24"/>
      <w:szCs w:val="24"/>
      <w:lang w:val="fr-FR" w:eastAsia="fr-FR"/>
    </w:rPr>
  </w:style>
  <w:style w:type="table" w:customStyle="1" w:styleId="Ombrageclair1">
    <w:name w:val="Ombrage clair1"/>
    <w:basedOn w:val="TableauNormal"/>
    <w:uiPriority w:val="60"/>
    <w:rsid w:val="005E7F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aire">
    <w:name w:val="annotation text"/>
    <w:basedOn w:val="Normal"/>
    <w:link w:val="CommentaireCar"/>
    <w:semiHidden/>
    <w:rsid w:val="00687245"/>
    <w:pPr>
      <w:spacing w:after="0"/>
    </w:pPr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character" w:customStyle="1" w:styleId="CommentaireCar">
    <w:name w:val="Commentaire Car"/>
    <w:basedOn w:val="Policepardfaut"/>
    <w:link w:val="Commentaire"/>
    <w:semiHidden/>
    <w:rsid w:val="00687245"/>
    <w:rPr>
      <w:rFonts w:ascii="Times New Roman" w:eastAsia="Times New Roman" w:hAnsi="Times New Roman" w:cs="Times New Roman"/>
      <w:sz w:val="20"/>
      <w:szCs w:val="20"/>
      <w:lang w:val="en-GB" w:eastAsia="fr-FR"/>
    </w:rPr>
  </w:style>
  <w:style w:type="paragraph" w:customStyle="1" w:styleId="Warning">
    <w:name w:val="Warning"/>
    <w:basedOn w:val="Normal"/>
    <w:rsid w:val="00687245"/>
    <w:pPr>
      <w:spacing w:before="120" w:after="120"/>
      <w:ind w:left="720" w:right="720"/>
    </w:pPr>
    <w:rPr>
      <w:rFonts w:ascii="Times New Roman" w:eastAsia="Times New Roman" w:hAnsi="Times New Roman" w:cs="Times New Roman"/>
      <w:b/>
      <w:i/>
      <w:sz w:val="20"/>
      <w:szCs w:val="20"/>
      <w:lang w:val="en-GB" w:eastAsia="fr-FR"/>
    </w:rPr>
  </w:style>
  <w:style w:type="paragraph" w:customStyle="1" w:styleId="Pa14">
    <w:name w:val="Pa14"/>
    <w:basedOn w:val="Default"/>
    <w:next w:val="Default"/>
    <w:uiPriority w:val="99"/>
    <w:rsid w:val="0053491F"/>
    <w:pPr>
      <w:spacing w:line="151" w:lineRule="atLeast"/>
    </w:pPr>
    <w:rPr>
      <w:rFonts w:ascii="Myriad Pro" w:eastAsiaTheme="minorHAnsi" w:hAnsi="Myriad Pro" w:cstheme="minorBidi"/>
      <w:color w:val="auto"/>
      <w:lang w:eastAsia="en-US"/>
    </w:rPr>
  </w:style>
  <w:style w:type="table" w:styleId="Listemoyenne2-Accent1">
    <w:name w:val="Medium List 2 Accent 1"/>
    <w:basedOn w:val="TableauNormal"/>
    <w:uiPriority w:val="41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45"/>
    <w:rsid w:val="00E708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BA79D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emoyenne1-Accent11">
    <w:name w:val="Liste moyenne 1 - Accent 11"/>
    <w:basedOn w:val="TableauNormal"/>
    <w:uiPriority w:val="41"/>
    <w:rsid w:val="00E708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paragraph" w:customStyle="1" w:styleId="Textedatasheet">
    <w:name w:val="Texte datasheet"/>
    <w:basedOn w:val="Paragraphedeliste"/>
    <w:link w:val="TextedatasheetCar"/>
    <w:qFormat/>
    <w:rsid w:val="00F41378"/>
    <w:pPr>
      <w:numPr>
        <w:numId w:val="7"/>
      </w:numPr>
      <w:ind w:left="360"/>
    </w:pPr>
    <w:rPr>
      <w:sz w:val="20"/>
      <w:lang w:val="en-US"/>
    </w:rPr>
  </w:style>
  <w:style w:type="paragraph" w:customStyle="1" w:styleId="TitreDatasheet">
    <w:name w:val="Titre Datasheet"/>
    <w:qFormat/>
    <w:rsid w:val="003B059B"/>
    <w:pPr>
      <w:spacing w:before="240" w:after="120"/>
    </w:pPr>
    <w:rPr>
      <w:rFonts w:ascii="Trebuchet MS" w:eastAsiaTheme="minorEastAsia" w:hAnsi="Trebuchet MS"/>
      <w:b/>
      <w:color w:val="548AB7" w:themeColor="accent1" w:themeShade="BF"/>
      <w:spacing w:val="20"/>
      <w:sz w:val="24"/>
      <w:szCs w:val="28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756CF"/>
    <w:rPr>
      <w:rFonts w:ascii="Trebuchet MS" w:eastAsiaTheme="minorEastAsia" w:hAnsi="Trebuchet MS"/>
      <w:sz w:val="23"/>
      <w:szCs w:val="23"/>
      <w:lang w:val="fr-FR"/>
    </w:rPr>
  </w:style>
  <w:style w:type="character" w:customStyle="1" w:styleId="TextedatasheetCar">
    <w:name w:val="Texte datasheet Car"/>
    <w:basedOn w:val="ParagraphedelisteCar"/>
    <w:link w:val="Textedatasheet"/>
    <w:rsid w:val="000756CF"/>
    <w:rPr>
      <w:rFonts w:ascii="Trebuchet MS" w:eastAsiaTheme="minorEastAsia" w:hAnsi="Trebuchet MS"/>
      <w:sz w:val="20"/>
      <w:szCs w:val="23"/>
      <w:lang w:val="fr-FR"/>
    </w:rPr>
  </w:style>
  <w:style w:type="paragraph" w:customStyle="1" w:styleId="Danger">
    <w:name w:val="Danger"/>
    <w:basedOn w:val="Citationintense"/>
    <w:qFormat/>
    <w:rsid w:val="00DA082D"/>
    <w:pPr>
      <w:pBdr>
        <w:top w:val="double" w:sz="12" w:space="10" w:color="C00000"/>
        <w:left w:val="double" w:sz="12" w:space="10" w:color="C00000"/>
        <w:bottom w:val="double" w:sz="12" w:space="10" w:color="C00000"/>
        <w:right w:val="double" w:sz="12" w:space="10" w:color="C00000"/>
      </w:pBdr>
    </w:pPr>
    <w:rPr>
      <w:color w:val="C0000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383AD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3ADE"/>
    <w:pPr>
      <w:spacing w:after="180"/>
    </w:pPr>
    <w:rPr>
      <w:rFonts w:ascii="Trebuchet MS" w:eastAsiaTheme="minorEastAsia" w:hAnsi="Trebuchet MS" w:cstheme="minorBidi"/>
      <w:b/>
      <w:bCs/>
      <w:lang w:val="fr-FR"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3ADE"/>
    <w:rPr>
      <w:rFonts w:ascii="Trebuchet MS" w:eastAsiaTheme="minorEastAsia" w:hAnsi="Trebuchet MS" w:cs="Times New Roman"/>
      <w:b/>
      <w:bCs/>
      <w:sz w:val="20"/>
      <w:szCs w:val="20"/>
      <w:lang w:val="fr-FR" w:eastAsia="fr-FR"/>
    </w:rPr>
  </w:style>
  <w:style w:type="character" w:customStyle="1" w:styleId="st">
    <w:name w:val="st"/>
    <w:basedOn w:val="Policepardfaut"/>
    <w:rsid w:val="009D4369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C088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C088A"/>
    <w:rPr>
      <w:rFonts w:ascii="Trebuchet MS" w:eastAsiaTheme="minorEastAsia" w:hAnsi="Trebuchet MS"/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AC088A"/>
    <w:rPr>
      <w:vertAlign w:val="superscript"/>
    </w:rPr>
  </w:style>
  <w:style w:type="numbering" w:customStyle="1" w:styleId="Style1">
    <w:name w:val="Style1"/>
    <w:uiPriority w:val="99"/>
    <w:rsid w:val="00E32DB4"/>
    <w:pPr>
      <w:numPr>
        <w:numId w:val="13"/>
      </w:numPr>
    </w:pPr>
  </w:style>
  <w:style w:type="character" w:styleId="Lienhypertextesuivivisit">
    <w:name w:val="FollowedHyperlink"/>
    <w:basedOn w:val="Policepardfaut"/>
    <w:uiPriority w:val="99"/>
    <w:semiHidden/>
    <w:unhideWhenUsed/>
    <w:rsid w:val="00E92D14"/>
    <w:rPr>
      <w:color w:val="704404" w:themeColor="followedHyperlink"/>
      <w:u w:val="single"/>
    </w:rPr>
  </w:style>
  <w:style w:type="paragraph" w:customStyle="1" w:styleId="Style2">
    <w:name w:val="Style2"/>
    <w:basedOn w:val="Titre2"/>
    <w:link w:val="Style2Car"/>
    <w:qFormat/>
    <w:rsid w:val="00063DBC"/>
    <w:pPr>
      <w:numPr>
        <w:ilvl w:val="0"/>
        <w:numId w:val="0"/>
      </w:numPr>
      <w:spacing w:after="240"/>
      <w:ind w:left="1080"/>
    </w:pPr>
  </w:style>
  <w:style w:type="character" w:customStyle="1" w:styleId="Style2Car">
    <w:name w:val="Style2 Car"/>
    <w:basedOn w:val="Titre2Car"/>
    <w:link w:val="Style2"/>
    <w:rsid w:val="00063DBC"/>
    <w:rPr>
      <w:rFonts w:ascii="Calibri" w:eastAsiaTheme="minorEastAsia" w:hAnsi="Calibri"/>
      <w:b/>
      <w:bCs/>
      <w:color w:val="548AB7" w:themeColor="accent1" w:themeShade="BF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deparis\devnode\docxtemplate\modele\DSQ03437%20Revue%20de%20Rout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73A2CCDB6649B7BA62FE05EC5C5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814986-7BA7-479E-BBA8-443696A2DAEC}"/>
      </w:docPartPr>
      <w:docPartBody>
        <w:p w:rsidR="001F3150" w:rsidRDefault="00614286">
          <w:pPr>
            <w:pStyle w:val="2073A2CCDB6649B7BA62FE05EC5C5B5C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  <w:docPart>
      <w:docPartPr>
        <w:name w:val="0237DDBF738C45B990622749E39880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724D3E-FBD1-4E80-A3F1-05FB22E267D7}"/>
      </w:docPartPr>
      <w:docPartBody>
        <w:p w:rsidR="00000000" w:rsidRDefault="001F3150" w:rsidP="001F3150">
          <w:pPr>
            <w:pStyle w:val="0237DDBF738C45B990622749E39880D0"/>
          </w:pPr>
          <w:r w:rsidRPr="00C36ABF">
            <w:rPr>
              <w:rStyle w:val="Textedelespacerserv"/>
              <w:sz w:val="24"/>
              <w:szCs w:val="24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CECK H+ Myriad Set">
    <w:altName w:val="Myriad Se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286"/>
    <w:rsid w:val="00110A4D"/>
    <w:rsid w:val="001F3150"/>
    <w:rsid w:val="0061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3150"/>
    <w:rPr>
      <w:color w:val="808080"/>
    </w:rPr>
  </w:style>
  <w:style w:type="paragraph" w:customStyle="1" w:styleId="3BAE501F5CD548A38D68C9DC12FCC0AB">
    <w:name w:val="3BAE501F5CD548A38D68C9DC12FCC0AB"/>
  </w:style>
  <w:style w:type="paragraph" w:customStyle="1" w:styleId="2073A2CCDB6649B7BA62FE05EC5C5B5C">
    <w:name w:val="2073A2CCDB6649B7BA62FE05EC5C5B5C"/>
  </w:style>
  <w:style w:type="paragraph" w:customStyle="1" w:styleId="0237DDBF738C45B990622749E39880D0">
    <w:name w:val="0237DDBF738C45B990622749E39880D0"/>
    <w:rsid w:val="001F31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3150"/>
    <w:rPr>
      <w:color w:val="808080"/>
    </w:rPr>
  </w:style>
  <w:style w:type="paragraph" w:customStyle="1" w:styleId="3BAE501F5CD548A38D68C9DC12FCC0AB">
    <w:name w:val="3BAE501F5CD548A38D68C9DC12FCC0AB"/>
  </w:style>
  <w:style w:type="paragraph" w:customStyle="1" w:styleId="2073A2CCDB6649B7BA62FE05EC5C5B5C">
    <w:name w:val="2073A2CCDB6649B7BA62FE05EC5C5B5C"/>
  </w:style>
  <w:style w:type="paragraph" w:customStyle="1" w:styleId="0237DDBF738C45B990622749E39880D0">
    <w:name w:val="0237DDBF738C45B990622749E39880D0"/>
    <w:rsid w:val="001F3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2011-06-16T00:00:00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6.xml><?xml version="1.0" encoding="utf-8"?>
<ds:datastoreItem xmlns:ds="http://schemas.openxmlformats.org/officeDocument/2006/customXml" ds:itemID="{94F7AF0D-9821-4F7B-9C41-869AA4A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DSQ03437 Revue de Routage</Template>
  <TotalTime>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Revue de Routage</vt:lpstr>
      <vt:lpstr/>
      <vt:lpstr>    Heading 2|two</vt:lpstr>
      <vt:lpstr>        Heading 3|three</vt:lpstr>
    </vt:vector>
  </TitlesOfParts>
  <Company>Micropross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Revue de Routage</dc:title>
  <dc:subject>Code produit – Nom du Produit</dc:subject>
  <dc:creator>Ludovic DEPARIS</dc:creator>
  <cp:lastModifiedBy>Ludovic DEPARIS</cp:lastModifiedBy>
  <cp:revision>2</cp:revision>
  <cp:lastPrinted>2012-12-27T16:35:00Z</cp:lastPrinted>
  <dcterms:created xsi:type="dcterms:W3CDTF">2015-07-17T09:35:00Z</dcterms:created>
  <dcterms:modified xsi:type="dcterms:W3CDTF">2015-07-30T09:43:00Z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